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2C89A4DA" w:rsidR="00E413BC" w:rsidRPr="00586579" w:rsidRDefault="00E413BC" w:rsidP="00580756">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E34B33" w:rsidRPr="055A9518">
              <w:rPr>
                <w:sz w:val="20"/>
                <w:lang w:val="en-GB"/>
              </w:rPr>
              <w:t>URS</w:t>
            </w:r>
            <w:r w:rsidRPr="055A9518">
              <w:fldChar w:fldCharType="end"/>
            </w:r>
            <w:r w:rsidR="00E34B33" w:rsidRPr="055A9518">
              <w:rPr>
                <w:sz w:val="20"/>
                <w:lang w:val="en-GB"/>
              </w:rPr>
              <w:t xml:space="preserve"> </w:t>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017713">
              <w:rPr>
                <w:noProof/>
                <w:sz w:val="20"/>
                <w:lang w:val="en-GB"/>
              </w:rPr>
              <w:t>22 April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proofErr w:type="spellStart"/>
            <w:r w:rsidRPr="00580756">
              <w:rPr>
                <w:sz w:val="20"/>
                <w:lang w:val="en-GB"/>
              </w:rPr>
              <w:t>Treza</w:t>
            </w:r>
            <w:proofErr w:type="spellEnd"/>
            <w:r w:rsidRPr="00580756">
              <w:rPr>
                <w:sz w:val="20"/>
                <w:lang w:val="en-GB"/>
              </w:rPr>
              <w:t xml:space="preserve"> </w:t>
            </w:r>
            <w:proofErr w:type="spellStart"/>
            <w:r w:rsidRPr="00580756">
              <w:rPr>
                <w:sz w:val="20"/>
                <w:lang w:val="en-GB"/>
              </w:rPr>
              <w:t>Bawm</w:t>
            </w:r>
            <w:proofErr w:type="spellEnd"/>
            <w:r w:rsidRPr="00580756">
              <w:rPr>
                <w:sz w:val="20"/>
                <w:lang w:val="en-GB"/>
              </w:rPr>
              <w:t xml:space="preserve">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D1080B">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85909414"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11A780A"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47263C3A" w14:textId="12AF108C"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63F67D94" w:rsidR="00F315CC" w:rsidRPr="00586579" w:rsidRDefault="00F315CC" w:rsidP="63B5BC7D">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14:paraId="6EA81D16" w14:textId="4F7C05C7" w:rsidR="696F9DE5" w:rsidRDefault="696F9DE5" w:rsidP="696F9DE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38EF9A2B" w14:textId="77777777" w:rsidR="00BF74A9"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BF74A9">
        <w:rPr>
          <w:noProof/>
        </w:rPr>
        <w:t>1.</w:t>
      </w:r>
      <w:r w:rsidR="00BF74A9">
        <w:rPr>
          <w:rFonts w:asciiTheme="minorHAnsi" w:eastAsiaTheme="minorEastAsia" w:hAnsiTheme="minorHAnsi" w:cstheme="minorBidi"/>
          <w:b w:val="0"/>
          <w:caps w:val="0"/>
          <w:noProof/>
          <w:sz w:val="22"/>
          <w:szCs w:val="22"/>
          <w:lang w:eastAsia="en-GB"/>
        </w:rPr>
        <w:tab/>
      </w:r>
      <w:r w:rsidR="00BF74A9">
        <w:rPr>
          <w:noProof/>
        </w:rPr>
        <w:t>INTRODUCTION</w:t>
      </w:r>
      <w:r w:rsidR="00BF74A9">
        <w:rPr>
          <w:noProof/>
        </w:rPr>
        <w:tab/>
      </w:r>
      <w:r w:rsidR="00BF74A9">
        <w:rPr>
          <w:noProof/>
        </w:rPr>
        <w:fldChar w:fldCharType="begin"/>
      </w:r>
      <w:r w:rsidR="00BF74A9">
        <w:rPr>
          <w:noProof/>
        </w:rPr>
        <w:instrText xml:space="preserve"> PAGEREF _Toc511852232 \h </w:instrText>
      </w:r>
      <w:r w:rsidR="00BF74A9">
        <w:rPr>
          <w:noProof/>
        </w:rPr>
      </w:r>
      <w:r w:rsidR="00BF74A9">
        <w:rPr>
          <w:noProof/>
        </w:rPr>
        <w:fldChar w:fldCharType="separate"/>
      </w:r>
      <w:r w:rsidR="00BF74A9">
        <w:rPr>
          <w:noProof/>
        </w:rPr>
        <w:t>5</w:t>
      </w:r>
      <w:r w:rsidR="00BF74A9">
        <w:rPr>
          <w:noProof/>
        </w:rPr>
        <w:fldChar w:fldCharType="end"/>
      </w:r>
    </w:p>
    <w:p w14:paraId="5AFA372A"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_Toc511852233 \h </w:instrText>
      </w:r>
      <w:r>
        <w:rPr>
          <w:noProof/>
        </w:rPr>
      </w:r>
      <w:r>
        <w:rPr>
          <w:noProof/>
        </w:rPr>
        <w:fldChar w:fldCharType="separate"/>
      </w:r>
      <w:r>
        <w:rPr>
          <w:noProof/>
        </w:rPr>
        <w:t>5</w:t>
      </w:r>
      <w:r>
        <w:rPr>
          <w:noProof/>
        </w:rPr>
        <w:fldChar w:fldCharType="end"/>
      </w:r>
    </w:p>
    <w:p w14:paraId="4C233467"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_Toc511852234 \h </w:instrText>
      </w:r>
      <w:r>
        <w:rPr>
          <w:noProof/>
        </w:rPr>
      </w:r>
      <w:r>
        <w:rPr>
          <w:noProof/>
        </w:rPr>
        <w:fldChar w:fldCharType="separate"/>
      </w:r>
      <w:r>
        <w:rPr>
          <w:noProof/>
        </w:rPr>
        <w:t>5</w:t>
      </w:r>
      <w:r>
        <w:rPr>
          <w:noProof/>
        </w:rPr>
        <w:fldChar w:fldCharType="end"/>
      </w:r>
    </w:p>
    <w:p w14:paraId="7D9E2DB4"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_Toc511852235 \h </w:instrText>
      </w:r>
      <w:r>
        <w:rPr>
          <w:noProof/>
        </w:rPr>
      </w:r>
      <w:r>
        <w:rPr>
          <w:noProof/>
        </w:rPr>
        <w:fldChar w:fldCharType="separate"/>
      </w:r>
      <w:r>
        <w:rPr>
          <w:noProof/>
        </w:rPr>
        <w:t>5</w:t>
      </w:r>
      <w:r>
        <w:rPr>
          <w:noProof/>
        </w:rPr>
        <w:fldChar w:fldCharType="end"/>
      </w:r>
    </w:p>
    <w:p w14:paraId="384C4DE0"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_Toc511852236 \h </w:instrText>
      </w:r>
      <w:r>
        <w:rPr>
          <w:noProof/>
        </w:rPr>
      </w:r>
      <w:r>
        <w:rPr>
          <w:noProof/>
        </w:rPr>
        <w:fldChar w:fldCharType="separate"/>
      </w:r>
      <w:r>
        <w:rPr>
          <w:noProof/>
        </w:rPr>
        <w:t>5</w:t>
      </w:r>
      <w:r>
        <w:rPr>
          <w:noProof/>
        </w:rPr>
        <w:fldChar w:fldCharType="end"/>
      </w:r>
    </w:p>
    <w:p w14:paraId="62544B09"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_Toc511852237 \h </w:instrText>
      </w:r>
      <w:r>
        <w:rPr>
          <w:noProof/>
        </w:rPr>
      </w:r>
      <w:r>
        <w:rPr>
          <w:noProof/>
        </w:rPr>
        <w:fldChar w:fldCharType="separate"/>
      </w:r>
      <w:r>
        <w:rPr>
          <w:noProof/>
        </w:rPr>
        <w:t>5</w:t>
      </w:r>
      <w:r>
        <w:rPr>
          <w:noProof/>
        </w:rPr>
        <w:fldChar w:fldCharType="end"/>
      </w:r>
    </w:p>
    <w:p w14:paraId="56CF8F1B"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_Toc511852238 \h </w:instrText>
      </w:r>
      <w:r>
        <w:rPr>
          <w:noProof/>
        </w:rPr>
      </w:r>
      <w:r>
        <w:rPr>
          <w:noProof/>
        </w:rPr>
        <w:fldChar w:fldCharType="separate"/>
      </w:r>
      <w:r>
        <w:rPr>
          <w:noProof/>
        </w:rPr>
        <w:t>6</w:t>
      </w:r>
      <w:r>
        <w:rPr>
          <w:noProof/>
        </w:rPr>
        <w:fldChar w:fldCharType="end"/>
      </w:r>
    </w:p>
    <w:p w14:paraId="73B1DBCB" w14:textId="77777777" w:rsidR="00BF74A9" w:rsidRDefault="00BF74A9">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_Toc511852239 \h </w:instrText>
      </w:r>
      <w:r>
        <w:rPr>
          <w:noProof/>
        </w:rPr>
      </w:r>
      <w:r>
        <w:rPr>
          <w:noProof/>
        </w:rPr>
        <w:fldChar w:fldCharType="separate"/>
      </w:r>
      <w:r>
        <w:rPr>
          <w:noProof/>
        </w:rPr>
        <w:t>7</w:t>
      </w:r>
      <w:r>
        <w:rPr>
          <w:noProof/>
        </w:rPr>
        <w:fldChar w:fldCharType="end"/>
      </w:r>
    </w:p>
    <w:p w14:paraId="0949E48C"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_Toc511852240 \h </w:instrText>
      </w:r>
      <w:r>
        <w:rPr>
          <w:noProof/>
        </w:rPr>
      </w:r>
      <w:r>
        <w:rPr>
          <w:noProof/>
        </w:rPr>
        <w:fldChar w:fldCharType="separate"/>
      </w:r>
      <w:r>
        <w:rPr>
          <w:noProof/>
        </w:rPr>
        <w:t>7</w:t>
      </w:r>
      <w:r>
        <w:rPr>
          <w:noProof/>
        </w:rPr>
        <w:fldChar w:fldCharType="end"/>
      </w:r>
    </w:p>
    <w:p w14:paraId="72D1949D"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_Toc511852241 \h </w:instrText>
      </w:r>
      <w:r>
        <w:rPr>
          <w:noProof/>
        </w:rPr>
      </w:r>
      <w:r>
        <w:rPr>
          <w:noProof/>
        </w:rPr>
        <w:fldChar w:fldCharType="separate"/>
      </w:r>
      <w:r>
        <w:rPr>
          <w:noProof/>
        </w:rPr>
        <w:t>7</w:t>
      </w:r>
      <w:r>
        <w:rPr>
          <w:noProof/>
        </w:rPr>
        <w:fldChar w:fldCharType="end"/>
      </w:r>
    </w:p>
    <w:p w14:paraId="6D3F4F5B"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_Toc511852242 \h </w:instrText>
      </w:r>
      <w:r>
        <w:rPr>
          <w:noProof/>
        </w:rPr>
      </w:r>
      <w:r>
        <w:rPr>
          <w:noProof/>
        </w:rPr>
        <w:fldChar w:fldCharType="separate"/>
      </w:r>
      <w:r>
        <w:rPr>
          <w:noProof/>
        </w:rPr>
        <w:t>8</w:t>
      </w:r>
      <w:r>
        <w:rPr>
          <w:noProof/>
        </w:rPr>
        <w:fldChar w:fldCharType="end"/>
      </w:r>
    </w:p>
    <w:p w14:paraId="30D44DDF"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_Toc511852243 \h </w:instrText>
      </w:r>
      <w:r>
        <w:rPr>
          <w:noProof/>
        </w:rPr>
      </w:r>
      <w:r>
        <w:rPr>
          <w:noProof/>
        </w:rPr>
        <w:fldChar w:fldCharType="separate"/>
      </w:r>
      <w:r>
        <w:rPr>
          <w:noProof/>
        </w:rPr>
        <w:t>8</w:t>
      </w:r>
      <w:r>
        <w:rPr>
          <w:noProof/>
        </w:rPr>
        <w:fldChar w:fldCharType="end"/>
      </w:r>
    </w:p>
    <w:p w14:paraId="5BBC2892"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_Toc511852244 \h </w:instrText>
      </w:r>
      <w:r>
        <w:rPr>
          <w:noProof/>
        </w:rPr>
      </w:r>
      <w:r>
        <w:rPr>
          <w:noProof/>
        </w:rPr>
        <w:fldChar w:fldCharType="separate"/>
      </w:r>
      <w:r>
        <w:rPr>
          <w:noProof/>
        </w:rPr>
        <w:t>8</w:t>
      </w:r>
      <w:r>
        <w:rPr>
          <w:noProof/>
        </w:rPr>
        <w:fldChar w:fldCharType="end"/>
      </w:r>
    </w:p>
    <w:p w14:paraId="5C6D4A98"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_Toc511852245 \h </w:instrText>
      </w:r>
      <w:r>
        <w:rPr>
          <w:noProof/>
        </w:rPr>
      </w:r>
      <w:r>
        <w:rPr>
          <w:noProof/>
        </w:rPr>
        <w:fldChar w:fldCharType="separate"/>
      </w:r>
      <w:r>
        <w:rPr>
          <w:noProof/>
        </w:rPr>
        <w:t>9</w:t>
      </w:r>
      <w:r>
        <w:rPr>
          <w:noProof/>
        </w:rPr>
        <w:fldChar w:fldCharType="end"/>
      </w:r>
    </w:p>
    <w:p w14:paraId="67D39616" w14:textId="77777777" w:rsidR="00BF74A9" w:rsidRDefault="00BF74A9">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_Toc511852246 \h </w:instrText>
      </w:r>
      <w:r>
        <w:rPr>
          <w:noProof/>
        </w:rPr>
      </w:r>
      <w:r>
        <w:rPr>
          <w:noProof/>
        </w:rPr>
        <w:fldChar w:fldCharType="separate"/>
      </w:r>
      <w:r>
        <w:rPr>
          <w:noProof/>
        </w:rPr>
        <w:t>10</w:t>
      </w:r>
      <w:r>
        <w:rPr>
          <w:noProof/>
        </w:rPr>
        <w:fldChar w:fldCharType="end"/>
      </w:r>
    </w:p>
    <w:p w14:paraId="3B31C746"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_Toc511852247 \h </w:instrText>
      </w:r>
      <w:r>
        <w:rPr>
          <w:noProof/>
        </w:rPr>
      </w:r>
      <w:r>
        <w:rPr>
          <w:noProof/>
        </w:rPr>
        <w:fldChar w:fldCharType="separate"/>
      </w:r>
      <w:r>
        <w:rPr>
          <w:noProof/>
        </w:rPr>
        <w:t>12</w:t>
      </w:r>
      <w:r>
        <w:rPr>
          <w:noProof/>
        </w:rPr>
        <w:fldChar w:fldCharType="end"/>
      </w:r>
    </w:p>
    <w:p w14:paraId="7FB696E0" w14:textId="77777777" w:rsidR="00BF74A9" w:rsidRDefault="00BF74A9">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_Toc511852248 \h </w:instrText>
      </w:r>
      <w:r>
        <w:rPr>
          <w:noProof/>
        </w:rPr>
      </w:r>
      <w:r>
        <w:rPr>
          <w:noProof/>
        </w:rPr>
        <w:fldChar w:fldCharType="separate"/>
      </w:r>
      <w:r>
        <w:rPr>
          <w:noProof/>
        </w:rPr>
        <w:t>15</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1" w:name="_Toc360684088"/>
      <w:bookmarkStart w:id="2" w:name="_Toc360686144"/>
      <w:bookmarkStart w:id="3" w:name="_Toc360686488"/>
      <w:bookmarkStart w:id="4" w:name="_Toc511852232"/>
      <w:r w:rsidRPr="055A9518">
        <w:rPr>
          <w:sz w:val="20"/>
        </w:rPr>
        <w:lastRenderedPageBreak/>
        <w:t>INTRODUCTION</w:t>
      </w:r>
      <w:bookmarkEnd w:id="1"/>
      <w:bookmarkEnd w:id="2"/>
      <w:bookmarkEnd w:id="3"/>
      <w:bookmarkEnd w:id="4"/>
    </w:p>
    <w:p w14:paraId="571201B8" w14:textId="77777777" w:rsidR="00E413BC" w:rsidRPr="00586579" w:rsidRDefault="00E413BC" w:rsidP="055A9518">
      <w:pPr>
        <w:pStyle w:val="Heading2"/>
        <w:rPr>
          <w:sz w:val="20"/>
        </w:rPr>
      </w:pPr>
      <w:bookmarkStart w:id="5" w:name="_Toc511852233"/>
      <w:r w:rsidRPr="055A9518">
        <w:rPr>
          <w:sz w:val="20"/>
        </w:rPr>
        <w:t>Background</w:t>
      </w:r>
      <w:bookmarkEnd w:id="5"/>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6" w:name="_Toc511852234"/>
      <w:r w:rsidRPr="055A9518">
        <w:rPr>
          <w:sz w:val="20"/>
        </w:rPr>
        <w:t>Objectives</w:t>
      </w:r>
      <w:bookmarkEnd w:id="6"/>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7" w:name="_Toc511852235"/>
      <w:r w:rsidRPr="055A9518">
        <w:rPr>
          <w:sz w:val="20"/>
        </w:rPr>
        <w:t>Organization</w:t>
      </w:r>
      <w:bookmarkEnd w:id="7"/>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8" w:name="_Toc511852236"/>
      <w:r w:rsidRPr="055A9518">
        <w:rPr>
          <w:sz w:val="20"/>
        </w:rPr>
        <w:t>Scope</w:t>
      </w:r>
      <w:bookmarkEnd w:id="8"/>
    </w:p>
    <w:p w14:paraId="571201C9" w14:textId="5B16AC75" w:rsidR="005F54CD" w:rsidRPr="00586579"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9" w:name="_Toc511852237"/>
      <w:r w:rsidRPr="055A9518">
        <w:rPr>
          <w:sz w:val="20"/>
        </w:rPr>
        <w:t>Definition of Terms</w:t>
      </w:r>
      <w:bookmarkEnd w:id="9"/>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lastRenderedPageBreak/>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0" w:name="_Toc511852238"/>
      <w:r w:rsidRPr="055A9518">
        <w:rPr>
          <w:sz w:val="20"/>
        </w:rPr>
        <w:t>Definition</w:t>
      </w:r>
      <w:r>
        <w:rPr>
          <w:sz w:val="20"/>
        </w:rPr>
        <w:t>s, acronyms and abbreviations</w:t>
      </w:r>
      <w:bookmarkEnd w:id="10"/>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1" w:name="_Toc511852239"/>
      <w:r w:rsidRPr="055A9518">
        <w:rPr>
          <w:sz w:val="20"/>
        </w:rPr>
        <w:lastRenderedPageBreak/>
        <w:t>OVERVIEW OF REQUIREMENTS</w:t>
      </w:r>
      <w:bookmarkEnd w:id="11"/>
    </w:p>
    <w:p w14:paraId="571201D2" w14:textId="77777777" w:rsidR="00E413BC" w:rsidRPr="00586579" w:rsidRDefault="00E413BC" w:rsidP="055A9518">
      <w:pPr>
        <w:pStyle w:val="Heading2"/>
        <w:rPr>
          <w:sz w:val="20"/>
        </w:rPr>
      </w:pPr>
      <w:bookmarkStart w:id="12" w:name="_Toc511852240"/>
      <w:r w:rsidRPr="055A9518">
        <w:rPr>
          <w:sz w:val="20"/>
        </w:rPr>
        <w:t>Introduction</w:t>
      </w:r>
      <w:bookmarkEnd w:id="12"/>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3" w:name="_Toc511852241"/>
      <w:r w:rsidRPr="055A9518">
        <w:rPr>
          <w:sz w:val="20"/>
        </w:rPr>
        <w:t>System Perspective</w:t>
      </w:r>
      <w:bookmarkEnd w:id="13"/>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4" w:name="_Toc511852242"/>
      <w:r w:rsidRPr="055A9518">
        <w:rPr>
          <w:sz w:val="20"/>
        </w:rPr>
        <w:lastRenderedPageBreak/>
        <w:t>System Functions</w:t>
      </w:r>
      <w:bookmarkEnd w:id="14"/>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9" w14:textId="09A452CC" w:rsidR="00C12FD6" w:rsidRPr="00586579" w:rsidRDefault="003C255F" w:rsidP="00181D73">
      <w:pPr>
        <w:pStyle w:val="DetailList"/>
        <w:numPr>
          <w:ilvl w:val="0"/>
          <w:numId w:val="5"/>
        </w:numPr>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839294F" w:rsidR="00621EFB" w:rsidRDefault="00341588" w:rsidP="006A5AC1">
      <w:pPr>
        <w:pStyle w:val="DetailList"/>
        <w:numPr>
          <w:ilvl w:val="0"/>
          <w:numId w:val="18"/>
        </w:numPr>
        <w:ind w:left="1440"/>
      </w:pPr>
      <w:r>
        <w:t>User Role</w:t>
      </w:r>
      <w:r w:rsidR="00621EFB">
        <w:t xml:space="preserve"> </w:t>
      </w:r>
      <w:r>
        <w:t>Management</w:t>
      </w:r>
    </w:p>
    <w:p w14:paraId="7E9E42A3" w14:textId="72360446" w:rsidR="003736A9" w:rsidRDefault="003736A9" w:rsidP="006A5AC1">
      <w:pPr>
        <w:pStyle w:val="DetailList"/>
        <w:numPr>
          <w:ilvl w:val="0"/>
          <w:numId w:val="18"/>
        </w:numPr>
        <w:ind w:left="1440"/>
      </w:pPr>
      <w:r>
        <w:t>Device Management</w:t>
      </w:r>
    </w:p>
    <w:p w14:paraId="052CE234" w14:textId="78346F7D" w:rsidR="003736A9" w:rsidRDefault="003736A9" w:rsidP="006A5AC1">
      <w:pPr>
        <w:pStyle w:val="DetailList"/>
        <w:numPr>
          <w:ilvl w:val="0"/>
          <w:numId w:val="18"/>
        </w:numPr>
        <w:ind w:left="1440"/>
      </w:pPr>
      <w:r>
        <w:t xml:space="preserve">Device </w:t>
      </w:r>
      <w:r w:rsidR="00341588">
        <w:t>Group</w:t>
      </w:r>
      <w:r>
        <w:t xml:space="preserve"> Management</w:t>
      </w:r>
    </w:p>
    <w:p w14:paraId="5804F5EC" w14:textId="38C27B3D" w:rsidR="003736A9" w:rsidRDefault="00621EFB" w:rsidP="006A5AC1">
      <w:pPr>
        <w:pStyle w:val="DetailList"/>
        <w:numPr>
          <w:ilvl w:val="0"/>
          <w:numId w:val="18"/>
        </w:numPr>
        <w:ind w:left="1440"/>
      </w:pPr>
      <w:r>
        <w:t>Station Management</w:t>
      </w:r>
    </w:p>
    <w:p w14:paraId="44D1C860" w14:textId="10618E2E" w:rsidR="00621EFB" w:rsidRDefault="00341588" w:rsidP="006A5AC1">
      <w:pPr>
        <w:pStyle w:val="DetailList"/>
        <w:numPr>
          <w:ilvl w:val="0"/>
          <w:numId w:val="18"/>
        </w:numPr>
        <w:ind w:left="1440"/>
      </w:pPr>
      <w:r>
        <w:t xml:space="preserve">Persona </w:t>
      </w:r>
      <w:r w:rsidR="00621EFB">
        <w:t>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5" w:name="_Toc511852243"/>
      <w:r>
        <w:rPr>
          <w:sz w:val="20"/>
        </w:rPr>
        <w:t xml:space="preserve">System </w:t>
      </w:r>
      <w:r w:rsidRPr="055A9518">
        <w:rPr>
          <w:sz w:val="20"/>
        </w:rPr>
        <w:t>Characteristics</w:t>
      </w:r>
      <w:bookmarkEnd w:id="15"/>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6" w:name="_Toc511852244"/>
      <w:r w:rsidRPr="055A9518">
        <w:rPr>
          <w:sz w:val="20"/>
        </w:rPr>
        <w:t>User Characteristics</w:t>
      </w:r>
      <w:bookmarkEnd w:id="16"/>
    </w:p>
    <w:p w14:paraId="571201ED" w14:textId="77777777" w:rsidR="0005202B" w:rsidRPr="00586579" w:rsidRDefault="055A9518">
      <w:pPr>
        <w:pStyle w:val="Body"/>
      </w:pPr>
      <w:r>
        <w:t xml:space="preserve">The users have below listed characteristics </w:t>
      </w:r>
    </w:p>
    <w:p w14:paraId="571201EE" w14:textId="32786789" w:rsidR="0005202B" w:rsidRDefault="055A9518">
      <w:pPr>
        <w:pStyle w:val="Body-list"/>
      </w:pPr>
      <w:r>
        <w:lastRenderedPageBreak/>
        <w:t xml:space="preserve">Users will the use the application </w:t>
      </w:r>
      <w:r w:rsidR="003C255F">
        <w:t>via browser interface.</w:t>
      </w:r>
    </w:p>
    <w:p w14:paraId="691BFD9F" w14:textId="0E3AE0E7" w:rsidR="00181D73" w:rsidRPr="00586579" w:rsidRDefault="00181D73">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7" w:name="_Toc511852245"/>
      <w:r>
        <w:rPr>
          <w:sz w:val="20"/>
        </w:rPr>
        <w:t xml:space="preserve">General </w:t>
      </w:r>
      <w:r w:rsidRPr="007B3236">
        <w:rPr>
          <w:sz w:val="20"/>
        </w:rPr>
        <w:t>Constraints and Assumptions</w:t>
      </w:r>
      <w:bookmarkEnd w:id="17"/>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77777777" w:rsidR="0046413B" w:rsidRDefault="0046413B" w:rsidP="00181D73">
      <w:pPr>
        <w:pStyle w:val="Body-list"/>
      </w:pPr>
      <w:r>
        <w:t xml:space="preserve">The Sensors and Readers </w:t>
      </w:r>
      <w:proofErr w:type="gramStart"/>
      <w:r>
        <w:t>is</w:t>
      </w:r>
      <w:proofErr w:type="gramEnd"/>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571201F2" w14:textId="7DE14626" w:rsidR="00AC06B0" w:rsidRPr="00586579" w:rsidRDefault="0046413B" w:rsidP="00752D66">
      <w:pPr>
        <w:pStyle w:val="Body"/>
      </w:pPr>
      <w:r>
        <w:t xml:space="preserve">&lt;PH-Out-of-scope&gt; </w:t>
      </w:r>
    </w:p>
    <w:p w14:paraId="571201F3" w14:textId="77777777" w:rsidR="00E413BC" w:rsidRPr="00586579" w:rsidRDefault="00E413BC" w:rsidP="055A9518">
      <w:pPr>
        <w:pStyle w:val="Heading1"/>
        <w:rPr>
          <w:sz w:val="20"/>
        </w:rPr>
      </w:pPr>
      <w:bookmarkStart w:id="18" w:name="_Toc511852246"/>
      <w:r w:rsidRPr="055A9518">
        <w:rPr>
          <w:sz w:val="20"/>
        </w:rPr>
        <w:lastRenderedPageBreak/>
        <w:t>FUNCTIONAL REQUIREMENTS</w:t>
      </w:r>
      <w:bookmarkEnd w:id="18"/>
    </w:p>
    <w:p w14:paraId="571201F4" w14:textId="13B169E1" w:rsidR="00E413BC" w:rsidRPr="00D21C82" w:rsidRDefault="055A9518">
      <w:pPr>
        <w:pStyle w:val="Body"/>
        <w:rPr>
          <w:highlight w:val="yellow"/>
        </w:rPr>
      </w:pPr>
      <w:r>
        <w:t xml:space="preserve">This section describes the functional requirements of the </w:t>
      </w:r>
      <w:r w:rsidR="00D21C82">
        <w:t>RAMA</w:t>
      </w:r>
      <w:r>
        <w:t xml:space="preserve">. Figure 1 below present an overview of the system, showing the main components of the application and the roles of the users. </w:t>
      </w:r>
      <w:r w:rsidRPr="00D21C82">
        <w:rPr>
          <w:highlight w:val="yellow"/>
        </w:rPr>
        <w:t>The functional requirements are structured in terms of:</w:t>
      </w:r>
    </w:p>
    <w:p w14:paraId="571201F5" w14:textId="333A9A6D" w:rsidR="00E413BC" w:rsidRPr="00D21C82" w:rsidRDefault="055A9518" w:rsidP="001E1B4F">
      <w:pPr>
        <w:pStyle w:val="DetailList"/>
        <w:numPr>
          <w:ilvl w:val="0"/>
          <w:numId w:val="8"/>
        </w:numPr>
        <w:rPr>
          <w:highlight w:val="yellow"/>
        </w:rPr>
      </w:pPr>
      <w:r w:rsidRPr="00D21C82">
        <w:rPr>
          <w:highlight w:val="yellow"/>
        </w:rPr>
        <w:t xml:space="preserve">Processing requirements – the main software application functions to be provided </w:t>
      </w:r>
    </w:p>
    <w:p w14:paraId="571201F6" w14:textId="77777777" w:rsidR="00E413BC" w:rsidRPr="00D21C82" w:rsidRDefault="055A9518" w:rsidP="001E1B4F">
      <w:pPr>
        <w:pStyle w:val="DetailList"/>
        <w:numPr>
          <w:ilvl w:val="0"/>
          <w:numId w:val="8"/>
        </w:numPr>
        <w:rPr>
          <w:highlight w:val="yellow"/>
        </w:rPr>
      </w:pPr>
      <w:r w:rsidRPr="00D21C82">
        <w:rPr>
          <w:highlight w:val="yellow"/>
        </w:rPr>
        <w:t>User interface requirements – the required user interface to support the software functions.</w:t>
      </w:r>
    </w:p>
    <w:p w14:paraId="571201F7" w14:textId="77777777" w:rsidR="00E413BC" w:rsidRPr="00586579" w:rsidRDefault="055A9518" w:rsidP="001E1B4F">
      <w:pPr>
        <w:pStyle w:val="DetailList"/>
        <w:numPr>
          <w:ilvl w:val="0"/>
          <w:numId w:val="8"/>
        </w:numPr>
      </w:pPr>
      <w:r w:rsidRPr="00D21C82">
        <w:rPr>
          <w:highlight w:val="yellow"/>
        </w:rPr>
        <w:t>Data initialization and storage requirements</w:t>
      </w:r>
      <w:r>
        <w:t xml:space="preserve">  </w:t>
      </w:r>
    </w:p>
    <w:p w14:paraId="571201F8" w14:textId="4D033613" w:rsidR="00E413BC" w:rsidRPr="00586579" w:rsidRDefault="00D21C82">
      <w:pPr>
        <w:spacing w:before="120"/>
        <w:jc w:val="center"/>
      </w:pPr>
      <w:r>
        <w:rPr>
          <w:noProof/>
          <w:lang w:val="en-US"/>
        </w:rPr>
        <w:drawing>
          <wp:inline distT="0" distB="0" distL="0" distR="0" wp14:anchorId="0F3E4595" wp14:editId="38F74BD8">
            <wp:extent cx="5733415" cy="4647374"/>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4647374"/>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A57F9B3" w:rsidR="00752D66" w:rsidRDefault="00017713" w:rsidP="00752D66">
      <w:pPr>
        <w:ind w:left="1440"/>
        <w:jc w:val="center"/>
      </w:pPr>
      <w:bookmarkStart w:id="19" w:name="_GoBack"/>
      <w:r>
        <w:rPr>
          <w:noProof/>
          <w:lang w:val="en-US"/>
        </w:rPr>
        <w:drawing>
          <wp:inline distT="0" distB="0" distL="0" distR="0" wp14:anchorId="5524F614" wp14:editId="6220151E">
            <wp:extent cx="4716780" cy="7954919"/>
            <wp:effectExtent l="19050" t="19050" r="2667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388" cy="7982928"/>
                    </a:xfrm>
                    <a:prstGeom prst="rect">
                      <a:avLst/>
                    </a:prstGeom>
                    <a:ln>
                      <a:solidFill>
                        <a:schemeClr val="tx1"/>
                      </a:solidFill>
                    </a:ln>
                  </pic:spPr>
                </pic:pic>
              </a:graphicData>
            </a:graphic>
          </wp:inline>
        </w:drawing>
      </w:r>
      <w:bookmarkEnd w:id="19"/>
    </w:p>
    <w:p w14:paraId="5DA66A9F" w14:textId="7CA82C0F" w:rsidR="00017713" w:rsidRDefault="00752D66" w:rsidP="00752D66">
      <w:pPr>
        <w:pStyle w:val="heading15"/>
      </w:pPr>
      <w:r>
        <w:t>Figure 2: Primary Use Cases</w:t>
      </w:r>
    </w:p>
    <w:p w14:paraId="7C3E818F" w14:textId="3FC55964" w:rsidR="002969CC" w:rsidRDefault="002969CC" w:rsidP="002969CC">
      <w:pPr>
        <w:pStyle w:val="Heading2"/>
        <w:pageBreakBefore/>
        <w:rPr>
          <w:sz w:val="20"/>
        </w:rPr>
      </w:pPr>
      <w:bookmarkStart w:id="20" w:name="_Toc511852247"/>
      <w:r>
        <w:rPr>
          <w:sz w:val="20"/>
        </w:rPr>
        <w:lastRenderedPageBreak/>
        <w:t>Functional Requirements</w:t>
      </w:r>
      <w:bookmarkEnd w:id="20"/>
    </w:p>
    <w:p w14:paraId="117D3013" w14:textId="4E946F6E" w:rsidR="002969CC" w:rsidRDefault="002969CC" w:rsidP="00CE1665">
      <w:pPr>
        <w:ind w:left="720"/>
        <w:rPr>
          <w:b/>
        </w:rPr>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rsidR="00D97941">
        <w:t xml:space="preserve">give an overview of the functionality to be implemented by RAM application. The implementation details of the functionality may change </w:t>
      </w:r>
      <w:r w:rsidRPr="1FFE53CD">
        <w:t xml:space="preserve">based on </w:t>
      </w:r>
      <w:r w:rsidR="00D97941">
        <w:t xml:space="preserve">the </w:t>
      </w:r>
      <w:r w:rsidRPr="1FFE53CD">
        <w:t>implementation technology choice</w:t>
      </w:r>
      <w:r w:rsidR="00D97941">
        <w:t>, infrastructure and software components.</w:t>
      </w:r>
      <w:r w:rsidRPr="1FFE53CD">
        <w:t xml:space="preserve"> </w:t>
      </w:r>
    </w:p>
    <w:p w14:paraId="5712020D" w14:textId="223C6EB2" w:rsidR="00B340C7" w:rsidRPr="00586579" w:rsidRDefault="004E2549" w:rsidP="055A9518">
      <w:pPr>
        <w:pStyle w:val="Heading3"/>
      </w:pPr>
      <w:r>
        <w:t xml:space="preserve">Browser Interface </w:t>
      </w:r>
    </w:p>
    <w:p w14:paraId="5314DDEC" w14:textId="3510CB49" w:rsidR="004E2549" w:rsidRDefault="004E2549" w:rsidP="00CE1665">
      <w:pPr>
        <w:ind w:left="720"/>
        <w:rPr>
          <w:b/>
        </w:rPr>
      </w:pPr>
      <w:r>
        <w:t>Users access the application’s web-portal via a standard browser interface with an active internet connection. The web-portal should be user-friendly and is capable of performing complex operations by accessing the data stored in the cloud.</w:t>
      </w:r>
    </w:p>
    <w:p w14:paraId="3A3904E1" w14:textId="1B1CAD58" w:rsidR="004E2549" w:rsidRDefault="008938B7" w:rsidP="004E2549">
      <w:pPr>
        <w:pStyle w:val="Heading3"/>
      </w:pPr>
      <w:r>
        <w:t>User Login and User Access Mapping</w:t>
      </w:r>
    </w:p>
    <w:p w14:paraId="3632B840" w14:textId="77777777" w:rsidR="008938B7" w:rsidRDefault="008938B7" w:rsidP="00CE1665">
      <w:pPr>
        <w:ind w:left="720"/>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CE1665">
      <w:pPr>
        <w:ind w:left="720"/>
        <w:rPr>
          <w:b/>
        </w:rPr>
      </w:pPr>
    </w:p>
    <w:p w14:paraId="2AE21278" w14:textId="63174ABA" w:rsidR="008938B7" w:rsidRDefault="008938B7" w:rsidP="00CE1665">
      <w:pPr>
        <w:ind w:left="720"/>
      </w:pPr>
      <w:r w:rsidRPr="008938B7">
        <w:t>After authentication user will have access to main menu. Availability of menu functions depends on user’s level</w:t>
      </w:r>
      <w:r w:rsidR="00CE1665">
        <w:t xml:space="preserve"> of access.  </w:t>
      </w:r>
    </w:p>
    <w:p w14:paraId="64992B19" w14:textId="77777777" w:rsidR="00CE1665" w:rsidRDefault="00CE1665" w:rsidP="00CE1665">
      <w:pPr>
        <w:ind w:left="720"/>
        <w:rPr>
          <w:b/>
        </w:rPr>
      </w:pPr>
    </w:p>
    <w:p w14:paraId="7DD57FDB" w14:textId="1D33E317" w:rsidR="008938B7" w:rsidRPr="008938B7" w:rsidRDefault="008938B7" w:rsidP="00CE1665">
      <w:pPr>
        <w:ind w:left="720"/>
        <w:rPr>
          <w:b/>
        </w:rPr>
      </w:pPr>
      <w:r w:rsidRPr="008938B7">
        <w:t>The system allows access to relevant application components and functionalities based on the users permissions. This function allows the user with appropriate permissions to combine list of Devices/locations into a group</w:t>
      </w: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CE1665">
      <w:pPr>
        <w:ind w:left="720"/>
        <w:rPr>
          <w:b/>
        </w:rPr>
      </w:pPr>
      <w:r w:rsidRPr="00DA739B">
        <w:t>Perform setup, configuration and other supervisory / administrative functions to be carried out by the administrators, primarily focused on application level components</w:t>
      </w:r>
    </w:p>
    <w:p w14:paraId="644D9153" w14:textId="77777777" w:rsidR="00752D66" w:rsidRDefault="00752D66" w:rsidP="00752D66">
      <w:pPr>
        <w:jc w:val="center"/>
      </w:pPr>
      <w:r>
        <w:rPr>
          <w:noProof/>
          <w:lang w:val="en-US"/>
        </w:rPr>
        <w:drawing>
          <wp:inline distT="0" distB="0" distL="0" distR="0" wp14:anchorId="6D64E3CE" wp14:editId="79B6C7F7">
            <wp:extent cx="2575235" cy="2587065"/>
            <wp:effectExtent l="19050" t="19050" r="158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6105" cy="2587939"/>
                    </a:xfrm>
                    <a:prstGeom prst="rect">
                      <a:avLst/>
                    </a:prstGeom>
                    <a:ln>
                      <a:solidFill>
                        <a:schemeClr val="tx1"/>
                      </a:solidFill>
                    </a:ln>
                  </pic:spPr>
                </pic:pic>
              </a:graphicData>
            </a:graphic>
          </wp:inline>
        </w:drawing>
      </w:r>
    </w:p>
    <w:p w14:paraId="0ECD19D6" w14:textId="0DF723F9" w:rsidR="00752D66" w:rsidRPr="00586579" w:rsidRDefault="004B5CDD" w:rsidP="00752D66">
      <w:pPr>
        <w:pStyle w:val="heading15"/>
        <w:keepNext/>
        <w:keepLines/>
      </w:pPr>
      <w:r>
        <w:t>Figure 3</w:t>
      </w:r>
      <w:r w:rsidR="00752D66">
        <w:t>: Application Administration Components</w:t>
      </w:r>
    </w:p>
    <w:p w14:paraId="77450F39" w14:textId="5DC0EC45" w:rsidR="004E2549" w:rsidRDefault="004E2549" w:rsidP="004E2549">
      <w:pPr>
        <w:pStyle w:val="Heading4"/>
        <w:rPr>
          <w:b/>
          <w:bCs/>
        </w:rPr>
      </w:pPr>
      <w:r w:rsidRPr="004E2549">
        <w:rPr>
          <w:b/>
          <w:bCs/>
        </w:rPr>
        <w:t>User Management</w:t>
      </w:r>
    </w:p>
    <w:p w14:paraId="649948F0" w14:textId="75AB4B8E" w:rsidR="00DA739B" w:rsidRDefault="008938B7" w:rsidP="00CE1665">
      <w:pPr>
        <w:ind w:left="720"/>
      </w:pPr>
      <w:r w:rsidRPr="004B5CDD">
        <w:t xml:space="preserve">The System should allow the Users to create, edit, copy and delete </w:t>
      </w:r>
      <w:r w:rsidR="00DA739B" w:rsidRPr="004B5CDD">
        <w:t>Individual Users, who will login and access the application.</w:t>
      </w:r>
    </w:p>
    <w:p w14:paraId="4B77AE75" w14:textId="77777777" w:rsidR="00CE1665" w:rsidRPr="004B5CDD" w:rsidRDefault="00CE1665" w:rsidP="00CE1665">
      <w:pPr>
        <w:ind w:left="720"/>
        <w:rPr>
          <w:b/>
        </w:rPr>
      </w:pPr>
    </w:p>
    <w:p w14:paraId="524274C2" w14:textId="25FFB150" w:rsidR="008938B7" w:rsidRDefault="00DA739B" w:rsidP="00CE1665">
      <w:pPr>
        <w:ind w:left="720"/>
        <w:rPr>
          <w:b/>
        </w:rPr>
      </w:pPr>
      <w:r w:rsidRPr="004B5CDD">
        <w:t xml:space="preserve">Further the System should allow the Users to create, edit, copy and delete </w:t>
      </w:r>
      <w:r w:rsidR="008938B7" w:rsidRPr="004B5CDD">
        <w:t>User Groups.</w:t>
      </w:r>
      <w:r w:rsidR="003E0087" w:rsidRPr="004B5CDD">
        <w:t xml:space="preserve"> A user group is set of (one or more) individual users tagged together.  That way the admins can manage the access rights at group level rather than at individual user level.</w:t>
      </w:r>
    </w:p>
    <w:p w14:paraId="2F65E8DB" w14:textId="73B28FEE" w:rsidR="004E2549" w:rsidRDefault="008938B7" w:rsidP="004E2549">
      <w:pPr>
        <w:pStyle w:val="Heading4"/>
        <w:rPr>
          <w:b/>
          <w:bCs/>
        </w:rPr>
      </w:pPr>
      <w:r>
        <w:rPr>
          <w:b/>
          <w:bCs/>
        </w:rPr>
        <w:t>User/Access C</w:t>
      </w:r>
      <w:r w:rsidR="004E2549" w:rsidRPr="004E2549">
        <w:rPr>
          <w:b/>
          <w:bCs/>
        </w:rPr>
        <w:t>ontrol Mapping</w:t>
      </w:r>
    </w:p>
    <w:p w14:paraId="766858EF" w14:textId="77777777" w:rsidR="008E4CEF" w:rsidRDefault="008E4CEF" w:rsidP="00E57506">
      <w:pPr>
        <w:ind w:left="720"/>
      </w:pPr>
      <w:r w:rsidRPr="008E4CEF">
        <w:lastRenderedPageBreak/>
        <w:t>The system allows admins an easy and organized way of mapping permissions to users, via roles.  The System should allow the Users to maintain roles to be assigned to the business users. It is through these Roles that the User Permissions are controlled. As a first step you must maintain at least an administrator role</w:t>
      </w:r>
      <w:r>
        <w:t>.</w:t>
      </w:r>
    </w:p>
    <w:p w14:paraId="5E33350D" w14:textId="77777777" w:rsidR="00E57506" w:rsidRDefault="00E57506" w:rsidP="00E57506">
      <w:pPr>
        <w:ind w:left="720"/>
        <w:rPr>
          <w:b/>
        </w:rPr>
      </w:pPr>
    </w:p>
    <w:p w14:paraId="1B91C7B3" w14:textId="6E1F1A8F" w:rsidR="00D014D0" w:rsidRDefault="00D014D0" w:rsidP="00E57506">
      <w:pPr>
        <w:ind w:left="720"/>
        <w:rPr>
          <w:b/>
        </w:rPr>
      </w:pPr>
      <w:r w:rsidRPr="00D014D0">
        <w:t>The System allows the user with appropriate permission to browse list of all roles existing in the system</w:t>
      </w:r>
    </w:p>
    <w:p w14:paraId="73A2E9CE" w14:textId="17B50FF4" w:rsidR="004E2549" w:rsidRDefault="004E2549" w:rsidP="004E2549">
      <w:pPr>
        <w:pStyle w:val="Heading4"/>
        <w:rPr>
          <w:b/>
          <w:bCs/>
        </w:rPr>
      </w:pPr>
      <w:r w:rsidRPr="004E2549">
        <w:rPr>
          <w:b/>
          <w:bCs/>
        </w:rPr>
        <w:t>Device Management</w:t>
      </w:r>
    </w:p>
    <w:p w14:paraId="1BC620C7" w14:textId="77777777" w:rsidR="00FF423B" w:rsidRDefault="00FF423B" w:rsidP="00E57506">
      <w:pPr>
        <w:ind w:left="720"/>
      </w:pPr>
      <w:r w:rsidRPr="007B5804">
        <w:t xml:space="preserve">The System should allow the Users to create, edit, copy and delete </w:t>
      </w:r>
      <w:r>
        <w:t>IoT devices that are to be monitored by the application.</w:t>
      </w:r>
    </w:p>
    <w:p w14:paraId="1F1405E7" w14:textId="77777777" w:rsidR="00E57506" w:rsidRPr="007B5804" w:rsidRDefault="00E57506" w:rsidP="00E57506">
      <w:pPr>
        <w:ind w:left="720"/>
        <w:rPr>
          <w:b/>
        </w:rPr>
      </w:pPr>
    </w:p>
    <w:p w14:paraId="1AE42CD1" w14:textId="77777777" w:rsidR="00FF423B" w:rsidRPr="007B5804" w:rsidRDefault="00FF423B" w:rsidP="00E57506">
      <w:pPr>
        <w:ind w:left="720"/>
      </w:pPr>
      <w:r w:rsidRPr="007B5804">
        <w:t>The System allows the user with appropriate permission to browse list of all devices existing in the system</w:t>
      </w:r>
    </w:p>
    <w:p w14:paraId="226825AE" w14:textId="77777777" w:rsidR="007B5804" w:rsidRPr="007B5804" w:rsidRDefault="007B5804" w:rsidP="007B5804"/>
    <w:p w14:paraId="4BF07248" w14:textId="43289830" w:rsidR="004E2549" w:rsidRDefault="004E2549" w:rsidP="004E2549">
      <w:pPr>
        <w:pStyle w:val="Heading4"/>
        <w:rPr>
          <w:b/>
          <w:bCs/>
        </w:rPr>
      </w:pPr>
      <w:r w:rsidRPr="004E2549">
        <w:rPr>
          <w:b/>
          <w:bCs/>
        </w:rPr>
        <w:t xml:space="preserve">Device </w:t>
      </w:r>
      <w:r w:rsidR="009623AF">
        <w:rPr>
          <w:b/>
          <w:bCs/>
        </w:rPr>
        <w:t>Group</w:t>
      </w:r>
      <w:r w:rsidRPr="004E2549">
        <w:rPr>
          <w:b/>
          <w:bCs/>
        </w:rPr>
        <w:t xml:space="preserve"> Management</w:t>
      </w:r>
    </w:p>
    <w:p w14:paraId="6B7C5B93" w14:textId="1EADA6CF" w:rsidR="009623AF" w:rsidRDefault="003A1FDD" w:rsidP="00E57506">
      <w:pPr>
        <w:ind w:left="720"/>
      </w:pPr>
      <w:r>
        <w:t>Each device comes with a set of parameters that they can monitor and send it to the RAM application.  As set of devices that share similar characteristics can be tagged to device group and the device group in-turn maintains these configuration parameters.</w:t>
      </w:r>
    </w:p>
    <w:p w14:paraId="711F097E" w14:textId="77777777" w:rsidR="00E57506" w:rsidRDefault="00E57506" w:rsidP="00E57506">
      <w:pPr>
        <w:ind w:left="720"/>
        <w:rPr>
          <w:b/>
        </w:rPr>
      </w:pPr>
    </w:p>
    <w:p w14:paraId="5F51764F" w14:textId="2D13F3DC" w:rsidR="009623AF" w:rsidRDefault="009623AF" w:rsidP="00E57506">
      <w:pPr>
        <w:ind w:left="720"/>
      </w:pPr>
      <w:r w:rsidRPr="007B5804">
        <w:t xml:space="preserve">The System should allow the Users to create, edit, and delete </w:t>
      </w:r>
      <w:r>
        <w:t xml:space="preserve">device groups to which </w:t>
      </w:r>
      <w:r w:rsidR="003A1FDD">
        <w:t>an</w:t>
      </w:r>
      <w:r>
        <w:t xml:space="preserve"> IoT device</w:t>
      </w:r>
      <w:r w:rsidR="003A1FDD">
        <w:t xml:space="preserve"> must to be </w:t>
      </w:r>
      <w:r>
        <w:t>tagged</w:t>
      </w:r>
      <w:r w:rsidR="003A1FDD">
        <w:t>-to</w:t>
      </w:r>
      <w:r>
        <w:t xml:space="preserve"> </w:t>
      </w:r>
      <w:r w:rsidR="003A1FDD">
        <w:t>w</w:t>
      </w:r>
      <w:r>
        <w:t>ithin</w:t>
      </w:r>
      <w:r w:rsidR="003A1FDD">
        <w:t xml:space="preserve"> the application.</w:t>
      </w:r>
    </w:p>
    <w:p w14:paraId="4EBC0B8D" w14:textId="77777777" w:rsidR="00E57506" w:rsidRPr="007B5804" w:rsidRDefault="00E57506" w:rsidP="00E57506">
      <w:pPr>
        <w:ind w:left="720"/>
        <w:rPr>
          <w:b/>
        </w:rPr>
      </w:pPr>
    </w:p>
    <w:p w14:paraId="14C22998" w14:textId="4D108D31" w:rsidR="00FF423B" w:rsidRPr="008938B7" w:rsidRDefault="00FF423B" w:rsidP="00E57506">
      <w:pPr>
        <w:ind w:left="720"/>
        <w:rPr>
          <w:b/>
        </w:rPr>
      </w:pPr>
      <w:r w:rsidRPr="007B5804">
        <w:t xml:space="preserve">The System allows the user with appropriate permission to browse list of all </w:t>
      </w:r>
      <w:r>
        <w:t xml:space="preserve">device </w:t>
      </w:r>
      <w:r w:rsidR="009623AF">
        <w:t>groups</w:t>
      </w:r>
      <w:r>
        <w:t xml:space="preserve"> </w:t>
      </w:r>
      <w:r w:rsidR="009623AF">
        <w:t xml:space="preserve">present </w:t>
      </w:r>
      <w:r w:rsidRPr="007B5804">
        <w:t>in the system.</w:t>
      </w:r>
    </w:p>
    <w:p w14:paraId="625D041A" w14:textId="57B42024" w:rsidR="004E2549" w:rsidRDefault="004E2549" w:rsidP="004E2549">
      <w:pPr>
        <w:pStyle w:val="Heading4"/>
        <w:rPr>
          <w:b/>
          <w:bCs/>
        </w:rPr>
      </w:pPr>
      <w:r w:rsidRPr="004E2549">
        <w:rPr>
          <w:b/>
          <w:bCs/>
        </w:rPr>
        <w:t>Station Management</w:t>
      </w:r>
    </w:p>
    <w:p w14:paraId="1B72CA76" w14:textId="66F61B4F" w:rsidR="00C55C90" w:rsidRDefault="00C76AA3" w:rsidP="000833AE">
      <w:pPr>
        <w:ind w:left="720"/>
      </w:pPr>
      <w:r>
        <w:t xml:space="preserve">A station is a site that has a set of IoT devices tagged to them.  </w:t>
      </w:r>
      <w:r w:rsidR="00C55C90" w:rsidRPr="007B5804">
        <w:t xml:space="preserve">The System should allow the Users to create, edit, and delete </w:t>
      </w:r>
      <w:r w:rsidR="00C55C90">
        <w:t xml:space="preserve">stations to which the IoT devices are tagged to within the </w:t>
      </w:r>
      <w:r>
        <w:t xml:space="preserve">RAM </w:t>
      </w:r>
      <w:r w:rsidR="000833AE">
        <w:t>application.</w:t>
      </w:r>
    </w:p>
    <w:p w14:paraId="0A829AE4" w14:textId="77777777" w:rsidR="000833AE" w:rsidRPr="007B5804" w:rsidRDefault="000833AE" w:rsidP="000833AE">
      <w:pPr>
        <w:ind w:left="720"/>
      </w:pPr>
    </w:p>
    <w:p w14:paraId="1DCDDA00" w14:textId="6F3452F1" w:rsidR="00C55C90" w:rsidRPr="007B5804" w:rsidRDefault="00C55C90" w:rsidP="000833AE">
      <w:pPr>
        <w:ind w:left="720"/>
      </w:pPr>
      <w:r w:rsidRPr="007B5804">
        <w:t xml:space="preserve">The System allows the user with appropriate permission to browse list of all </w:t>
      </w:r>
      <w:r>
        <w:t>stations</w:t>
      </w:r>
      <w:r w:rsidRPr="007B5804">
        <w:t xml:space="preserve"> existing in the system</w:t>
      </w:r>
    </w:p>
    <w:p w14:paraId="25735262" w14:textId="7494A242" w:rsidR="004E2549" w:rsidRDefault="00C76AA3" w:rsidP="004E2549">
      <w:pPr>
        <w:pStyle w:val="Heading4"/>
        <w:rPr>
          <w:b/>
          <w:bCs/>
        </w:rPr>
      </w:pPr>
      <w:r>
        <w:rPr>
          <w:b/>
          <w:bCs/>
        </w:rPr>
        <w:t xml:space="preserve">Persona </w:t>
      </w:r>
      <w:r w:rsidR="004E2549" w:rsidRPr="004E2549">
        <w:rPr>
          <w:b/>
          <w:bCs/>
        </w:rPr>
        <w:t>Management</w:t>
      </w:r>
    </w:p>
    <w:p w14:paraId="005A4FFB" w14:textId="54A01613" w:rsidR="00C76AA3" w:rsidRDefault="00C76AA3" w:rsidP="000833AE">
      <w:pPr>
        <w:ind w:left="720"/>
      </w:pPr>
      <w:r>
        <w:t xml:space="preserve">A group of stations collectively administered/monitored is called a PERSONA.  Each persona can have one or more stations tagged to them.  The users are then tagged one these personas. </w:t>
      </w:r>
      <w:r w:rsidRPr="007B5804">
        <w:t xml:space="preserve">The System should allow the Users to create, edit, and delete </w:t>
      </w:r>
      <w:r>
        <w:t xml:space="preserve">PERSONAs to which the stations are mapped to within the RAM application. </w:t>
      </w:r>
    </w:p>
    <w:p w14:paraId="4F784947" w14:textId="77777777" w:rsidR="000833AE" w:rsidRPr="007B5804" w:rsidRDefault="000833AE" w:rsidP="000833AE">
      <w:pPr>
        <w:ind w:left="720"/>
      </w:pPr>
    </w:p>
    <w:p w14:paraId="23BAF7E6" w14:textId="1385A6D5" w:rsidR="00C76AA3" w:rsidRPr="007B5804" w:rsidRDefault="00C76AA3" w:rsidP="000833AE">
      <w:pPr>
        <w:ind w:left="720"/>
      </w:pPr>
      <w:r w:rsidRPr="007B5804">
        <w:t xml:space="preserve">The System allows the user with appropriate permission to browse list of all </w:t>
      </w:r>
      <w:r>
        <w:t xml:space="preserve">PERSONAs present </w:t>
      </w:r>
      <w:r w:rsidRPr="007B5804">
        <w:t>in the system</w:t>
      </w:r>
    </w:p>
    <w:p w14:paraId="12AB763B" w14:textId="77777777" w:rsidR="001C180E" w:rsidRDefault="004E2549" w:rsidP="004E2549">
      <w:pPr>
        <w:pStyle w:val="Heading3"/>
      </w:pPr>
      <w:r w:rsidRPr="004E2549">
        <w:t xml:space="preserve">System Administration </w:t>
      </w:r>
    </w:p>
    <w:p w14:paraId="542C3385" w14:textId="108B4B7F" w:rsidR="004E2549" w:rsidRPr="001C180E" w:rsidRDefault="004E2549" w:rsidP="00E57506">
      <w:pPr>
        <w:ind w:left="720"/>
        <w:rPr>
          <w:b/>
        </w:rPr>
      </w:pPr>
      <w:r w:rsidRPr="001C180E">
        <w:t>Perform setup, configuration and other supervisory / administrative functions to be carried out by the administrators, primarily focused on system / infrastructure level components</w:t>
      </w:r>
    </w:p>
    <w:p w14:paraId="3EC15ED1" w14:textId="0B69CB1B" w:rsidR="004E2549" w:rsidRDefault="004E2549" w:rsidP="004E2549">
      <w:pPr>
        <w:pStyle w:val="Heading4"/>
        <w:rPr>
          <w:b/>
          <w:bCs/>
        </w:rPr>
      </w:pPr>
      <w:r w:rsidRPr="004E2549">
        <w:rPr>
          <w:b/>
          <w:bCs/>
        </w:rPr>
        <w:t>System Setup</w:t>
      </w:r>
    </w:p>
    <w:p w14:paraId="67BE5B33" w14:textId="64435F19" w:rsidR="0011468B" w:rsidRPr="0011468B" w:rsidRDefault="0011468B" w:rsidP="006E496F">
      <w:pPr>
        <w:ind w:left="720"/>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p>
    <w:p w14:paraId="1B5F482D" w14:textId="24E06CF9" w:rsidR="004E2549" w:rsidRDefault="004E2549" w:rsidP="004E2549">
      <w:pPr>
        <w:pStyle w:val="Heading4"/>
        <w:rPr>
          <w:b/>
          <w:bCs/>
        </w:rPr>
      </w:pPr>
      <w:r w:rsidRPr="004E2549">
        <w:rPr>
          <w:b/>
          <w:bCs/>
        </w:rPr>
        <w:t>System Configuration Management</w:t>
      </w:r>
    </w:p>
    <w:p w14:paraId="0BDA7010" w14:textId="58EDFADD" w:rsidR="005625E2" w:rsidRDefault="005625E2" w:rsidP="006E496F">
      <w:pPr>
        <w:ind w:left="720"/>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6E496F" w:rsidRPr="005625E2">
        <w:t>internet</w:t>
      </w:r>
      <w:proofErr w:type="gramEnd"/>
      <w:r w:rsidRPr="005625E2">
        <w:t xml:space="preserve"> connected devices (computer, tablet, mobile phone) in parallel manner</w:t>
      </w:r>
    </w:p>
    <w:p w14:paraId="3160AE6E" w14:textId="07967DE4" w:rsidR="004E2549" w:rsidRDefault="004E2549" w:rsidP="004E2549">
      <w:pPr>
        <w:pStyle w:val="Heading3"/>
      </w:pPr>
      <w:r w:rsidRPr="004E2549">
        <w:lastRenderedPageBreak/>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6B126FB1" w14:textId="7C94ED12" w:rsidR="00485CB0" w:rsidRDefault="00485CB0" w:rsidP="006E496F">
      <w:pPr>
        <w:pStyle w:val="ListParagraph"/>
        <w:numPr>
          <w:ilvl w:val="0"/>
          <w:numId w:val="25"/>
        </w:numPr>
      </w:pPr>
      <w:r>
        <w:t>Transformation of raw data into structured data</w:t>
      </w:r>
    </w:p>
    <w:p w14:paraId="77E9A3B6" w14:textId="7C07D472" w:rsidR="00485CB0" w:rsidRPr="00485CB0" w:rsidRDefault="00D7243D" w:rsidP="006E496F">
      <w:pPr>
        <w:pStyle w:val="ListParagraph"/>
        <w:numPr>
          <w:ilvl w:val="0"/>
          <w:numId w:val="25"/>
        </w:numPr>
      </w:pPr>
      <w:r>
        <w:t xml:space="preserve">Preparation of analytical data and Reporting requirements </w:t>
      </w: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2258F28" w14:textId="77777777" w:rsidR="00D7243D" w:rsidRPr="00D7243D" w:rsidRDefault="00D7243D" w:rsidP="00D7243D"/>
    <w:p w14:paraId="454EDA79" w14:textId="4FEB6353" w:rsidR="004E2549" w:rsidRDefault="004E2549" w:rsidP="004E2549">
      <w:pPr>
        <w:pStyle w:val="Heading4"/>
        <w:rPr>
          <w:b/>
          <w:bCs/>
        </w:rPr>
      </w:pPr>
      <w:r w:rsidRPr="004E2549">
        <w:rPr>
          <w:b/>
          <w:bCs/>
        </w:rPr>
        <w:t>Transformation</w:t>
      </w:r>
    </w:p>
    <w:p w14:paraId="392D8550" w14:textId="77777777" w:rsidR="00D6783A" w:rsidRDefault="00D6783A" w:rsidP="006E496F">
      <w:pPr>
        <w:ind w:left="720"/>
      </w:pPr>
      <w:r w:rsidRPr="00A92C78">
        <w:t>The System allows these unstructured data to be formatted into structured data format based on the device parameters configuration.</w:t>
      </w:r>
      <w:r>
        <w:t xml:space="preserve"> </w:t>
      </w:r>
      <w:r w:rsidRPr="00A92C78">
        <w:t>The system records structured data accurately and in real-time.</w:t>
      </w:r>
    </w:p>
    <w:p w14:paraId="7D203C7B" w14:textId="1BE007A1" w:rsidR="004E2549" w:rsidRDefault="004E2549" w:rsidP="004E2549">
      <w:pPr>
        <w:pStyle w:val="Heading4"/>
        <w:rPr>
          <w:b/>
          <w:bCs/>
        </w:rPr>
      </w:pPr>
      <w:r w:rsidRPr="004E2549">
        <w:rPr>
          <w:b/>
          <w:bCs/>
        </w:rPr>
        <w:t>Reporting</w:t>
      </w:r>
    </w:p>
    <w:p w14:paraId="09F4C536" w14:textId="77777777" w:rsidR="00B6038D" w:rsidRDefault="00D6783A" w:rsidP="006E496F">
      <w:pPr>
        <w:ind w:left="720"/>
      </w:pPr>
      <w:r w:rsidRPr="00D6783A">
        <w:t>The structured data should be available and accessible by users in the form of reports, charts, and graphs.  The users are able to customize these reports further.</w:t>
      </w:r>
      <w:r>
        <w:t xml:space="preserve"> </w:t>
      </w:r>
    </w:p>
    <w:p w14:paraId="75739183" w14:textId="77777777" w:rsidR="00897602" w:rsidRDefault="00897602" w:rsidP="006E496F">
      <w:pPr>
        <w:ind w:left="720"/>
      </w:pPr>
    </w:p>
    <w:p w14:paraId="332833BB" w14:textId="7F6C2C26" w:rsidR="00775AA6" w:rsidRDefault="00775AA6" w:rsidP="006E496F">
      <w:pPr>
        <w:ind w:left="720"/>
      </w:pPr>
      <w:r>
        <w:t>The raw/un-structured data should be available and accessible by users, and they will be given an option to download the raw data.</w:t>
      </w:r>
    </w:p>
    <w:p w14:paraId="57BEA900" w14:textId="1E27902C" w:rsidR="00D6783A" w:rsidRPr="005625E2" w:rsidRDefault="00D6783A" w:rsidP="006E496F">
      <w:pPr>
        <w:ind w:left="720"/>
      </w:pPr>
    </w:p>
    <w:p w14:paraId="4FDCE589" w14:textId="76F5715D" w:rsidR="00B6038D" w:rsidRDefault="00B6038D" w:rsidP="00B6038D">
      <w:pPr>
        <w:pStyle w:val="Heading4"/>
        <w:rPr>
          <w:b/>
          <w:bCs/>
        </w:rPr>
      </w:pPr>
      <w:r>
        <w:rPr>
          <w:b/>
          <w:bCs/>
        </w:rPr>
        <w:t>System Alerts</w:t>
      </w:r>
    </w:p>
    <w:p w14:paraId="5A9E81B5" w14:textId="49B49D12" w:rsidR="00B6038D" w:rsidRDefault="00B6038D" w:rsidP="00B6038D">
      <w:pPr>
        <w:ind w:left="720"/>
      </w:pPr>
      <w:r>
        <w:t xml:space="preserve">The RAM Application will send certain alerts to notify </w:t>
      </w:r>
      <w:r w:rsidR="003E6EC2">
        <w:t>the users</w:t>
      </w:r>
      <w:r>
        <w:t xml:space="preserve"> of </w:t>
      </w:r>
      <w:r w:rsidR="00101282">
        <w:t xml:space="preserve">important or time-sensitive information </w:t>
      </w:r>
      <w:r>
        <w:t xml:space="preserve">captured by the application.  </w:t>
      </w:r>
    </w:p>
    <w:p w14:paraId="3DF40D08" w14:textId="77777777" w:rsidR="00E518C2" w:rsidRDefault="00E518C2" w:rsidP="00B6038D">
      <w:pPr>
        <w:ind w:left="720"/>
      </w:pPr>
    </w:p>
    <w:p w14:paraId="685E95D4" w14:textId="2C8F353E" w:rsidR="00B6038D" w:rsidRDefault="00B6038D" w:rsidP="00B6038D">
      <w:pPr>
        <w:ind w:left="720"/>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0FA6D6C9" w14:textId="0E599CC6" w:rsidR="00B6038D" w:rsidRPr="005625E2" w:rsidRDefault="00B6038D" w:rsidP="00B6038D">
      <w:pPr>
        <w:ind w:left="720"/>
      </w:pPr>
    </w:p>
    <w:p w14:paraId="5712020E" w14:textId="3805C6AF" w:rsidR="00D27E99" w:rsidRPr="004E2549" w:rsidRDefault="004E2549" w:rsidP="004E2549">
      <w:pPr>
        <w:pStyle w:val="Heading3"/>
      </w:pPr>
      <w:r w:rsidRPr="004E2549">
        <w:t>Interface to SERIS/Central Monitoring System</w:t>
      </w:r>
    </w:p>
    <w:p w14:paraId="02841381" w14:textId="76F08B35" w:rsidR="003E31A7" w:rsidRDefault="003E31A7" w:rsidP="006E496F">
      <w:pPr>
        <w:ind w:left="720"/>
      </w:pPr>
      <w:r w:rsidRPr="00D6783A">
        <w:t xml:space="preserve">The </w:t>
      </w:r>
      <w:r>
        <w:t>system should be designed to allow</w:t>
      </w:r>
      <w:r w:rsidR="00C00F5C">
        <w:t xml:space="preserve"> an</w:t>
      </w:r>
      <w:r>
        <w:t xml:space="preserve"> interface to be built to SERIS’s</w:t>
      </w:r>
      <w:r w:rsidR="00C00F5C">
        <w:t xml:space="preserve"> Central Monitoring System.</w:t>
      </w:r>
    </w:p>
    <w:p w14:paraId="083C904E" w14:textId="77777777" w:rsidR="00B15E7C" w:rsidRPr="005625E2" w:rsidRDefault="00B15E7C" w:rsidP="006E496F">
      <w:pPr>
        <w:ind w:left="720"/>
      </w:pPr>
    </w:p>
    <w:p w14:paraId="70FC13FC" w14:textId="77777777" w:rsidR="00CE1665" w:rsidRDefault="00CE1665" w:rsidP="00CE1665"/>
    <w:p w14:paraId="571203C0" w14:textId="77777777" w:rsidR="00E413BC" w:rsidRDefault="00E413BC" w:rsidP="45152C51">
      <w:pPr>
        <w:pStyle w:val="Heading2"/>
        <w:pageBreakBefore/>
        <w:rPr>
          <w:sz w:val="20"/>
        </w:rPr>
      </w:pPr>
      <w:bookmarkStart w:id="21" w:name="_Toc511852248"/>
      <w:r w:rsidRPr="45152C51">
        <w:rPr>
          <w:sz w:val="20"/>
        </w:rPr>
        <w:lastRenderedPageBreak/>
        <w:t>User Interface Requirements</w:t>
      </w:r>
      <w:bookmarkEnd w:id="21"/>
    </w:p>
    <w:p w14:paraId="66654B63" w14:textId="513974D6" w:rsidR="00C00A29" w:rsidRDefault="00C00A29" w:rsidP="00B538D9">
      <w:pPr>
        <w:ind w:left="720"/>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21B3897F" w14:textId="77777777" w:rsidR="00B538D9" w:rsidRDefault="00B538D9" w:rsidP="00B538D9">
      <w:pPr>
        <w:ind w:left="720"/>
      </w:pPr>
    </w:p>
    <w:p w14:paraId="7FAE9EF4" w14:textId="77777777" w:rsidR="00B538D9" w:rsidRPr="00572B58" w:rsidRDefault="00B538D9" w:rsidP="00B538D9">
      <w:pPr>
        <w:ind w:left="720"/>
      </w:pPr>
    </w:p>
    <w:sectPr w:rsidR="00B538D9" w:rsidRPr="00572B58">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75C45" w14:textId="77777777" w:rsidR="00D1080B" w:rsidRDefault="00D1080B">
      <w:r>
        <w:separator/>
      </w:r>
    </w:p>
    <w:p w14:paraId="7EFB8FCA" w14:textId="77777777" w:rsidR="00D1080B" w:rsidRDefault="00D1080B"/>
  </w:endnote>
  <w:endnote w:type="continuationSeparator" w:id="0">
    <w:p w14:paraId="032FA43E" w14:textId="77777777" w:rsidR="00D1080B" w:rsidRDefault="00D1080B">
      <w:r>
        <w:continuationSeparator/>
      </w:r>
    </w:p>
    <w:p w14:paraId="55BC9884" w14:textId="77777777" w:rsidR="00D1080B" w:rsidRDefault="00D10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3E6EC2" w:rsidRDefault="003E6EC2">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8pt;height:39pt" o:ole="">
          <v:imagedata r:id="rId1" o:title=""/>
        </v:shape>
        <o:OLEObject Type="Embed" ProgID="Word.Picture.8" ShapeID="_x0000_i1026" DrawAspect="Content" ObjectID="_1585909413" r:id="rId2"/>
      </w:object>
    </w:r>
  </w:p>
  <w:p w14:paraId="5712049D" w14:textId="77777777" w:rsidR="003E6EC2" w:rsidRDefault="003E6EC2"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225FD" w14:textId="77777777" w:rsidR="00D1080B" w:rsidRDefault="00D1080B">
      <w:r>
        <w:separator/>
      </w:r>
    </w:p>
    <w:p w14:paraId="6F483532" w14:textId="77777777" w:rsidR="00D1080B" w:rsidRDefault="00D1080B"/>
  </w:footnote>
  <w:footnote w:type="continuationSeparator" w:id="0">
    <w:p w14:paraId="355E32F8" w14:textId="77777777" w:rsidR="00D1080B" w:rsidRDefault="00D1080B">
      <w:r>
        <w:continuationSeparator/>
      </w:r>
    </w:p>
    <w:p w14:paraId="79D62490" w14:textId="77777777" w:rsidR="00D1080B" w:rsidRDefault="00D108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3E6EC2" w:rsidRDefault="003E6EC2"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017713" w:rsidRPr="00017713">
      <w:rPr>
        <w:b w:val="0"/>
        <w:noProof/>
        <w:sz w:val="16"/>
        <w:szCs w:val="16"/>
      </w:rPr>
      <w:t>11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017713" w:rsidRPr="00017713">
      <w:rPr>
        <w:b w:val="0"/>
        <w:noProof/>
        <w:sz w:val="16"/>
        <w:szCs w:val="16"/>
      </w:rPr>
      <w:t>15</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3">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5">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
  </w:num>
  <w:num w:numId="4">
    <w:abstractNumId w:val="12"/>
    <w:lvlOverride w:ilvl="0">
      <w:startOverride w:val="1"/>
    </w:lvlOverride>
  </w:num>
  <w:num w:numId="5">
    <w:abstractNumId w:val="12"/>
    <w:lvlOverride w:ilvl="0">
      <w:startOverride w:val="1"/>
    </w:lvlOverride>
  </w:num>
  <w:num w:numId="6">
    <w:abstractNumId w:val="12"/>
  </w:num>
  <w:num w:numId="7">
    <w:abstractNumId w:val="12"/>
    <w:lvlOverride w:ilvl="0">
      <w:startOverride w:val="1"/>
    </w:lvlOverride>
  </w:num>
  <w:num w:numId="8">
    <w:abstractNumId w:val="12"/>
    <w:lvlOverride w:ilvl="0">
      <w:startOverride w:val="1"/>
    </w:lvlOverride>
  </w:num>
  <w:num w:numId="9">
    <w:abstractNumId w:val="9"/>
  </w:num>
  <w:num w:numId="10">
    <w:abstractNumId w:val="4"/>
  </w:num>
  <w:num w:numId="11">
    <w:abstractNumId w:val="15"/>
  </w:num>
  <w:num w:numId="12">
    <w:abstractNumId w:val="6"/>
  </w:num>
  <w:num w:numId="13">
    <w:abstractNumId w:val="17"/>
  </w:num>
  <w:num w:numId="14">
    <w:abstractNumId w:val="16"/>
  </w:num>
  <w:num w:numId="15">
    <w:abstractNumId w:val="3"/>
  </w:num>
  <w:num w:numId="16">
    <w:abstractNumId w:val="5"/>
  </w:num>
  <w:num w:numId="17">
    <w:abstractNumId w:val="2"/>
  </w:num>
  <w:num w:numId="18">
    <w:abstractNumId w:val="10"/>
  </w:num>
  <w:num w:numId="19">
    <w:abstractNumId w:val="7"/>
  </w:num>
  <w:num w:numId="20">
    <w:abstractNumId w:val="11"/>
  </w:num>
  <w:num w:numId="21">
    <w:abstractNumId w:val="8"/>
  </w:num>
  <w:num w:numId="22">
    <w:abstractNumId w:val="0"/>
  </w:num>
  <w:num w:numId="23">
    <w:abstractNumId w:val="0"/>
  </w:num>
  <w:num w:numId="24">
    <w:abstractNumId w:val="0"/>
  </w:num>
  <w:num w:numId="25">
    <w:abstractNumId w:val="13"/>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5B0F"/>
    <w:rsid w:val="00017121"/>
    <w:rsid w:val="00017713"/>
    <w:rsid w:val="00020003"/>
    <w:rsid w:val="00026450"/>
    <w:rsid w:val="0005202B"/>
    <w:rsid w:val="00057B9C"/>
    <w:rsid w:val="00064B6F"/>
    <w:rsid w:val="000762F9"/>
    <w:rsid w:val="000833AE"/>
    <w:rsid w:val="000841A6"/>
    <w:rsid w:val="00093E07"/>
    <w:rsid w:val="000B03CD"/>
    <w:rsid w:val="000B46EF"/>
    <w:rsid w:val="000C36B3"/>
    <w:rsid w:val="000C4E0D"/>
    <w:rsid w:val="000D4E2B"/>
    <w:rsid w:val="000D7522"/>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66CC1"/>
    <w:rsid w:val="00166E52"/>
    <w:rsid w:val="0017121A"/>
    <w:rsid w:val="00181D73"/>
    <w:rsid w:val="00183F33"/>
    <w:rsid w:val="00196734"/>
    <w:rsid w:val="001A0A12"/>
    <w:rsid w:val="001B60C2"/>
    <w:rsid w:val="001C180E"/>
    <w:rsid w:val="001D5594"/>
    <w:rsid w:val="001E1B4F"/>
    <w:rsid w:val="001E62E0"/>
    <w:rsid w:val="001F033C"/>
    <w:rsid w:val="001F62F5"/>
    <w:rsid w:val="001F6C85"/>
    <w:rsid w:val="002004FB"/>
    <w:rsid w:val="00206ED6"/>
    <w:rsid w:val="0021536C"/>
    <w:rsid w:val="002217F4"/>
    <w:rsid w:val="0023142C"/>
    <w:rsid w:val="002504D8"/>
    <w:rsid w:val="00260100"/>
    <w:rsid w:val="00261CAE"/>
    <w:rsid w:val="00264854"/>
    <w:rsid w:val="00271A81"/>
    <w:rsid w:val="002868F8"/>
    <w:rsid w:val="002969CC"/>
    <w:rsid w:val="002A175D"/>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6ED0"/>
    <w:rsid w:val="00337502"/>
    <w:rsid w:val="00341588"/>
    <w:rsid w:val="003433E1"/>
    <w:rsid w:val="00347E71"/>
    <w:rsid w:val="003560C2"/>
    <w:rsid w:val="00364028"/>
    <w:rsid w:val="00370450"/>
    <w:rsid w:val="003720DA"/>
    <w:rsid w:val="003736A9"/>
    <w:rsid w:val="00381287"/>
    <w:rsid w:val="00381456"/>
    <w:rsid w:val="00385E31"/>
    <w:rsid w:val="003A1FDD"/>
    <w:rsid w:val="003A6748"/>
    <w:rsid w:val="003B4718"/>
    <w:rsid w:val="003C15EA"/>
    <w:rsid w:val="003C255F"/>
    <w:rsid w:val="003C4ED1"/>
    <w:rsid w:val="003C7CB7"/>
    <w:rsid w:val="003D16DF"/>
    <w:rsid w:val="003E0087"/>
    <w:rsid w:val="003E31A7"/>
    <w:rsid w:val="003E6EC2"/>
    <w:rsid w:val="003F7D5D"/>
    <w:rsid w:val="004105F0"/>
    <w:rsid w:val="0041517B"/>
    <w:rsid w:val="0041523F"/>
    <w:rsid w:val="00424671"/>
    <w:rsid w:val="00424CB0"/>
    <w:rsid w:val="00443B16"/>
    <w:rsid w:val="00453CFA"/>
    <w:rsid w:val="004632CC"/>
    <w:rsid w:val="004638F5"/>
    <w:rsid w:val="0046413B"/>
    <w:rsid w:val="0046574C"/>
    <w:rsid w:val="0046662D"/>
    <w:rsid w:val="004762E3"/>
    <w:rsid w:val="00484F22"/>
    <w:rsid w:val="00485CB0"/>
    <w:rsid w:val="00486513"/>
    <w:rsid w:val="00487661"/>
    <w:rsid w:val="00495D07"/>
    <w:rsid w:val="004A0C45"/>
    <w:rsid w:val="004B5CDD"/>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72B58"/>
    <w:rsid w:val="00580756"/>
    <w:rsid w:val="00586579"/>
    <w:rsid w:val="005944A4"/>
    <w:rsid w:val="005A089F"/>
    <w:rsid w:val="005B78D8"/>
    <w:rsid w:val="005C0731"/>
    <w:rsid w:val="005E1D64"/>
    <w:rsid w:val="005E307B"/>
    <w:rsid w:val="005E37E2"/>
    <w:rsid w:val="005E47C5"/>
    <w:rsid w:val="005E6E42"/>
    <w:rsid w:val="005F2A82"/>
    <w:rsid w:val="005F54CD"/>
    <w:rsid w:val="005F6965"/>
    <w:rsid w:val="00600027"/>
    <w:rsid w:val="0061353D"/>
    <w:rsid w:val="00614B48"/>
    <w:rsid w:val="00621EFB"/>
    <w:rsid w:val="006305C3"/>
    <w:rsid w:val="00630CCF"/>
    <w:rsid w:val="00652FA9"/>
    <w:rsid w:val="00667027"/>
    <w:rsid w:val="00671CB7"/>
    <w:rsid w:val="00672565"/>
    <w:rsid w:val="0068033A"/>
    <w:rsid w:val="00693260"/>
    <w:rsid w:val="00693713"/>
    <w:rsid w:val="00694481"/>
    <w:rsid w:val="006975B8"/>
    <w:rsid w:val="006A5AC1"/>
    <w:rsid w:val="006C13DD"/>
    <w:rsid w:val="006D3ECA"/>
    <w:rsid w:val="006D6C92"/>
    <w:rsid w:val="006E06CD"/>
    <w:rsid w:val="006E496F"/>
    <w:rsid w:val="006E74EB"/>
    <w:rsid w:val="006F1240"/>
    <w:rsid w:val="006F330E"/>
    <w:rsid w:val="006F6591"/>
    <w:rsid w:val="007059AB"/>
    <w:rsid w:val="00706FDB"/>
    <w:rsid w:val="00707123"/>
    <w:rsid w:val="00711A83"/>
    <w:rsid w:val="00731356"/>
    <w:rsid w:val="00737E69"/>
    <w:rsid w:val="00741715"/>
    <w:rsid w:val="00752D66"/>
    <w:rsid w:val="00756A5E"/>
    <w:rsid w:val="00756A7E"/>
    <w:rsid w:val="00761B81"/>
    <w:rsid w:val="00775AA6"/>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77"/>
    <w:rsid w:val="0086698D"/>
    <w:rsid w:val="00880C0D"/>
    <w:rsid w:val="00881687"/>
    <w:rsid w:val="008816D2"/>
    <w:rsid w:val="008928CE"/>
    <w:rsid w:val="00892C92"/>
    <w:rsid w:val="008938B7"/>
    <w:rsid w:val="00897602"/>
    <w:rsid w:val="008A0D33"/>
    <w:rsid w:val="008B0E0E"/>
    <w:rsid w:val="008B3AAE"/>
    <w:rsid w:val="008B4728"/>
    <w:rsid w:val="008C4BCE"/>
    <w:rsid w:val="008E294E"/>
    <w:rsid w:val="008E4CEF"/>
    <w:rsid w:val="00940997"/>
    <w:rsid w:val="0094661C"/>
    <w:rsid w:val="009475E5"/>
    <w:rsid w:val="00951EC6"/>
    <w:rsid w:val="00951F52"/>
    <w:rsid w:val="0095633F"/>
    <w:rsid w:val="009623AF"/>
    <w:rsid w:val="009658E1"/>
    <w:rsid w:val="00976EBC"/>
    <w:rsid w:val="00982E99"/>
    <w:rsid w:val="0098533F"/>
    <w:rsid w:val="00987037"/>
    <w:rsid w:val="009919F7"/>
    <w:rsid w:val="009B4510"/>
    <w:rsid w:val="009B7B28"/>
    <w:rsid w:val="009C2E58"/>
    <w:rsid w:val="009C7AAA"/>
    <w:rsid w:val="009D029B"/>
    <w:rsid w:val="009D236E"/>
    <w:rsid w:val="009D50E0"/>
    <w:rsid w:val="009E24D9"/>
    <w:rsid w:val="00A05FF0"/>
    <w:rsid w:val="00A16913"/>
    <w:rsid w:val="00A31716"/>
    <w:rsid w:val="00A40F6E"/>
    <w:rsid w:val="00A435EC"/>
    <w:rsid w:val="00A464D0"/>
    <w:rsid w:val="00A614A5"/>
    <w:rsid w:val="00A61675"/>
    <w:rsid w:val="00A65DB8"/>
    <w:rsid w:val="00A75920"/>
    <w:rsid w:val="00A84CFC"/>
    <w:rsid w:val="00A85A20"/>
    <w:rsid w:val="00A87AD3"/>
    <w:rsid w:val="00A92C78"/>
    <w:rsid w:val="00AB22FA"/>
    <w:rsid w:val="00AC06B0"/>
    <w:rsid w:val="00AC232D"/>
    <w:rsid w:val="00AD7C68"/>
    <w:rsid w:val="00AE0BE7"/>
    <w:rsid w:val="00AE4E26"/>
    <w:rsid w:val="00B1201F"/>
    <w:rsid w:val="00B15E7C"/>
    <w:rsid w:val="00B27A55"/>
    <w:rsid w:val="00B340C7"/>
    <w:rsid w:val="00B341A1"/>
    <w:rsid w:val="00B35E5C"/>
    <w:rsid w:val="00B51C69"/>
    <w:rsid w:val="00B538D9"/>
    <w:rsid w:val="00B546AF"/>
    <w:rsid w:val="00B6038D"/>
    <w:rsid w:val="00B63D30"/>
    <w:rsid w:val="00B67ABF"/>
    <w:rsid w:val="00B70BF0"/>
    <w:rsid w:val="00B759F7"/>
    <w:rsid w:val="00B85E11"/>
    <w:rsid w:val="00B921EA"/>
    <w:rsid w:val="00B95897"/>
    <w:rsid w:val="00BB1517"/>
    <w:rsid w:val="00BB449E"/>
    <w:rsid w:val="00BC3518"/>
    <w:rsid w:val="00BC4CE0"/>
    <w:rsid w:val="00BD0182"/>
    <w:rsid w:val="00BD08F4"/>
    <w:rsid w:val="00BF74A9"/>
    <w:rsid w:val="00BF7AA1"/>
    <w:rsid w:val="00C00A29"/>
    <w:rsid w:val="00C00F5C"/>
    <w:rsid w:val="00C05D14"/>
    <w:rsid w:val="00C12FD6"/>
    <w:rsid w:val="00C14CC9"/>
    <w:rsid w:val="00C1607D"/>
    <w:rsid w:val="00C22D9A"/>
    <w:rsid w:val="00C31D12"/>
    <w:rsid w:val="00C37BD9"/>
    <w:rsid w:val="00C55C90"/>
    <w:rsid w:val="00C569C4"/>
    <w:rsid w:val="00C71526"/>
    <w:rsid w:val="00C74D41"/>
    <w:rsid w:val="00C752A0"/>
    <w:rsid w:val="00C76AA3"/>
    <w:rsid w:val="00C94012"/>
    <w:rsid w:val="00CA5AD2"/>
    <w:rsid w:val="00CA6A7E"/>
    <w:rsid w:val="00CA76D0"/>
    <w:rsid w:val="00CB06A0"/>
    <w:rsid w:val="00CC272E"/>
    <w:rsid w:val="00CC2A76"/>
    <w:rsid w:val="00CC79D3"/>
    <w:rsid w:val="00CD1EEB"/>
    <w:rsid w:val="00CD672D"/>
    <w:rsid w:val="00CE1665"/>
    <w:rsid w:val="00CE3C65"/>
    <w:rsid w:val="00CF45E9"/>
    <w:rsid w:val="00D014D0"/>
    <w:rsid w:val="00D02882"/>
    <w:rsid w:val="00D05F11"/>
    <w:rsid w:val="00D07BD8"/>
    <w:rsid w:val="00D1080B"/>
    <w:rsid w:val="00D20F37"/>
    <w:rsid w:val="00D21C82"/>
    <w:rsid w:val="00D22741"/>
    <w:rsid w:val="00D27E99"/>
    <w:rsid w:val="00D32C7E"/>
    <w:rsid w:val="00D35615"/>
    <w:rsid w:val="00D41BD5"/>
    <w:rsid w:val="00D4202B"/>
    <w:rsid w:val="00D42593"/>
    <w:rsid w:val="00D519CC"/>
    <w:rsid w:val="00D55141"/>
    <w:rsid w:val="00D56715"/>
    <w:rsid w:val="00D62C3E"/>
    <w:rsid w:val="00D649F3"/>
    <w:rsid w:val="00D6783A"/>
    <w:rsid w:val="00D7243D"/>
    <w:rsid w:val="00D77C73"/>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518C2"/>
    <w:rsid w:val="00E57506"/>
    <w:rsid w:val="00E658F9"/>
    <w:rsid w:val="00E740D6"/>
    <w:rsid w:val="00E83732"/>
    <w:rsid w:val="00E9447D"/>
    <w:rsid w:val="00E96C3C"/>
    <w:rsid w:val="00EA3A4C"/>
    <w:rsid w:val="00EA4EF3"/>
    <w:rsid w:val="00EA5136"/>
    <w:rsid w:val="00EB2506"/>
    <w:rsid w:val="00ED24AF"/>
    <w:rsid w:val="00EE1687"/>
    <w:rsid w:val="00EE3B36"/>
    <w:rsid w:val="00EF49C7"/>
    <w:rsid w:val="00EF5076"/>
    <w:rsid w:val="00F154D9"/>
    <w:rsid w:val="00F2736E"/>
    <w:rsid w:val="00F315CC"/>
    <w:rsid w:val="00F35A4B"/>
    <w:rsid w:val="00F41C73"/>
    <w:rsid w:val="00F47A14"/>
    <w:rsid w:val="00F56B66"/>
    <w:rsid w:val="00F62265"/>
    <w:rsid w:val="00F6521A"/>
    <w:rsid w:val="00F66AE4"/>
    <w:rsid w:val="00F753E3"/>
    <w:rsid w:val="00F76262"/>
    <w:rsid w:val="00F84035"/>
    <w:rsid w:val="00F87A28"/>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5D61A3-BB1A-4B01-9C3A-EEC5880E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380</TotalTime>
  <Pages>15</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19864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cp:lastModifiedBy>
  <cp:revision>272</cp:revision>
  <cp:lastPrinted>2017-04-15T15:47:00Z</cp:lastPrinted>
  <dcterms:created xsi:type="dcterms:W3CDTF">2017-04-19T08:00:00Z</dcterms:created>
  <dcterms:modified xsi:type="dcterms:W3CDTF">2018-04-22T05:37:00Z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