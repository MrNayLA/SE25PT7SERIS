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77777777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11094665" w:rsidR="00AE4673" w:rsidRPr="00D0672E" w:rsidRDefault="00AE4673" w:rsidP="63FE40D3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5199A998" w:rsidR="00AE4673" w:rsidRPr="00D0672E" w:rsidRDefault="00D5454B" w:rsidP="00BB3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="63FE40D3" w:rsidRPr="63FE40D3">
              <w:rPr>
                <w:rFonts w:ascii="Arial" w:hAnsi="Arial" w:cs="Arial"/>
                <w:sz w:val="24"/>
                <w:szCs w:val="24"/>
              </w:rPr>
              <w:t>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7E64DE0E" w:rsidR="00AE4673" w:rsidRPr="00D0672E" w:rsidRDefault="00BB3B5F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D5454B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256DA" w14:textId="7035CEC2" w:rsidR="00DF0ED9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00D5454B">
              <w:rPr>
                <w:rFonts w:ascii="Arial" w:hAnsi="Arial" w:cs="Arial"/>
                <w:sz w:val="24"/>
                <w:szCs w:val="24"/>
              </w:rPr>
              <w:t>\TECH\ANALYSIS\UCMS\WORK IN PROGRESS\TUCMS.docx</w:t>
            </w: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4E64F29B" w:rsidR="00D0672E" w:rsidRPr="00D0672E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Kaung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37644FEE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>,</w:t>
            </w:r>
            <w:r w:rsidR="00D5454B">
              <w:t xml:space="preserve"> </w:t>
            </w:r>
            <w:r w:rsidR="00D5454B" w:rsidRPr="00D5454B">
              <w:rPr>
                <w:rFonts w:ascii="Arial" w:hAnsi="Arial" w:cs="Arial"/>
                <w:sz w:val="24"/>
                <w:szCs w:val="24"/>
              </w:rPr>
              <w:t>Balasubramanian Narasimhan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4935792A" w:rsidR="00D0672E" w:rsidRPr="00D0672E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 = 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7719E68E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04FF20D1" w:rsidR="00D0672E" w:rsidRPr="00D0672E" w:rsidRDefault="00D5454B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= 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234C4AA5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33402C06" w14:textId="2BF2F922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0505094" w14:textId="4A9AB3DD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2906B3E5" w14:textId="48C4270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1FC39945" w14:textId="15F68FCC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28A77" w14:textId="77777777" w:rsidR="00B41C3B" w:rsidRDefault="00B41C3B" w:rsidP="00E255A6">
      <w:pPr>
        <w:spacing w:after="0" w:line="240" w:lineRule="auto"/>
      </w:pPr>
      <w:r>
        <w:separator/>
      </w:r>
    </w:p>
  </w:endnote>
  <w:endnote w:type="continuationSeparator" w:id="0">
    <w:p w14:paraId="011BFE43" w14:textId="77777777" w:rsidR="00B41C3B" w:rsidRDefault="00B41C3B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0F3A77" w:rsidRPr="000F3A77">
      <w:rPr>
        <w:rFonts w:asciiTheme="majorHAnsi" w:hAnsiTheme="majorHAnsi"/>
        <w:noProof/>
      </w:rPr>
      <w:t>2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3B4D5" w14:textId="77777777" w:rsidR="00B41C3B" w:rsidRDefault="00B41C3B" w:rsidP="00E255A6">
      <w:pPr>
        <w:spacing w:after="0" w:line="240" w:lineRule="auto"/>
      </w:pPr>
      <w:r>
        <w:separator/>
      </w:r>
    </w:p>
  </w:footnote>
  <w:footnote w:type="continuationSeparator" w:id="0">
    <w:p w14:paraId="54F86EEE" w14:textId="77777777" w:rsidR="00B41C3B" w:rsidRDefault="00B41C3B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3A77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A15F8"/>
    <w:rsid w:val="001B1694"/>
    <w:rsid w:val="001C4952"/>
    <w:rsid w:val="001D417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8662E"/>
    <w:rsid w:val="004A1D8A"/>
    <w:rsid w:val="004B2C0E"/>
    <w:rsid w:val="004B40B1"/>
    <w:rsid w:val="004D5EED"/>
    <w:rsid w:val="004E19A5"/>
    <w:rsid w:val="005438E0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667D6"/>
    <w:rsid w:val="00A97928"/>
    <w:rsid w:val="00A97D9E"/>
    <w:rsid w:val="00AA7773"/>
    <w:rsid w:val="00AE0AB8"/>
    <w:rsid w:val="00AE4673"/>
    <w:rsid w:val="00AF3E2E"/>
    <w:rsid w:val="00B41C3B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B5456"/>
    <w:rsid w:val="00CC793C"/>
    <w:rsid w:val="00CF5CEC"/>
    <w:rsid w:val="00D0672E"/>
    <w:rsid w:val="00D06B31"/>
    <w:rsid w:val="00D23E8C"/>
    <w:rsid w:val="00D403D1"/>
    <w:rsid w:val="00D518A6"/>
    <w:rsid w:val="00D5454B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94CA2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  <w15:docId w15:val="{5476D9AA-85D8-4717-8968-654AA474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0B06-694D-4CA5-A121-2ACD70A2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26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Kaung</cp:lastModifiedBy>
  <cp:revision>97</cp:revision>
  <dcterms:created xsi:type="dcterms:W3CDTF">2017-03-19T09:37:00Z</dcterms:created>
  <dcterms:modified xsi:type="dcterms:W3CDTF">2019-01-13T19:45:00Z</dcterms:modified>
</cp:coreProperties>
</file>