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2B9D">
        <w:rPr>
          <w:rFonts w:ascii="Arial" w:hAnsi="Arial" w:cs="Arial"/>
          <w:sz w:val="28"/>
          <w:szCs w:val="28"/>
        </w:rPr>
        <w:t>Kaung Myat Bo, PM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772B9D">
        <w:rPr>
          <w:rFonts w:ascii="Arial" w:hAnsi="Arial" w:cs="Arial"/>
          <w:sz w:val="28"/>
          <w:szCs w:val="28"/>
        </w:rPr>
        <w:t>0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2B9D">
        <w:rPr>
          <w:rFonts w:ascii="Arial" w:hAnsi="Arial" w:cs="Arial"/>
          <w:sz w:val="28"/>
          <w:szCs w:val="28"/>
        </w:rPr>
        <w:t>RAM_MPP</w:t>
      </w:r>
      <w:r w:rsidR="009C0F68" w:rsidRPr="009C0F68">
        <w:rPr>
          <w:rFonts w:ascii="Arial" w:hAnsi="Arial" w:cs="Arial"/>
          <w:sz w:val="28"/>
          <w:szCs w:val="28"/>
        </w:rPr>
        <w:t>.doc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772B9D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100418</w:t>
            </w:r>
            <w:r w:rsidR="00AE4673">
              <w:rPr>
                <w:rFonts w:ascii="Arial" w:hAnsi="Arial" w:cs="Arial"/>
                <w:sz w:val="24"/>
                <w:szCs w:val="24"/>
              </w:rPr>
              <w:t>0</w:t>
            </w:r>
            <w:r w:rsidR="00D23E8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772B9D" w:rsidP="00D0672E">
            <w:pPr>
              <w:rPr>
                <w:rFonts w:ascii="Arial" w:hAnsi="Arial" w:cs="Arial"/>
                <w:sz w:val="24"/>
                <w:szCs w:val="24"/>
              </w:rPr>
            </w:pPr>
            <w:r w:rsidRPr="00772B9D">
              <w:rPr>
                <w:rFonts w:ascii="Arial" w:hAnsi="Arial" w:cs="Arial"/>
                <w:sz w:val="20"/>
                <w:szCs w:val="20"/>
              </w:rPr>
              <w:t>SE25PT7SERIS/MGMT/PLAN/PP/WORK IN PROGRESS/</w:t>
            </w:r>
            <w:r>
              <w:rPr>
                <w:rFonts w:ascii="Arial" w:hAnsi="Arial" w:cs="Arial"/>
                <w:sz w:val="20"/>
                <w:szCs w:val="20"/>
              </w:rPr>
              <w:t>RAM_MPP.docx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0F25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Bala,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 xml:space="preserve">, REJ </w:t>
      </w:r>
      <w:bookmarkStart w:id="0" w:name="_GoBack"/>
      <w:bookmarkEnd w:id="0"/>
      <w:r w:rsidR="002639C9" w:rsidRPr="00A3056A">
        <w:rPr>
          <w:rFonts w:ascii="Arial" w:hAnsi="Arial" w:cs="Arial"/>
          <w:sz w:val="20"/>
          <w:szCs w:val="20"/>
        </w:rPr>
        <w:t>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EC8" w:rsidRDefault="003B5EC8" w:rsidP="00E255A6">
      <w:pPr>
        <w:spacing w:after="0" w:line="240" w:lineRule="auto"/>
      </w:pPr>
      <w:r>
        <w:separator/>
      </w:r>
    </w:p>
  </w:endnote>
  <w:endnote w:type="continuationSeparator" w:id="1">
    <w:p w:rsidR="003B5EC8" w:rsidRDefault="003B5EC8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93D75" w:rsidRPr="00593D75">
      <w:fldChar w:fldCharType="begin"/>
    </w:r>
    <w:r w:rsidR="00F14434">
      <w:instrText xml:space="preserve"> PAGE   \* MERGEFORMAT </w:instrText>
    </w:r>
    <w:r w:rsidR="00593D75" w:rsidRPr="00593D75">
      <w:fldChar w:fldCharType="separate"/>
    </w:r>
    <w:r w:rsidR="00D23E8C" w:rsidRPr="00D23E8C">
      <w:rPr>
        <w:rFonts w:asciiTheme="majorHAnsi" w:hAnsiTheme="majorHAnsi"/>
        <w:noProof/>
      </w:rPr>
      <w:t>2</w:t>
    </w:r>
    <w:r w:rsidR="00593D75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EC8" w:rsidRDefault="003B5EC8" w:rsidP="00E255A6">
      <w:pPr>
        <w:spacing w:after="0" w:line="240" w:lineRule="auto"/>
      </w:pPr>
      <w:r>
        <w:separator/>
      </w:r>
    </w:p>
  </w:footnote>
  <w:footnote w:type="continuationSeparator" w:id="1">
    <w:p w:rsidR="003B5EC8" w:rsidRDefault="003B5EC8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51924"/>
    <w:rsid w:val="00252DB3"/>
    <w:rsid w:val="002639C9"/>
    <w:rsid w:val="002F45AB"/>
    <w:rsid w:val="00370D67"/>
    <w:rsid w:val="00395B26"/>
    <w:rsid w:val="003B5EC8"/>
    <w:rsid w:val="003F56F7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55E"/>
    <w:rsid w:val="00642595"/>
    <w:rsid w:val="0067252B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D375A"/>
    <w:rsid w:val="00BF3D38"/>
    <w:rsid w:val="00C045B9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92672"/>
    <w:rsid w:val="00ED4D55"/>
    <w:rsid w:val="00ED6110"/>
    <w:rsid w:val="00F03431"/>
    <w:rsid w:val="00F0549A"/>
    <w:rsid w:val="00F14434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8724-4E49-5749-B174-9DEC9A94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308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70</cp:revision>
  <dcterms:created xsi:type="dcterms:W3CDTF">2017-03-19T09:37:00Z</dcterms:created>
  <dcterms:modified xsi:type="dcterms:W3CDTF">2018-04-11T15:20:00Z</dcterms:modified>
</cp:coreProperties>
</file>