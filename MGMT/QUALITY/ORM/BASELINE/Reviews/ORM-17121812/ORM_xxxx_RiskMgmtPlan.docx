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32422FD0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</w:t>
      </w:r>
      <w:r w:rsidR="00CD1247">
        <w:rPr>
          <w:rFonts w:ascii="Arial" w:hAnsi="Arial" w:cs="Arial"/>
          <w:sz w:val="28"/>
          <w:szCs w:val="28"/>
        </w:rPr>
        <w:t>isk Management Plan.docx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3C8D5B5B" w:rsidR="00AE4673" w:rsidRPr="00D0672E" w:rsidRDefault="00AF3E2E" w:rsidP="63FE40D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26FC2269" w:rsidR="00AE4673" w:rsidRPr="00D0672E" w:rsidRDefault="00552569" w:rsidP="00552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51D4DD4A" w:rsidR="00AE4673" w:rsidRPr="00D0672E" w:rsidRDefault="00D10CC6" w:rsidP="00D067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2.0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16E7D" w14:textId="69D73C83" w:rsidR="00D0672E" w:rsidRPr="00DF0ED9" w:rsidRDefault="00D10CC6" w:rsidP="63FE40D3">
            <w:pPr>
              <w:rPr>
                <w:rFonts w:ascii="Arial" w:hAnsi="Arial" w:cs="Arial"/>
                <w:sz w:val="18"/>
                <w:szCs w:val="20"/>
              </w:rPr>
            </w:pPr>
            <w:r w:rsidRPr="00D10CC6">
              <w:rPr>
                <w:rFonts w:ascii="Arial" w:hAnsi="Arial" w:cs="Arial"/>
                <w:sz w:val="18"/>
                <w:szCs w:val="20"/>
              </w:rPr>
              <w:t>SE25PT7SERIS/MGMT/PLAN/PP/WORK IN PROGRESS/</w:t>
            </w:r>
            <w:r w:rsidR="00552569">
              <w:rPr>
                <w:rFonts w:ascii="Arial" w:hAnsi="Arial" w:cs="Arial"/>
                <w:sz w:val="18"/>
                <w:szCs w:val="20"/>
              </w:rPr>
              <w:t>Risk Management Plan.docx</w:t>
            </w:r>
          </w:p>
          <w:p w14:paraId="23E256DA" w14:textId="2245D3C0" w:rsidR="00DF0ED9" w:rsidRDefault="00DF0ED9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660E0225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 w:rsidR="00DF0ED9">
              <w:rPr>
                <w:rFonts w:ascii="Arial" w:hAnsi="Arial" w:cs="Arial"/>
                <w:sz w:val="24"/>
                <w:szCs w:val="24"/>
              </w:rPr>
              <w:t>subramanian Narasimhan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4933379F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14:paraId="719FDEDD" w14:textId="4C16565C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14:paraId="088E8824" w14:textId="4C2322D7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1951CEA9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33402C06" w14:textId="235BF1A3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0505094" w14:textId="5E98B4C6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2906B3E5" w14:textId="2EF7418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1FC39945" w14:textId="15F68FCC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14:paraId="08DF9020" w14:textId="77777777" w:rsidTr="00A97D9E">
        <w:trPr>
          <w:trHeight w:val="501"/>
        </w:trPr>
        <w:tc>
          <w:tcPr>
            <w:tcW w:w="952" w:type="dxa"/>
          </w:tcPr>
          <w:p w14:paraId="4788699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14:paraId="0E9E0EE6" w14:textId="26DF2698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B8FB495" w14:textId="33FA5D6E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83E63B3" w14:textId="4484C159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6AB6BD4" w14:textId="194699BE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562CB0E" w14:textId="7271F81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14:paraId="6FC3DB8D" w14:textId="77777777" w:rsidTr="00A97D9E">
        <w:trPr>
          <w:trHeight w:val="501"/>
        </w:trPr>
        <w:tc>
          <w:tcPr>
            <w:tcW w:w="952" w:type="dxa"/>
          </w:tcPr>
          <w:p w14:paraId="1F75A9DD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14:paraId="753EE807" w14:textId="1A6B331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6D2711" w14:textId="4B586D7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8820E79" w14:textId="3E9092B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32692EA" w14:textId="5D4F1975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34CE0A41" w14:textId="59D862B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70184BF1" w14:textId="77777777" w:rsidTr="00A97D9E">
        <w:trPr>
          <w:trHeight w:val="501"/>
        </w:trPr>
        <w:tc>
          <w:tcPr>
            <w:tcW w:w="952" w:type="dxa"/>
          </w:tcPr>
          <w:p w14:paraId="0F9ABB3F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14:paraId="09ACE0B5" w14:textId="59F7AC8E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457A3B0" w14:textId="46342837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6A0339D" w14:textId="105C765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BEC0FE4" w14:textId="1E9D373A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2EBF3C5" w14:textId="1D92AA55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0334A910" w14:textId="77777777" w:rsidTr="00A97D9E">
        <w:trPr>
          <w:trHeight w:val="501"/>
        </w:trPr>
        <w:tc>
          <w:tcPr>
            <w:tcW w:w="952" w:type="dxa"/>
          </w:tcPr>
          <w:p w14:paraId="56C72689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14:paraId="2242142C" w14:textId="079D908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1F7DDBA" w14:textId="2EDA4BE0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E6C047C" w14:textId="4FA2AD2C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ED6266F" w14:textId="5CAF642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D98A12B" w14:textId="0DA3B6F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3921757F" w14:textId="77777777" w:rsidTr="00A97D9E">
        <w:trPr>
          <w:trHeight w:val="501"/>
        </w:trPr>
        <w:tc>
          <w:tcPr>
            <w:tcW w:w="952" w:type="dxa"/>
          </w:tcPr>
          <w:p w14:paraId="7D309ED7" w14:textId="47FA791E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14:paraId="6A7C1359" w14:textId="7067D708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03F9985" w14:textId="1D5211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B7690A5" w14:textId="03E5A2B4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5E7007B" w14:textId="08FAEC9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7DACEBF" w14:textId="42BDDE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460750D9" w14:textId="77777777" w:rsidTr="00A97D9E">
        <w:trPr>
          <w:trHeight w:val="501"/>
        </w:trPr>
        <w:tc>
          <w:tcPr>
            <w:tcW w:w="952" w:type="dxa"/>
          </w:tcPr>
          <w:p w14:paraId="3C8091C4" w14:textId="6744C2C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14:paraId="007C0E52" w14:textId="339572B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D7CC77D" w14:textId="5FBEBE3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838B60D" w14:textId="79E84C29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5F10C225" w14:textId="5E4AE2B6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424CEECD" w14:textId="5AB149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38C15EB" w14:textId="77777777" w:rsidTr="00A97D9E">
        <w:trPr>
          <w:trHeight w:val="501"/>
        </w:trPr>
        <w:tc>
          <w:tcPr>
            <w:tcW w:w="952" w:type="dxa"/>
          </w:tcPr>
          <w:p w14:paraId="2513C3FB" w14:textId="5B5AB935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14:paraId="42ED0C63" w14:textId="43A6FF1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6BA8CF4D" w14:textId="7633FE1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0BFEA51" w14:textId="19CD5B4B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7C5F8CF4" w14:textId="00500B4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14D676D" w14:textId="075FC688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70C8F843" w14:textId="77777777" w:rsidTr="00A97D9E">
        <w:trPr>
          <w:trHeight w:val="501"/>
        </w:trPr>
        <w:tc>
          <w:tcPr>
            <w:tcW w:w="952" w:type="dxa"/>
          </w:tcPr>
          <w:p w14:paraId="1FCB64FA" w14:textId="71DEACE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14:paraId="112189DD" w14:textId="6CE3786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2EEDA5" w14:textId="6658849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A12FBD5" w14:textId="08BA18DD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1F70A9CD" w14:textId="072746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585C7C73" w14:textId="7894FFD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6BA24DC" w14:textId="77777777" w:rsidTr="00A97D9E">
        <w:trPr>
          <w:trHeight w:val="501"/>
        </w:trPr>
        <w:tc>
          <w:tcPr>
            <w:tcW w:w="952" w:type="dxa"/>
          </w:tcPr>
          <w:p w14:paraId="4B65721A" w14:textId="37F7214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01" w:type="dxa"/>
          </w:tcPr>
          <w:p w14:paraId="1EDAFFBC" w14:textId="447B89DC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1E89A45D" w14:textId="237B2F9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4D9EF06" w14:textId="66902F82"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25CFF6BE" w14:textId="4DAFA66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76BA8075" w14:textId="6D902385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B9F7E" w14:textId="77777777" w:rsidR="00E9427A" w:rsidRDefault="00E9427A" w:rsidP="00E255A6">
      <w:pPr>
        <w:spacing w:after="0" w:line="240" w:lineRule="auto"/>
      </w:pPr>
      <w:r>
        <w:separator/>
      </w:r>
    </w:p>
  </w:endnote>
  <w:endnote w:type="continuationSeparator" w:id="0">
    <w:p w14:paraId="371F349B" w14:textId="77777777" w:rsidR="00E9427A" w:rsidRDefault="00E9427A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552569" w:rsidRPr="00552569">
      <w:rPr>
        <w:rFonts w:asciiTheme="majorHAnsi" w:hAnsiTheme="majorHAnsi"/>
        <w:noProof/>
      </w:rPr>
      <w:t>1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5ECB6" w14:textId="77777777" w:rsidR="00E9427A" w:rsidRDefault="00E9427A" w:rsidP="00E255A6">
      <w:pPr>
        <w:spacing w:after="0" w:line="240" w:lineRule="auto"/>
      </w:pPr>
      <w:r>
        <w:separator/>
      </w:r>
    </w:p>
  </w:footnote>
  <w:footnote w:type="continuationSeparator" w:id="0">
    <w:p w14:paraId="71EDCBFA" w14:textId="77777777" w:rsidR="00E9427A" w:rsidRDefault="00E9427A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4E19A5"/>
    <w:rsid w:val="005438E0"/>
    <w:rsid w:val="00552569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A7B09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60E37"/>
    <w:rsid w:val="0088769C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97928"/>
    <w:rsid w:val="00A97D9E"/>
    <w:rsid w:val="00AA7773"/>
    <w:rsid w:val="00AE0AB8"/>
    <w:rsid w:val="00AE4673"/>
    <w:rsid w:val="00AF3E2E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C793C"/>
    <w:rsid w:val="00CD1247"/>
    <w:rsid w:val="00CF5CEC"/>
    <w:rsid w:val="00D0672E"/>
    <w:rsid w:val="00D10CC6"/>
    <w:rsid w:val="00D23E8C"/>
    <w:rsid w:val="00D403D1"/>
    <w:rsid w:val="00D518A6"/>
    <w:rsid w:val="00DA28A4"/>
    <w:rsid w:val="00DA61AC"/>
    <w:rsid w:val="00DF0ED9"/>
    <w:rsid w:val="00DF6018"/>
    <w:rsid w:val="00E014A5"/>
    <w:rsid w:val="00E17DAA"/>
    <w:rsid w:val="00E255A6"/>
    <w:rsid w:val="00E55F1C"/>
    <w:rsid w:val="00E648A4"/>
    <w:rsid w:val="00E92672"/>
    <w:rsid w:val="00E9427A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DC4C4-7624-4AA3-99DC-705F5D48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14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95</cp:revision>
  <dcterms:created xsi:type="dcterms:W3CDTF">2017-03-19T09:37:00Z</dcterms:created>
  <dcterms:modified xsi:type="dcterms:W3CDTF">2018-12-17T09:55:00Z</dcterms:modified>
</cp:coreProperties>
</file>