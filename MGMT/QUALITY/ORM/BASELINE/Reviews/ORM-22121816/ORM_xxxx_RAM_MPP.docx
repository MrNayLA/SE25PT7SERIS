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2E" w:rsidRPr="00462C73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Object Review Minutes</w:t>
      </w:r>
    </w:p>
    <w:p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:rsidR="00776279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776279">
        <w:rPr>
          <w:rFonts w:ascii="Arial" w:hAnsi="Arial" w:cs="Arial"/>
          <w:sz w:val="28"/>
          <w:szCs w:val="28"/>
        </w:rPr>
        <w:t>Nay Lin Aung</w:t>
      </w:r>
    </w:p>
    <w:p w:rsidR="0000243D" w:rsidRPr="009C0F68" w:rsidRDefault="00D0672E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F03514">
        <w:rPr>
          <w:rFonts w:ascii="Arial" w:hAnsi="Arial" w:cs="Arial"/>
          <w:sz w:val="28"/>
          <w:szCs w:val="28"/>
        </w:rPr>
        <w:t>22</w:t>
      </w:r>
      <w:r w:rsidR="004D5EED">
        <w:rPr>
          <w:rFonts w:ascii="Arial" w:hAnsi="Arial" w:cs="Arial"/>
          <w:sz w:val="28"/>
          <w:szCs w:val="28"/>
        </w:rPr>
        <w:t>/</w:t>
      </w:r>
      <w:r w:rsidR="00F03514">
        <w:rPr>
          <w:rFonts w:ascii="Arial" w:hAnsi="Arial" w:cs="Arial"/>
          <w:sz w:val="28"/>
          <w:szCs w:val="28"/>
        </w:rPr>
        <w:t>12</w:t>
      </w:r>
      <w:r w:rsidR="004D5EED">
        <w:rPr>
          <w:rFonts w:ascii="Arial" w:hAnsi="Arial" w:cs="Arial"/>
          <w:sz w:val="28"/>
          <w:szCs w:val="28"/>
        </w:rPr>
        <w:t>/2018</w:t>
      </w:r>
    </w:p>
    <w:p w:rsidR="0000243D" w:rsidRPr="009C0F68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F03514">
        <w:rPr>
          <w:rFonts w:ascii="Arial" w:hAnsi="Arial" w:cs="Arial"/>
          <w:sz w:val="28"/>
          <w:szCs w:val="28"/>
        </w:rPr>
        <w:t>RAM_MPP</w:t>
      </w:r>
      <w:r w:rsidR="001F294B">
        <w:rPr>
          <w:rFonts w:ascii="Arial" w:hAnsi="Arial" w:cs="Arial"/>
          <w:sz w:val="28"/>
          <w:szCs w:val="28"/>
        </w:rPr>
        <w:t>.docx</w:t>
      </w: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D0672E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D0672E" w:rsidRPr="00D0672E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:rsidTr="63FE40D3">
        <w:tc>
          <w:tcPr>
            <w:tcW w:w="2088" w:type="dxa"/>
          </w:tcPr>
          <w:p w:rsidR="0067252B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:rsidR="0067252B" w:rsidRPr="00A608B9" w:rsidRDefault="63FE40D3" w:rsidP="63FE40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Document Review</w:t>
            </w:r>
          </w:p>
        </w:tc>
      </w:tr>
      <w:tr w:rsidR="00AE4673" w:rsidTr="63FE40D3">
        <w:trPr>
          <w:trHeight w:val="593"/>
        </w:trPr>
        <w:tc>
          <w:tcPr>
            <w:tcW w:w="2088" w:type="dxa"/>
          </w:tcPr>
          <w:p w:rsidR="00AE4673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:rsidR="00AE4673" w:rsidRPr="00D0672E" w:rsidRDefault="00AF3E2E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xxxxx</w:t>
            </w:r>
          </w:p>
        </w:tc>
        <w:tc>
          <w:tcPr>
            <w:tcW w:w="1350" w:type="dxa"/>
            <w:gridSpan w:val="2"/>
          </w:tcPr>
          <w:p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:rsidR="00AE4673" w:rsidRPr="00D0672E" w:rsidRDefault="00F03514" w:rsidP="00D10C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="00E57DC7">
              <w:rPr>
                <w:rFonts w:ascii="Arial" w:hAnsi="Arial" w:cs="Arial"/>
                <w:sz w:val="24"/>
                <w:szCs w:val="24"/>
              </w:rPr>
              <w:t xml:space="preserve"> pages</w:t>
            </w:r>
          </w:p>
        </w:tc>
        <w:tc>
          <w:tcPr>
            <w:tcW w:w="1710" w:type="dxa"/>
            <w:gridSpan w:val="2"/>
          </w:tcPr>
          <w:p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:rsidR="00AE4673" w:rsidRPr="00D0672E" w:rsidRDefault="00A378D2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V2.0</w:t>
            </w:r>
          </w:p>
        </w:tc>
      </w:tr>
      <w:tr w:rsidR="00D0672E" w:rsidTr="63FE40D3">
        <w:trPr>
          <w:trHeight w:val="620"/>
        </w:trPr>
        <w:tc>
          <w:tcPr>
            <w:tcW w:w="2088" w:type="dxa"/>
          </w:tcPr>
          <w:p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DF0ED9" w:rsidRDefault="00971A56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0"/>
              </w:rPr>
              <w:t>SE25PT7SERIS/SERIS\MGMT/PLAN/PP/</w:t>
            </w:r>
            <w:r w:rsidRPr="00971A56">
              <w:rPr>
                <w:rFonts w:ascii="Arial" w:hAnsi="Arial" w:cs="Arial"/>
                <w:sz w:val="18"/>
                <w:szCs w:val="20"/>
              </w:rPr>
              <w:t>WORK IN PROGRESS</w:t>
            </w:r>
            <w:r>
              <w:rPr>
                <w:rFonts w:ascii="Arial" w:hAnsi="Arial" w:cs="Arial"/>
                <w:sz w:val="18"/>
                <w:szCs w:val="20"/>
              </w:rPr>
              <w:t>/RAM_MPP</w:t>
            </w:r>
            <w:r w:rsidR="0060516C">
              <w:rPr>
                <w:rFonts w:ascii="Arial" w:hAnsi="Arial" w:cs="Arial"/>
                <w:sz w:val="18"/>
                <w:szCs w:val="20"/>
              </w:rPr>
              <w:t>.docx</w:t>
            </w:r>
          </w:p>
        </w:tc>
      </w:tr>
      <w:tr w:rsidR="00D0672E" w:rsidTr="63FE40D3">
        <w:trPr>
          <w:trHeight w:val="620"/>
        </w:trPr>
        <w:tc>
          <w:tcPr>
            <w:tcW w:w="2088" w:type="dxa"/>
          </w:tcPr>
          <w:p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:rsidR="00D0672E" w:rsidRPr="00D0672E" w:rsidRDefault="00971A56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Bala</w:t>
            </w:r>
            <w:r>
              <w:rPr>
                <w:rFonts w:ascii="Arial" w:hAnsi="Arial" w:cs="Arial"/>
                <w:sz w:val="24"/>
                <w:szCs w:val="24"/>
              </w:rPr>
              <w:t>subramanian Narasimhan</w:t>
            </w:r>
          </w:p>
        </w:tc>
      </w:tr>
      <w:tr w:rsidR="00D0672E" w:rsidTr="63FE40D3">
        <w:trPr>
          <w:trHeight w:val="800"/>
        </w:trPr>
        <w:tc>
          <w:tcPr>
            <w:tcW w:w="2088" w:type="dxa"/>
          </w:tcPr>
          <w:p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:rsidR="00D0672E" w:rsidRPr="00D0672E" w:rsidRDefault="63FE40D3" w:rsidP="00DF0ED9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GaoZhiyu, KaungMyat Bo</w:t>
            </w:r>
          </w:p>
        </w:tc>
      </w:tr>
      <w:tr w:rsidR="00D0672E" w:rsidTr="63FE40D3">
        <w:trPr>
          <w:trHeight w:val="800"/>
        </w:trPr>
        <w:tc>
          <w:tcPr>
            <w:tcW w:w="2088" w:type="dxa"/>
          </w:tcPr>
          <w:p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0672E" w:rsidRPr="00D0672E" w:rsidRDefault="00D0672E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63FE40D3">
        <w:trPr>
          <w:trHeight w:val="800"/>
        </w:trPr>
        <w:tc>
          <w:tcPr>
            <w:tcW w:w="2088" w:type="dxa"/>
          </w:tcPr>
          <w:p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Sum = 0</w:t>
            </w:r>
          </w:p>
        </w:tc>
        <w:tc>
          <w:tcPr>
            <w:tcW w:w="1260" w:type="dxa"/>
          </w:tcPr>
          <w:p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 = </w:t>
            </w:r>
          </w:p>
        </w:tc>
        <w:tc>
          <w:tcPr>
            <w:tcW w:w="1080" w:type="dxa"/>
          </w:tcPr>
          <w:p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= </w:t>
            </w:r>
          </w:p>
        </w:tc>
        <w:tc>
          <w:tcPr>
            <w:tcW w:w="1170" w:type="dxa"/>
            <w:gridSpan w:val="2"/>
          </w:tcPr>
          <w:p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 = </w:t>
            </w:r>
          </w:p>
        </w:tc>
        <w:tc>
          <w:tcPr>
            <w:tcW w:w="1170" w:type="dxa"/>
            <w:gridSpan w:val="2"/>
          </w:tcPr>
          <w:p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O = 0</w:t>
            </w:r>
          </w:p>
        </w:tc>
        <w:tc>
          <w:tcPr>
            <w:tcW w:w="1368" w:type="dxa"/>
          </w:tcPr>
          <w:p w:rsid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 = </w:t>
            </w:r>
          </w:p>
        </w:tc>
      </w:tr>
    </w:tbl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0B04D0" w:rsidRDefault="000B04D0" w:rsidP="00D0672E">
      <w:pPr>
        <w:rPr>
          <w:rFonts w:ascii="Arial" w:hAnsi="Arial" w:cs="Arial"/>
          <w:sz w:val="40"/>
          <w:szCs w:val="40"/>
        </w:rPr>
      </w:pPr>
    </w:p>
    <w:p w:rsidR="001D4366" w:rsidRPr="004B40B1" w:rsidRDefault="63FE40D3" w:rsidP="63FE40D3">
      <w:pPr>
        <w:outlineLvl w:val="0"/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F = Functional improvement</w:t>
      </w:r>
    </w:p>
    <w:p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I = Improvement of content</w:t>
      </w:r>
    </w:p>
    <w:p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 = Defect</w:t>
      </w:r>
    </w:p>
    <w:p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O = Open</w:t>
      </w:r>
    </w:p>
    <w:p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K =No change, Just comment</w:t>
      </w:r>
    </w:p>
    <w:p w:rsidR="00735E11" w:rsidRPr="00A3056A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DNE = Done, REJ =Reject &lt; Give reason &gt;</w:t>
      </w:r>
    </w:p>
    <w:p w:rsidR="00735E11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735E11" w:rsidRPr="00735E11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9513" w:type="dxa"/>
        <w:tblLook w:val="04A0"/>
      </w:tblPr>
      <w:tblGrid>
        <w:gridCol w:w="952"/>
        <w:gridCol w:w="1401"/>
        <w:gridCol w:w="1114"/>
        <w:gridCol w:w="3279"/>
        <w:gridCol w:w="777"/>
        <w:gridCol w:w="1990"/>
      </w:tblGrid>
      <w:tr w:rsidR="001423FA" w:rsidTr="00A97D9E">
        <w:trPr>
          <w:trHeight w:val="1035"/>
        </w:trPr>
        <w:tc>
          <w:tcPr>
            <w:tcW w:w="952" w:type="dxa"/>
          </w:tcPr>
          <w:p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401" w:type="dxa"/>
          </w:tcPr>
          <w:p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1114" w:type="dxa"/>
          </w:tcPr>
          <w:p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Place</w:t>
            </w:r>
          </w:p>
        </w:tc>
        <w:tc>
          <w:tcPr>
            <w:tcW w:w="3279" w:type="dxa"/>
          </w:tcPr>
          <w:p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Comment/Error description</w:t>
            </w:r>
          </w:p>
        </w:tc>
        <w:tc>
          <w:tcPr>
            <w:tcW w:w="777" w:type="dxa"/>
          </w:tcPr>
          <w:p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990" w:type="dxa"/>
          </w:tcPr>
          <w:p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Authors comment to implementation of issue</w:t>
            </w:r>
          </w:p>
        </w:tc>
      </w:tr>
      <w:tr w:rsidR="001423FA" w:rsidTr="00A97D9E">
        <w:trPr>
          <w:trHeight w:val="483"/>
        </w:trPr>
        <w:tc>
          <w:tcPr>
            <w:tcW w:w="952" w:type="dxa"/>
          </w:tcPr>
          <w:p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01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23FA" w:rsidTr="00A97D9E">
        <w:trPr>
          <w:trHeight w:val="501"/>
        </w:trPr>
        <w:tc>
          <w:tcPr>
            <w:tcW w:w="952" w:type="dxa"/>
          </w:tcPr>
          <w:p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401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23FA" w:rsidTr="00A97D9E">
        <w:trPr>
          <w:trHeight w:val="501"/>
        </w:trPr>
        <w:tc>
          <w:tcPr>
            <w:tcW w:w="952" w:type="dxa"/>
          </w:tcPr>
          <w:p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401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3431" w:rsidTr="00A97D9E">
        <w:trPr>
          <w:trHeight w:val="501"/>
        </w:trPr>
        <w:tc>
          <w:tcPr>
            <w:tcW w:w="952" w:type="dxa"/>
          </w:tcPr>
          <w:p w:rsidR="00F0343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401" w:type="dxa"/>
          </w:tcPr>
          <w:p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3431" w:rsidTr="00A97D9E">
        <w:trPr>
          <w:trHeight w:val="501"/>
        </w:trPr>
        <w:tc>
          <w:tcPr>
            <w:tcW w:w="952" w:type="dxa"/>
          </w:tcPr>
          <w:p w:rsidR="00F0343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401" w:type="dxa"/>
          </w:tcPr>
          <w:p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:rsidTr="00A97D9E">
        <w:trPr>
          <w:trHeight w:val="501"/>
        </w:trPr>
        <w:tc>
          <w:tcPr>
            <w:tcW w:w="952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1401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:rsidTr="00A97D9E">
        <w:trPr>
          <w:trHeight w:val="501"/>
        </w:trPr>
        <w:tc>
          <w:tcPr>
            <w:tcW w:w="952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1401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:rsidR="63FE40D3" w:rsidRDefault="63FE40D3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:rsidTr="00A97D9E">
        <w:trPr>
          <w:trHeight w:val="501"/>
        </w:trPr>
        <w:tc>
          <w:tcPr>
            <w:tcW w:w="952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1401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:rsidR="63FE40D3" w:rsidRDefault="63FE40D3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:rsidTr="00A97D9E">
        <w:trPr>
          <w:trHeight w:val="501"/>
        </w:trPr>
        <w:tc>
          <w:tcPr>
            <w:tcW w:w="952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1401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:rsidR="63FE40D3" w:rsidRDefault="63FE40D3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:rsidTr="00A97D9E">
        <w:trPr>
          <w:trHeight w:val="501"/>
        </w:trPr>
        <w:tc>
          <w:tcPr>
            <w:tcW w:w="952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1401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:rsidR="63FE40D3" w:rsidRDefault="63FE40D3" w:rsidP="63FE40D3">
            <w:pPr>
              <w:spacing w:after="200" w:line="276" w:lineRule="auto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5B8" w:rsidRDefault="000955B8" w:rsidP="00E255A6">
      <w:pPr>
        <w:spacing w:after="0" w:line="240" w:lineRule="auto"/>
      </w:pPr>
      <w:r>
        <w:separator/>
      </w:r>
    </w:p>
  </w:endnote>
  <w:endnote w:type="continuationSeparator" w:id="1">
    <w:p w:rsidR="000955B8" w:rsidRDefault="000955B8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3D1" w:rsidRDefault="00D403D1" w:rsidP="63FE40D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by :  Nay Lin Aung ,  QA Manager </w:t>
    </w:r>
    <w:r>
      <w:rPr>
        <w:rFonts w:asciiTheme="majorHAnsi" w:hAnsiTheme="majorHAnsi"/>
      </w:rPr>
      <w:ptab w:relativeTo="margin" w:alignment="right" w:leader="none"/>
    </w:r>
    <w:r w:rsidRPr="63FE40D3">
      <w:rPr>
        <w:rFonts w:asciiTheme="majorHAnsi" w:hAnsiTheme="majorHAnsi"/>
      </w:rPr>
      <w:t xml:space="preserve">Page </w:t>
    </w:r>
    <w:r w:rsidR="00BB74E5" w:rsidRPr="63FE40D3">
      <w:rPr>
        <w:rFonts w:asciiTheme="majorHAnsi" w:hAnsiTheme="majorHAnsi"/>
        <w:noProof/>
      </w:rPr>
      <w:fldChar w:fldCharType="begin"/>
    </w:r>
    <w:r w:rsidR="00F14434">
      <w:instrText xml:space="preserve"> PAGE   \* MERGEFORMAT </w:instrText>
    </w:r>
    <w:r w:rsidR="00BB74E5" w:rsidRPr="00BB74E5">
      <w:fldChar w:fldCharType="separate"/>
    </w:r>
    <w:r w:rsidR="00A378D2" w:rsidRPr="00A378D2">
      <w:rPr>
        <w:rFonts w:asciiTheme="majorHAnsi" w:hAnsiTheme="majorHAnsi"/>
        <w:noProof/>
      </w:rPr>
      <w:t>2</w:t>
    </w:r>
    <w:r w:rsidR="00BB74E5" w:rsidRPr="63FE40D3">
      <w:rPr>
        <w:rFonts w:asciiTheme="majorHAnsi" w:hAnsiTheme="majorHAnsi"/>
        <w:noProof/>
      </w:rPr>
      <w:fldChar w:fldCharType="end"/>
    </w:r>
  </w:p>
  <w:p w:rsidR="00E255A6" w:rsidRDefault="00E255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5B8" w:rsidRDefault="000955B8" w:rsidP="00E255A6">
      <w:pPr>
        <w:spacing w:after="0" w:line="240" w:lineRule="auto"/>
      </w:pPr>
      <w:r>
        <w:separator/>
      </w:r>
    </w:p>
  </w:footnote>
  <w:footnote w:type="continuationSeparator" w:id="1">
    <w:p w:rsidR="000955B8" w:rsidRDefault="000955B8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672E"/>
    <w:rsid w:val="0000243D"/>
    <w:rsid w:val="0003459B"/>
    <w:rsid w:val="00062B22"/>
    <w:rsid w:val="00064DA6"/>
    <w:rsid w:val="0008115C"/>
    <w:rsid w:val="0008672F"/>
    <w:rsid w:val="000955B8"/>
    <w:rsid w:val="000B04D0"/>
    <w:rsid w:val="000C52B1"/>
    <w:rsid w:val="000D6ED5"/>
    <w:rsid w:val="000E571C"/>
    <w:rsid w:val="000F0AA6"/>
    <w:rsid w:val="000F2596"/>
    <w:rsid w:val="000F6DBC"/>
    <w:rsid w:val="000F7315"/>
    <w:rsid w:val="00121D60"/>
    <w:rsid w:val="001423FA"/>
    <w:rsid w:val="00144CCD"/>
    <w:rsid w:val="001617A5"/>
    <w:rsid w:val="0016273E"/>
    <w:rsid w:val="00186AE5"/>
    <w:rsid w:val="0019635B"/>
    <w:rsid w:val="001B1694"/>
    <w:rsid w:val="001C4952"/>
    <w:rsid w:val="001D2DB8"/>
    <w:rsid w:val="001D4366"/>
    <w:rsid w:val="001F294B"/>
    <w:rsid w:val="00203DFA"/>
    <w:rsid w:val="00214E15"/>
    <w:rsid w:val="0022225A"/>
    <w:rsid w:val="002312C9"/>
    <w:rsid w:val="00240EF2"/>
    <w:rsid w:val="00251924"/>
    <w:rsid w:val="00252DB3"/>
    <w:rsid w:val="002639C9"/>
    <w:rsid w:val="00282BFA"/>
    <w:rsid w:val="002959D0"/>
    <w:rsid w:val="002F45AB"/>
    <w:rsid w:val="00370D67"/>
    <w:rsid w:val="00395B26"/>
    <w:rsid w:val="003B5EC8"/>
    <w:rsid w:val="003D3713"/>
    <w:rsid w:val="003F56F7"/>
    <w:rsid w:val="0044231C"/>
    <w:rsid w:val="00460E18"/>
    <w:rsid w:val="00462C73"/>
    <w:rsid w:val="004A1D8A"/>
    <w:rsid w:val="004B40B1"/>
    <w:rsid w:val="004D5EED"/>
    <w:rsid w:val="004E19A5"/>
    <w:rsid w:val="005438E0"/>
    <w:rsid w:val="00593D75"/>
    <w:rsid w:val="005B4634"/>
    <w:rsid w:val="005E7876"/>
    <w:rsid w:val="005F6004"/>
    <w:rsid w:val="00604317"/>
    <w:rsid w:val="0060516C"/>
    <w:rsid w:val="0062141D"/>
    <w:rsid w:val="00624DCF"/>
    <w:rsid w:val="006412D5"/>
    <w:rsid w:val="0064155E"/>
    <w:rsid w:val="00642595"/>
    <w:rsid w:val="00647E22"/>
    <w:rsid w:val="0067252B"/>
    <w:rsid w:val="006828B3"/>
    <w:rsid w:val="00694CEB"/>
    <w:rsid w:val="006A7B09"/>
    <w:rsid w:val="006B1B97"/>
    <w:rsid w:val="006E1FC0"/>
    <w:rsid w:val="0073182F"/>
    <w:rsid w:val="00735E11"/>
    <w:rsid w:val="00745A0F"/>
    <w:rsid w:val="00766002"/>
    <w:rsid w:val="00772B9D"/>
    <w:rsid w:val="00772EF7"/>
    <w:rsid w:val="00776279"/>
    <w:rsid w:val="00783C26"/>
    <w:rsid w:val="007A37FF"/>
    <w:rsid w:val="007B721E"/>
    <w:rsid w:val="00806798"/>
    <w:rsid w:val="00817D42"/>
    <w:rsid w:val="00820D2A"/>
    <w:rsid w:val="008329DA"/>
    <w:rsid w:val="00860E37"/>
    <w:rsid w:val="008631BC"/>
    <w:rsid w:val="0088769C"/>
    <w:rsid w:val="008F6AD9"/>
    <w:rsid w:val="009566F7"/>
    <w:rsid w:val="00965F28"/>
    <w:rsid w:val="00971A56"/>
    <w:rsid w:val="00975968"/>
    <w:rsid w:val="009A7832"/>
    <w:rsid w:val="009B4504"/>
    <w:rsid w:val="009C0F68"/>
    <w:rsid w:val="00A06D8E"/>
    <w:rsid w:val="00A3056A"/>
    <w:rsid w:val="00A378D2"/>
    <w:rsid w:val="00A53663"/>
    <w:rsid w:val="00A608B9"/>
    <w:rsid w:val="00A65E91"/>
    <w:rsid w:val="00A97928"/>
    <w:rsid w:val="00A97D9E"/>
    <w:rsid w:val="00AA7773"/>
    <w:rsid w:val="00AD7B16"/>
    <w:rsid w:val="00AE0AB8"/>
    <w:rsid w:val="00AE4673"/>
    <w:rsid w:val="00AF3E2E"/>
    <w:rsid w:val="00B648FE"/>
    <w:rsid w:val="00B8550D"/>
    <w:rsid w:val="00BB3B5F"/>
    <w:rsid w:val="00BB74E5"/>
    <w:rsid w:val="00BC00A2"/>
    <w:rsid w:val="00BD375A"/>
    <w:rsid w:val="00BF3D38"/>
    <w:rsid w:val="00C045B9"/>
    <w:rsid w:val="00C06FE5"/>
    <w:rsid w:val="00C109D4"/>
    <w:rsid w:val="00C76960"/>
    <w:rsid w:val="00CC793C"/>
    <w:rsid w:val="00CF5CEC"/>
    <w:rsid w:val="00D0672E"/>
    <w:rsid w:val="00D10CC6"/>
    <w:rsid w:val="00D23E8C"/>
    <w:rsid w:val="00D403D1"/>
    <w:rsid w:val="00D518A6"/>
    <w:rsid w:val="00D81DEA"/>
    <w:rsid w:val="00DA28A4"/>
    <w:rsid w:val="00DA61AC"/>
    <w:rsid w:val="00DF0ED9"/>
    <w:rsid w:val="00DF6018"/>
    <w:rsid w:val="00E014A5"/>
    <w:rsid w:val="00E17DAA"/>
    <w:rsid w:val="00E255A6"/>
    <w:rsid w:val="00E55F1C"/>
    <w:rsid w:val="00E57DC7"/>
    <w:rsid w:val="00E648A4"/>
    <w:rsid w:val="00E92672"/>
    <w:rsid w:val="00ED4D55"/>
    <w:rsid w:val="00ED6110"/>
    <w:rsid w:val="00ED7EFA"/>
    <w:rsid w:val="00EF3E79"/>
    <w:rsid w:val="00F03431"/>
    <w:rsid w:val="00F03514"/>
    <w:rsid w:val="00F0549A"/>
    <w:rsid w:val="00F14434"/>
    <w:rsid w:val="00F14C74"/>
    <w:rsid w:val="00F37F75"/>
    <w:rsid w:val="00F7049B"/>
    <w:rsid w:val="00F721BF"/>
    <w:rsid w:val="00F772DB"/>
    <w:rsid w:val="00F8653E"/>
    <w:rsid w:val="00FD1A46"/>
    <w:rsid w:val="63FE4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05599-02C6-446B-A654-293852F2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</Template>
  <TotalTime>21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107</cp:revision>
  <dcterms:created xsi:type="dcterms:W3CDTF">2017-03-19T09:37:00Z</dcterms:created>
  <dcterms:modified xsi:type="dcterms:W3CDTF">2018-12-22T07:50:00Z</dcterms:modified>
</cp:coreProperties>
</file>