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BAAE3" w14:textId="77777777"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14:paraId="672A6659" w14:textId="77777777"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14:paraId="2C0661F6" w14:textId="0A1F7A77"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14:paraId="436E06B0" w14:textId="3BCFD7B1"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</w:t>
      </w:r>
      <w:r w:rsidR="00DF0ED9">
        <w:rPr>
          <w:rFonts w:ascii="Arial" w:hAnsi="Arial" w:cs="Arial"/>
          <w:sz w:val="28"/>
          <w:szCs w:val="28"/>
        </w:rPr>
        <w:t>12</w:t>
      </w:r>
      <w:r w:rsidR="004D5EED">
        <w:rPr>
          <w:rFonts w:ascii="Arial" w:hAnsi="Arial" w:cs="Arial"/>
          <w:sz w:val="28"/>
          <w:szCs w:val="28"/>
        </w:rPr>
        <w:t>/2018</w:t>
      </w:r>
    </w:p>
    <w:p w14:paraId="10B6AFEB" w14:textId="77777777"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RAM_TURS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14:paraId="0A37501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DAB6C7B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2EB378F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A05A809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A39BBE3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1C8F396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72A3D3E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D0B940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E27B00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0061E4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4EAFD9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B94D5A5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3DEEC669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656B9AB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48305CD" w14:textId="77777777"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6C0E1DE5" w14:textId="77777777"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14:paraId="3D0F0C3D" w14:textId="77777777" w:rsidTr="63FE40D3">
        <w:tc>
          <w:tcPr>
            <w:tcW w:w="2088" w:type="dxa"/>
          </w:tcPr>
          <w:p w14:paraId="4F78BBAC" w14:textId="77777777"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14:paraId="54F9D536" w14:textId="77777777"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14:paraId="15D2E696" w14:textId="77777777" w:rsidTr="63FE40D3">
        <w:trPr>
          <w:trHeight w:val="593"/>
        </w:trPr>
        <w:tc>
          <w:tcPr>
            <w:tcW w:w="2088" w:type="dxa"/>
          </w:tcPr>
          <w:p w14:paraId="14D1ED9B" w14:textId="77777777"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14:paraId="6C56A129" w14:textId="3C8D5B5B" w:rsidR="00AE4673" w:rsidRPr="00D0672E" w:rsidRDefault="00AF3E2E" w:rsidP="63FE40D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1350" w:type="dxa"/>
            <w:gridSpan w:val="2"/>
          </w:tcPr>
          <w:p w14:paraId="2E340ACF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14:paraId="678B7567" w14:textId="333ABEED" w:rsidR="00AE4673" w:rsidRPr="00D0672E" w:rsidRDefault="63FE40D3" w:rsidP="00BB3B5F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1</w:t>
            </w:r>
            <w:r w:rsidR="00BB3B5F">
              <w:rPr>
                <w:rFonts w:ascii="Arial" w:hAnsi="Arial" w:cs="Arial"/>
                <w:sz w:val="24"/>
                <w:szCs w:val="24"/>
              </w:rPr>
              <w:t>9</w:t>
            </w:r>
            <w:r w:rsidRPr="63FE40D3">
              <w:rPr>
                <w:rFonts w:ascii="Arial" w:hAnsi="Arial" w:cs="Arial"/>
                <w:sz w:val="24"/>
                <w:szCs w:val="24"/>
              </w:rPr>
              <w:t xml:space="preserve"> pages</w:t>
            </w:r>
          </w:p>
        </w:tc>
        <w:tc>
          <w:tcPr>
            <w:tcW w:w="1710" w:type="dxa"/>
            <w:gridSpan w:val="2"/>
          </w:tcPr>
          <w:p w14:paraId="3B19E26C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14:paraId="45FB0818" w14:textId="44186C0D" w:rsidR="00AE4673" w:rsidRPr="00D0672E" w:rsidRDefault="00BB3B5F" w:rsidP="00D0672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2.2</w:t>
            </w:r>
          </w:p>
        </w:tc>
      </w:tr>
      <w:tr w:rsidR="00D0672E" w14:paraId="21C85837" w14:textId="77777777" w:rsidTr="63FE40D3">
        <w:trPr>
          <w:trHeight w:val="620"/>
        </w:trPr>
        <w:tc>
          <w:tcPr>
            <w:tcW w:w="2088" w:type="dxa"/>
          </w:tcPr>
          <w:p w14:paraId="21A9F4BC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14:paraId="049F31CB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016E7D" w14:textId="0AEDF649" w:rsidR="00D0672E" w:rsidRPr="00DF0ED9" w:rsidRDefault="00DF0ED9" w:rsidP="63FE40D3">
            <w:pPr>
              <w:rPr>
                <w:rFonts w:ascii="Arial" w:hAnsi="Arial" w:cs="Arial"/>
                <w:sz w:val="18"/>
                <w:szCs w:val="20"/>
              </w:rPr>
            </w:pPr>
            <w:r w:rsidRPr="00DF0ED9">
              <w:rPr>
                <w:rFonts w:ascii="Arial" w:hAnsi="Arial" w:cs="Arial"/>
                <w:sz w:val="18"/>
                <w:szCs w:val="20"/>
              </w:rPr>
              <w:t>SE25PT7SERIS/SPEC/REQUIREMENT/URS/WORK IN PROGRESS</w:t>
            </w:r>
            <w:r w:rsidRPr="00DF0ED9">
              <w:rPr>
                <w:rFonts w:ascii="Arial" w:hAnsi="Arial" w:cs="Arial"/>
                <w:sz w:val="18"/>
                <w:szCs w:val="20"/>
              </w:rPr>
              <w:t>/RAM_TURS.docx</w:t>
            </w:r>
          </w:p>
          <w:p w14:paraId="23E256DA" w14:textId="2245D3C0" w:rsidR="00DF0ED9" w:rsidRDefault="00DF0ED9" w:rsidP="63FE40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1B90CE97" w14:textId="77777777" w:rsidTr="63FE40D3">
        <w:trPr>
          <w:trHeight w:val="620"/>
        </w:trPr>
        <w:tc>
          <w:tcPr>
            <w:tcW w:w="2088" w:type="dxa"/>
          </w:tcPr>
          <w:p w14:paraId="38EF1C91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14:paraId="7A7F38E6" w14:textId="660E0225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Bala</w:t>
            </w:r>
            <w:r w:rsidR="00DF0ED9">
              <w:rPr>
                <w:rFonts w:ascii="Arial" w:hAnsi="Arial" w:cs="Arial"/>
                <w:sz w:val="24"/>
                <w:szCs w:val="24"/>
              </w:rPr>
              <w:t>subramanian Narasimhan</w:t>
            </w:r>
          </w:p>
        </w:tc>
      </w:tr>
      <w:tr w:rsidR="00D0672E" w14:paraId="42F9BBAD" w14:textId="77777777" w:rsidTr="63FE40D3">
        <w:trPr>
          <w:trHeight w:val="800"/>
        </w:trPr>
        <w:tc>
          <w:tcPr>
            <w:tcW w:w="2088" w:type="dxa"/>
          </w:tcPr>
          <w:p w14:paraId="0B7EA13A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14:paraId="5CD2295C" w14:textId="4933379F" w:rsidR="00D0672E" w:rsidRPr="00D0672E" w:rsidRDefault="63FE40D3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 xml:space="preserve">Nay Lin Aung,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GaoZhiyu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KaungMyat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14:paraId="2D0126EF" w14:textId="77777777" w:rsidTr="63FE40D3">
        <w:trPr>
          <w:trHeight w:val="800"/>
        </w:trPr>
        <w:tc>
          <w:tcPr>
            <w:tcW w:w="2088" w:type="dxa"/>
          </w:tcPr>
          <w:p w14:paraId="6BD4F703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14:paraId="53128261" w14:textId="77777777"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6C05" w14:textId="77777777"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14:paraId="4D0C638C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14:paraId="4101652C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056E" w14:textId="77777777"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5F4B7368" w14:textId="77777777" w:rsidTr="63FE40D3">
        <w:trPr>
          <w:trHeight w:val="800"/>
        </w:trPr>
        <w:tc>
          <w:tcPr>
            <w:tcW w:w="2088" w:type="dxa"/>
          </w:tcPr>
          <w:p w14:paraId="5CAE9028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14:paraId="33AB3772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14:paraId="719FDEDD" w14:textId="4C16565C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14:paraId="088E8824" w14:textId="4C2322D7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</w:tcPr>
          <w:p w14:paraId="3E64491F" w14:textId="41A62A80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14:paraId="1B69FBCE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14:paraId="44BA8D2C" w14:textId="4326D725"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14:paraId="1299C43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DDBEF00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461D779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CF2D8B6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0FB78278" w14:textId="77777777" w:rsidR="000B04D0" w:rsidRDefault="000B04D0" w:rsidP="00D0672E">
      <w:pPr>
        <w:rPr>
          <w:rFonts w:ascii="Arial" w:hAnsi="Arial" w:cs="Arial"/>
          <w:sz w:val="40"/>
          <w:szCs w:val="40"/>
        </w:rPr>
      </w:pPr>
    </w:p>
    <w:p w14:paraId="4CDC6AA9" w14:textId="77777777"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14:paraId="59148BC7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14:paraId="14D4C2F6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14:paraId="095BD068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14:paraId="56445773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14:paraId="35A2249F" w14:textId="77777777"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14:paraId="7DCC6A56" w14:textId="77777777"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3CB4E697" w14:textId="77777777"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 w:firstRow="1" w:lastRow="0" w:firstColumn="1" w:lastColumn="0" w:noHBand="0" w:noVBand="1"/>
      </w:tblPr>
      <w:tblGrid>
        <w:gridCol w:w="952"/>
        <w:gridCol w:w="1401"/>
        <w:gridCol w:w="1114"/>
        <w:gridCol w:w="3279"/>
        <w:gridCol w:w="777"/>
        <w:gridCol w:w="1990"/>
      </w:tblGrid>
      <w:tr w:rsidR="001423FA" w14:paraId="01FFA98B" w14:textId="77777777" w:rsidTr="00A97D9E">
        <w:trPr>
          <w:trHeight w:val="1035"/>
        </w:trPr>
        <w:tc>
          <w:tcPr>
            <w:tcW w:w="952" w:type="dxa"/>
          </w:tcPr>
          <w:p w14:paraId="32AFB29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14:paraId="4480B6A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14:paraId="02148DB9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14:paraId="3930609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14:paraId="3AB3EEAD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14:paraId="2BE223A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14:paraId="42877119" w14:textId="77777777" w:rsidTr="00A97D9E">
        <w:trPr>
          <w:trHeight w:val="483"/>
        </w:trPr>
        <w:tc>
          <w:tcPr>
            <w:tcW w:w="952" w:type="dxa"/>
          </w:tcPr>
          <w:p w14:paraId="0135CBF0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14:paraId="6B2B8CCC" w14:textId="1951CEA9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33402C06" w14:textId="235BF1A3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0505094" w14:textId="5E98B4C6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2906B3E5" w14:textId="2EF7418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1FC39945" w14:textId="15F68FCC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3FA" w14:paraId="08DF9020" w14:textId="77777777" w:rsidTr="00A97D9E">
        <w:trPr>
          <w:trHeight w:val="501"/>
        </w:trPr>
        <w:tc>
          <w:tcPr>
            <w:tcW w:w="952" w:type="dxa"/>
          </w:tcPr>
          <w:p w14:paraId="47886996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01" w:type="dxa"/>
          </w:tcPr>
          <w:p w14:paraId="0E9E0EE6" w14:textId="26DF2698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B8FB495" w14:textId="33FA5D6E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683E63B3" w14:textId="4484C159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6AB6BD4" w14:textId="194699BE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562CB0E" w14:textId="7271F81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3FA" w14:paraId="6FC3DB8D" w14:textId="77777777" w:rsidTr="00A97D9E">
        <w:trPr>
          <w:trHeight w:val="501"/>
        </w:trPr>
        <w:tc>
          <w:tcPr>
            <w:tcW w:w="952" w:type="dxa"/>
          </w:tcPr>
          <w:p w14:paraId="1F75A9DD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01" w:type="dxa"/>
          </w:tcPr>
          <w:p w14:paraId="753EE807" w14:textId="1A6B3310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36D2711" w14:textId="4B586D70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8820E79" w14:textId="3E9092B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632692EA" w14:textId="5D4F1975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34CE0A41" w14:textId="59D862B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14:paraId="70184BF1" w14:textId="77777777" w:rsidTr="00A97D9E">
        <w:trPr>
          <w:trHeight w:val="501"/>
        </w:trPr>
        <w:tc>
          <w:tcPr>
            <w:tcW w:w="952" w:type="dxa"/>
          </w:tcPr>
          <w:p w14:paraId="0F9ABB3F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01" w:type="dxa"/>
          </w:tcPr>
          <w:p w14:paraId="09ACE0B5" w14:textId="59F7AC8E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457A3B0" w14:textId="46342837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6A0339D" w14:textId="105C7654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6BEC0FE4" w14:textId="1E9D373A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2EBF3C5" w14:textId="1D92AA55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14:paraId="0334A910" w14:textId="77777777" w:rsidTr="00A97D9E">
        <w:trPr>
          <w:trHeight w:val="501"/>
        </w:trPr>
        <w:tc>
          <w:tcPr>
            <w:tcW w:w="952" w:type="dxa"/>
          </w:tcPr>
          <w:p w14:paraId="56C72689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01" w:type="dxa"/>
          </w:tcPr>
          <w:p w14:paraId="2242142C" w14:textId="079D9084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1F7DDBA" w14:textId="2EDA4BE0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3E6C047C" w14:textId="4FA2AD2C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ED6266F" w14:textId="5CAF642B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D98A12B" w14:textId="0DA3B6FB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3921757F" w14:textId="77777777" w:rsidTr="00A97D9E">
        <w:trPr>
          <w:trHeight w:val="501"/>
        </w:trPr>
        <w:tc>
          <w:tcPr>
            <w:tcW w:w="952" w:type="dxa"/>
          </w:tcPr>
          <w:p w14:paraId="7D309ED7" w14:textId="47FA791E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01" w:type="dxa"/>
          </w:tcPr>
          <w:p w14:paraId="6A7C1359" w14:textId="7067D708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03F9985" w14:textId="1D5211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B7690A5" w14:textId="03E5A2B4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5E7007B" w14:textId="08FAEC90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7DACEBF" w14:textId="42BDDE0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460750D9" w14:textId="77777777" w:rsidTr="00A97D9E">
        <w:trPr>
          <w:trHeight w:val="501"/>
        </w:trPr>
        <w:tc>
          <w:tcPr>
            <w:tcW w:w="952" w:type="dxa"/>
          </w:tcPr>
          <w:p w14:paraId="3C8091C4" w14:textId="6744C2C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01" w:type="dxa"/>
          </w:tcPr>
          <w:p w14:paraId="007C0E52" w14:textId="339572B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D7CC77D" w14:textId="5FBEBE3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838B60D" w14:textId="79E84C29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5F10C225" w14:textId="5E4AE2B6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424CEECD" w14:textId="5AB1490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238C15EB" w14:textId="77777777" w:rsidTr="00A97D9E">
        <w:trPr>
          <w:trHeight w:val="501"/>
        </w:trPr>
        <w:tc>
          <w:tcPr>
            <w:tcW w:w="952" w:type="dxa"/>
          </w:tcPr>
          <w:p w14:paraId="2513C3FB" w14:textId="5B5AB935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01" w:type="dxa"/>
          </w:tcPr>
          <w:p w14:paraId="42ED0C63" w14:textId="43A6FF1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6BA8CF4D" w14:textId="7633FE1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60BFEA51" w14:textId="19CD5B4B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7C5F8CF4" w14:textId="00500B4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14D676D" w14:textId="075FC688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70C8F843" w14:textId="77777777" w:rsidTr="00A97D9E">
        <w:trPr>
          <w:trHeight w:val="501"/>
        </w:trPr>
        <w:tc>
          <w:tcPr>
            <w:tcW w:w="952" w:type="dxa"/>
          </w:tcPr>
          <w:p w14:paraId="1FCB64FA" w14:textId="71DEACE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01" w:type="dxa"/>
          </w:tcPr>
          <w:p w14:paraId="112189DD" w14:textId="6CE3786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32EEDA5" w14:textId="6658849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3A12FBD5" w14:textId="08BA18DD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1F70A9CD" w14:textId="072746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585C7C73" w14:textId="7894FFD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26BA24DC" w14:textId="77777777" w:rsidTr="00A97D9E">
        <w:trPr>
          <w:trHeight w:val="501"/>
        </w:trPr>
        <w:tc>
          <w:tcPr>
            <w:tcW w:w="952" w:type="dxa"/>
          </w:tcPr>
          <w:p w14:paraId="4B65721A" w14:textId="37F7214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10.</w:t>
            </w:r>
            <w:bookmarkStart w:id="0" w:name="_GoBack"/>
            <w:bookmarkEnd w:id="0"/>
          </w:p>
        </w:tc>
        <w:tc>
          <w:tcPr>
            <w:tcW w:w="1401" w:type="dxa"/>
          </w:tcPr>
          <w:p w14:paraId="1EDAFFBC" w14:textId="447B89DC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1E89A45D" w14:textId="237B2F9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4D9EF06" w14:textId="66902F82" w:rsidR="63FE40D3" w:rsidRDefault="63FE40D3" w:rsidP="63FE40D3">
            <w:pPr>
              <w:spacing w:after="200" w:line="276" w:lineRule="auto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25CFF6BE" w14:textId="4DAFA66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76BA8075" w14:textId="6D902385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46DB82" w14:textId="77777777"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997CC1D" w14:textId="77777777"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110FFD37" w14:textId="77777777"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FCC1B" w14:textId="77777777" w:rsidR="00DF6018" w:rsidRDefault="00DF6018" w:rsidP="00E255A6">
      <w:pPr>
        <w:spacing w:after="0" w:line="240" w:lineRule="auto"/>
      </w:pPr>
      <w:r>
        <w:separator/>
      </w:r>
    </w:p>
  </w:endnote>
  <w:endnote w:type="continuationSeparator" w:id="0">
    <w:p w14:paraId="263179C5" w14:textId="77777777" w:rsidR="00DF6018" w:rsidRDefault="00DF6018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0A15" w14:textId="77777777"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C06FE5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C06FE5" w:rsidRPr="63FE40D3">
      <w:fldChar w:fldCharType="separate"/>
    </w:r>
    <w:r w:rsidR="00AF3E2E" w:rsidRPr="00AF3E2E">
      <w:rPr>
        <w:rFonts w:asciiTheme="majorHAnsi" w:hAnsiTheme="majorHAnsi"/>
        <w:noProof/>
      </w:rPr>
      <w:t>2</w:t>
    </w:r>
    <w:r w:rsidR="00C06FE5" w:rsidRPr="63FE40D3">
      <w:rPr>
        <w:rFonts w:asciiTheme="majorHAnsi" w:hAnsiTheme="majorHAnsi"/>
        <w:noProof/>
      </w:rPr>
      <w:fldChar w:fldCharType="end"/>
    </w:r>
  </w:p>
  <w:p w14:paraId="6B699379" w14:textId="77777777"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9ABC0" w14:textId="77777777" w:rsidR="00DF6018" w:rsidRDefault="00DF6018" w:rsidP="00E255A6">
      <w:pPr>
        <w:spacing w:after="0" w:line="240" w:lineRule="auto"/>
      </w:pPr>
      <w:r>
        <w:separator/>
      </w:r>
    </w:p>
  </w:footnote>
  <w:footnote w:type="continuationSeparator" w:id="0">
    <w:p w14:paraId="1C668D39" w14:textId="77777777" w:rsidR="00DF6018" w:rsidRDefault="00DF6018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A1D8A"/>
    <w:rsid w:val="004B40B1"/>
    <w:rsid w:val="004D5EED"/>
    <w:rsid w:val="004E19A5"/>
    <w:rsid w:val="005438E0"/>
    <w:rsid w:val="00593D75"/>
    <w:rsid w:val="005B4634"/>
    <w:rsid w:val="005E7876"/>
    <w:rsid w:val="00624DCF"/>
    <w:rsid w:val="006412D5"/>
    <w:rsid w:val="0064155E"/>
    <w:rsid w:val="00642595"/>
    <w:rsid w:val="0067252B"/>
    <w:rsid w:val="006828B3"/>
    <w:rsid w:val="00694CEB"/>
    <w:rsid w:val="006B1B97"/>
    <w:rsid w:val="006E1FC0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F6AD9"/>
    <w:rsid w:val="009566F7"/>
    <w:rsid w:val="00965F28"/>
    <w:rsid w:val="009B4504"/>
    <w:rsid w:val="009C0F68"/>
    <w:rsid w:val="00A06D8E"/>
    <w:rsid w:val="00A3056A"/>
    <w:rsid w:val="00A53663"/>
    <w:rsid w:val="00A608B9"/>
    <w:rsid w:val="00A65E91"/>
    <w:rsid w:val="00A97928"/>
    <w:rsid w:val="00A97D9E"/>
    <w:rsid w:val="00AA7773"/>
    <w:rsid w:val="00AE0AB8"/>
    <w:rsid w:val="00AE4673"/>
    <w:rsid w:val="00AF3E2E"/>
    <w:rsid w:val="00B648FE"/>
    <w:rsid w:val="00B8550D"/>
    <w:rsid w:val="00BB3B5F"/>
    <w:rsid w:val="00BC00A2"/>
    <w:rsid w:val="00BD375A"/>
    <w:rsid w:val="00BF3D38"/>
    <w:rsid w:val="00C045B9"/>
    <w:rsid w:val="00C06FE5"/>
    <w:rsid w:val="00C76960"/>
    <w:rsid w:val="00CC793C"/>
    <w:rsid w:val="00CF5CEC"/>
    <w:rsid w:val="00D0672E"/>
    <w:rsid w:val="00D23E8C"/>
    <w:rsid w:val="00D403D1"/>
    <w:rsid w:val="00D518A6"/>
    <w:rsid w:val="00DA28A4"/>
    <w:rsid w:val="00DA61AC"/>
    <w:rsid w:val="00DF0ED9"/>
    <w:rsid w:val="00DF6018"/>
    <w:rsid w:val="00E014A5"/>
    <w:rsid w:val="00E17DAA"/>
    <w:rsid w:val="00E255A6"/>
    <w:rsid w:val="00E55F1C"/>
    <w:rsid w:val="00E648A4"/>
    <w:rsid w:val="00E92672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197FB-59E7-4226-ABE0-81BDFA1F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10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Bala Narasimhan</cp:lastModifiedBy>
  <cp:revision>91</cp:revision>
  <dcterms:created xsi:type="dcterms:W3CDTF">2017-03-19T09:37:00Z</dcterms:created>
  <dcterms:modified xsi:type="dcterms:W3CDTF">2018-12-17T09:47:00Z</dcterms:modified>
</cp:coreProperties>
</file>