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BAAE3" w14:textId="77777777" w:rsidR="00D0672E" w:rsidRPr="00462C73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Object Review Minutes</w:t>
      </w:r>
    </w:p>
    <w:p w14:paraId="672A6659" w14:textId="77777777"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14:paraId="2C0661F6" w14:textId="0A1F7A77" w:rsidR="00776279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14:paraId="436E06B0" w14:textId="3BCFD7B1" w:rsidR="0000243D" w:rsidRPr="009C0F68" w:rsidRDefault="00D0672E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E17DAA">
        <w:rPr>
          <w:rFonts w:ascii="Arial" w:hAnsi="Arial" w:cs="Arial"/>
          <w:sz w:val="28"/>
          <w:szCs w:val="28"/>
        </w:rPr>
        <w:t>5</w:t>
      </w:r>
      <w:r w:rsidR="004D5EED">
        <w:rPr>
          <w:rFonts w:ascii="Arial" w:hAnsi="Arial" w:cs="Arial"/>
          <w:sz w:val="28"/>
          <w:szCs w:val="28"/>
        </w:rPr>
        <w:t>/</w:t>
      </w:r>
      <w:r w:rsidR="00DF0ED9">
        <w:rPr>
          <w:rFonts w:ascii="Arial" w:hAnsi="Arial" w:cs="Arial"/>
          <w:sz w:val="28"/>
          <w:szCs w:val="28"/>
        </w:rPr>
        <w:t>12</w:t>
      </w:r>
      <w:r w:rsidR="004D5EED">
        <w:rPr>
          <w:rFonts w:ascii="Arial" w:hAnsi="Arial" w:cs="Arial"/>
          <w:sz w:val="28"/>
          <w:szCs w:val="28"/>
        </w:rPr>
        <w:t>/2018</w:t>
      </w:r>
    </w:p>
    <w:p w14:paraId="10B6AFEB" w14:textId="40C33346" w:rsidR="0000243D" w:rsidRPr="009C0F68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proofErr w:type="spellStart"/>
      <w:r w:rsidR="00D518A6">
        <w:rPr>
          <w:rFonts w:ascii="Arial" w:hAnsi="Arial" w:cs="Arial"/>
          <w:sz w:val="28"/>
          <w:szCs w:val="28"/>
        </w:rPr>
        <w:t>RAM_</w:t>
      </w:r>
      <w:r w:rsidR="00860E37">
        <w:rPr>
          <w:rFonts w:ascii="Arial" w:hAnsi="Arial" w:cs="Arial"/>
          <w:sz w:val="28"/>
          <w:szCs w:val="28"/>
        </w:rPr>
        <w:t>MRP</w:t>
      </w:r>
      <w:r w:rsidR="00282BFA">
        <w:rPr>
          <w:rFonts w:ascii="Arial" w:hAnsi="Arial" w:cs="Arial"/>
          <w:sz w:val="28"/>
          <w:szCs w:val="28"/>
        </w:rPr>
        <w:t>.</w:t>
      </w:r>
      <w:r w:rsidR="00860E37">
        <w:rPr>
          <w:rFonts w:ascii="Arial" w:hAnsi="Arial" w:cs="Arial"/>
          <w:sz w:val="28"/>
          <w:szCs w:val="28"/>
        </w:rPr>
        <w:t>xlx</w:t>
      </w:r>
      <w:proofErr w:type="spellEnd"/>
      <w:r w:rsidR="00860E37">
        <w:rPr>
          <w:rFonts w:ascii="Arial" w:hAnsi="Arial" w:cs="Arial"/>
          <w:sz w:val="28"/>
          <w:szCs w:val="28"/>
        </w:rPr>
        <w:t xml:space="preserve"> (Risk Register)</w:t>
      </w:r>
    </w:p>
    <w:p w14:paraId="0A37501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DAB6C7B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2EB378F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A05A809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A39BBE3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1C8F396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72A3D3E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D0B940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E27B00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0061E4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4EAFD9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B94D5A5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3DEEC669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656B9AB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48305CD" w14:textId="77777777" w:rsidR="00D0672E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6C0E1DE5" w14:textId="77777777" w:rsidR="00D0672E" w:rsidRPr="00D0672E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14:paraId="3D0F0C3D" w14:textId="77777777" w:rsidTr="63FE40D3">
        <w:tc>
          <w:tcPr>
            <w:tcW w:w="2088" w:type="dxa"/>
          </w:tcPr>
          <w:p w14:paraId="4F78BBAC" w14:textId="77777777" w:rsidR="0067252B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14:paraId="54F9D536" w14:textId="77777777" w:rsidR="0067252B" w:rsidRPr="00A608B9" w:rsidRDefault="63FE40D3" w:rsidP="63FE40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Document Review</w:t>
            </w:r>
          </w:p>
        </w:tc>
      </w:tr>
      <w:tr w:rsidR="00AE4673" w14:paraId="15D2E696" w14:textId="77777777" w:rsidTr="63FE40D3">
        <w:trPr>
          <w:trHeight w:val="593"/>
        </w:trPr>
        <w:tc>
          <w:tcPr>
            <w:tcW w:w="2088" w:type="dxa"/>
          </w:tcPr>
          <w:p w14:paraId="14D1ED9B" w14:textId="77777777" w:rsidR="00AE4673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14:paraId="6C56A129" w14:textId="3C8D5B5B" w:rsidR="00AE4673" w:rsidRPr="00D0672E" w:rsidRDefault="00AF3E2E" w:rsidP="63FE40D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xxxxx</w:t>
            </w:r>
            <w:proofErr w:type="spellEnd"/>
          </w:p>
        </w:tc>
        <w:tc>
          <w:tcPr>
            <w:tcW w:w="1350" w:type="dxa"/>
            <w:gridSpan w:val="2"/>
          </w:tcPr>
          <w:p w14:paraId="2E340ACF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14:paraId="678B7567" w14:textId="06F8FEBE" w:rsidR="00AE4673" w:rsidRPr="00D0672E" w:rsidRDefault="63FE40D3" w:rsidP="00D10CC6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D10CC6">
              <w:rPr>
                <w:rFonts w:ascii="Arial" w:hAnsi="Arial" w:cs="Arial"/>
                <w:sz w:val="24"/>
                <w:szCs w:val="24"/>
              </w:rPr>
              <w:t>sheet</w:t>
            </w:r>
          </w:p>
        </w:tc>
        <w:tc>
          <w:tcPr>
            <w:tcW w:w="1710" w:type="dxa"/>
            <w:gridSpan w:val="2"/>
          </w:tcPr>
          <w:p w14:paraId="3B19E26C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14:paraId="45FB0818" w14:textId="51D4DD4A" w:rsidR="00AE4673" w:rsidRPr="00D0672E" w:rsidRDefault="00D10CC6" w:rsidP="00D0672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2.0</w:t>
            </w:r>
          </w:p>
        </w:tc>
      </w:tr>
      <w:tr w:rsidR="00D0672E" w14:paraId="21C85837" w14:textId="77777777" w:rsidTr="63FE40D3">
        <w:trPr>
          <w:trHeight w:val="620"/>
        </w:trPr>
        <w:tc>
          <w:tcPr>
            <w:tcW w:w="2088" w:type="dxa"/>
          </w:tcPr>
          <w:p w14:paraId="21A9F4BC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14:paraId="049F31CB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016E7D" w14:textId="6E3A51FF" w:rsidR="00D0672E" w:rsidRPr="00DF0ED9" w:rsidRDefault="00D10CC6" w:rsidP="63FE40D3">
            <w:pPr>
              <w:rPr>
                <w:rFonts w:ascii="Arial" w:hAnsi="Arial" w:cs="Arial"/>
                <w:sz w:val="18"/>
                <w:szCs w:val="20"/>
              </w:rPr>
            </w:pPr>
            <w:r w:rsidRPr="00D10CC6">
              <w:rPr>
                <w:rFonts w:ascii="Arial" w:hAnsi="Arial" w:cs="Arial"/>
                <w:sz w:val="18"/>
                <w:szCs w:val="20"/>
              </w:rPr>
              <w:t>SE25PT7SERIS/MGMT/PLAN/PP/WORK IN PROGRESS/</w:t>
            </w:r>
            <w:r w:rsidR="00DF0ED9" w:rsidRPr="00DF0ED9">
              <w:rPr>
                <w:rFonts w:ascii="Arial" w:hAnsi="Arial" w:cs="Arial"/>
                <w:sz w:val="18"/>
                <w:szCs w:val="20"/>
              </w:rPr>
              <w:t>RAM_</w:t>
            </w:r>
            <w:r>
              <w:rPr>
                <w:rFonts w:ascii="Arial" w:hAnsi="Arial" w:cs="Arial"/>
                <w:sz w:val="18"/>
                <w:szCs w:val="20"/>
              </w:rPr>
              <w:t>MRP</w:t>
            </w:r>
            <w:r w:rsidR="00DF0ED9" w:rsidRPr="00DF0ED9">
              <w:rPr>
                <w:rFonts w:ascii="Arial" w:hAnsi="Arial" w:cs="Arial"/>
                <w:sz w:val="18"/>
                <w:szCs w:val="20"/>
              </w:rPr>
              <w:t>.</w:t>
            </w:r>
            <w:r>
              <w:rPr>
                <w:rFonts w:ascii="Arial" w:hAnsi="Arial" w:cs="Arial"/>
                <w:sz w:val="18"/>
                <w:szCs w:val="20"/>
              </w:rPr>
              <w:t>xlsx (Risk Register)</w:t>
            </w:r>
            <w:bookmarkStart w:id="0" w:name="_GoBack"/>
            <w:bookmarkEnd w:id="0"/>
          </w:p>
          <w:p w14:paraId="23E256DA" w14:textId="2245D3C0" w:rsidR="00DF0ED9" w:rsidRDefault="00DF0ED9" w:rsidP="63FE40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14:paraId="1B90CE97" w14:textId="77777777" w:rsidTr="63FE40D3">
        <w:trPr>
          <w:trHeight w:val="620"/>
        </w:trPr>
        <w:tc>
          <w:tcPr>
            <w:tcW w:w="2088" w:type="dxa"/>
          </w:tcPr>
          <w:p w14:paraId="38EF1C91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14:paraId="7A7F38E6" w14:textId="660E0225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Bala</w:t>
            </w:r>
            <w:r w:rsidR="00DF0ED9">
              <w:rPr>
                <w:rFonts w:ascii="Arial" w:hAnsi="Arial" w:cs="Arial"/>
                <w:sz w:val="24"/>
                <w:szCs w:val="24"/>
              </w:rPr>
              <w:t>subramanian Narasimhan</w:t>
            </w:r>
          </w:p>
        </w:tc>
      </w:tr>
      <w:tr w:rsidR="00D0672E" w14:paraId="42F9BBAD" w14:textId="77777777" w:rsidTr="63FE40D3">
        <w:trPr>
          <w:trHeight w:val="800"/>
        </w:trPr>
        <w:tc>
          <w:tcPr>
            <w:tcW w:w="2088" w:type="dxa"/>
          </w:tcPr>
          <w:p w14:paraId="0B7EA13A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14:paraId="5CD2295C" w14:textId="4933379F" w:rsidR="00D0672E" w:rsidRPr="00D0672E" w:rsidRDefault="63FE40D3" w:rsidP="00DF0ED9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 xml:space="preserve">Nay Lin Aung,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GaoZhiyu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KaungMyat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 xml:space="preserve"> Bo</w:t>
            </w:r>
          </w:p>
        </w:tc>
      </w:tr>
      <w:tr w:rsidR="00D0672E" w14:paraId="2D0126EF" w14:textId="77777777" w:rsidTr="63FE40D3">
        <w:trPr>
          <w:trHeight w:val="800"/>
        </w:trPr>
        <w:tc>
          <w:tcPr>
            <w:tcW w:w="2088" w:type="dxa"/>
          </w:tcPr>
          <w:p w14:paraId="6BD4F703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14:paraId="53128261" w14:textId="77777777"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486C05" w14:textId="77777777"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14:paraId="4D0C638C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14:paraId="4101652C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9056E" w14:textId="77777777"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14:paraId="5F4B7368" w14:textId="77777777" w:rsidTr="63FE40D3">
        <w:trPr>
          <w:trHeight w:val="800"/>
        </w:trPr>
        <w:tc>
          <w:tcPr>
            <w:tcW w:w="2088" w:type="dxa"/>
          </w:tcPr>
          <w:p w14:paraId="5CAE9028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14:paraId="33AB3772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14:paraId="719FDEDD" w14:textId="4C16565C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 = </w:t>
            </w:r>
          </w:p>
        </w:tc>
        <w:tc>
          <w:tcPr>
            <w:tcW w:w="1080" w:type="dxa"/>
          </w:tcPr>
          <w:p w14:paraId="088E8824" w14:textId="4C2322D7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</w:p>
        </w:tc>
        <w:tc>
          <w:tcPr>
            <w:tcW w:w="1170" w:type="dxa"/>
            <w:gridSpan w:val="2"/>
          </w:tcPr>
          <w:p w14:paraId="3E64491F" w14:textId="41A62A80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 = </w:t>
            </w:r>
          </w:p>
        </w:tc>
        <w:tc>
          <w:tcPr>
            <w:tcW w:w="1170" w:type="dxa"/>
            <w:gridSpan w:val="2"/>
          </w:tcPr>
          <w:p w14:paraId="1B69FBCE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14:paraId="44BA8D2C" w14:textId="4326D725" w:rsid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 = </w:t>
            </w:r>
          </w:p>
        </w:tc>
      </w:tr>
    </w:tbl>
    <w:p w14:paraId="1299C43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DDBEF00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461D779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CF2D8B6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0FB78278" w14:textId="77777777" w:rsidR="000B04D0" w:rsidRDefault="000B04D0" w:rsidP="00D0672E">
      <w:pPr>
        <w:rPr>
          <w:rFonts w:ascii="Arial" w:hAnsi="Arial" w:cs="Arial"/>
          <w:sz w:val="40"/>
          <w:szCs w:val="40"/>
        </w:rPr>
      </w:pPr>
    </w:p>
    <w:p w14:paraId="4CDC6AA9" w14:textId="77777777" w:rsidR="001D4366" w:rsidRPr="004B40B1" w:rsidRDefault="63FE40D3" w:rsidP="63FE40D3">
      <w:pPr>
        <w:outlineLvl w:val="0"/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F = Functional improvement</w:t>
      </w:r>
    </w:p>
    <w:p w14:paraId="59148BC7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I = Improvement of content</w:t>
      </w:r>
    </w:p>
    <w:p w14:paraId="14D4C2F6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 = Defect</w:t>
      </w:r>
    </w:p>
    <w:p w14:paraId="095BD068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O = Open</w:t>
      </w:r>
    </w:p>
    <w:p w14:paraId="56445773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K =No change, Just comment</w:t>
      </w:r>
    </w:p>
    <w:p w14:paraId="35A2249F" w14:textId="77777777" w:rsidR="00735E11" w:rsidRPr="00A3056A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DNE = Done, REJ =Reject &lt; Give reason &gt;</w:t>
      </w:r>
    </w:p>
    <w:p w14:paraId="7DCC6A56" w14:textId="77777777" w:rsidR="00735E11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3CB4E697" w14:textId="77777777" w:rsidR="00735E11" w:rsidRPr="00735E11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9513" w:type="dxa"/>
        <w:tblLook w:val="04A0" w:firstRow="1" w:lastRow="0" w:firstColumn="1" w:lastColumn="0" w:noHBand="0" w:noVBand="1"/>
      </w:tblPr>
      <w:tblGrid>
        <w:gridCol w:w="952"/>
        <w:gridCol w:w="1401"/>
        <w:gridCol w:w="1114"/>
        <w:gridCol w:w="3279"/>
        <w:gridCol w:w="777"/>
        <w:gridCol w:w="1990"/>
      </w:tblGrid>
      <w:tr w:rsidR="001423FA" w14:paraId="01FFA98B" w14:textId="77777777" w:rsidTr="00A97D9E">
        <w:trPr>
          <w:trHeight w:val="1035"/>
        </w:trPr>
        <w:tc>
          <w:tcPr>
            <w:tcW w:w="952" w:type="dxa"/>
          </w:tcPr>
          <w:p w14:paraId="32AFB29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01" w:type="dxa"/>
          </w:tcPr>
          <w:p w14:paraId="4480B6A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114" w:type="dxa"/>
          </w:tcPr>
          <w:p w14:paraId="02148DB9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3279" w:type="dxa"/>
          </w:tcPr>
          <w:p w14:paraId="3930609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Comment/Error description</w:t>
            </w:r>
          </w:p>
        </w:tc>
        <w:tc>
          <w:tcPr>
            <w:tcW w:w="777" w:type="dxa"/>
          </w:tcPr>
          <w:p w14:paraId="3AB3EEAD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90" w:type="dxa"/>
          </w:tcPr>
          <w:p w14:paraId="2BE223A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 comment to implementation of issue</w:t>
            </w:r>
          </w:p>
        </w:tc>
      </w:tr>
      <w:tr w:rsidR="001423FA" w14:paraId="42877119" w14:textId="77777777" w:rsidTr="00A97D9E">
        <w:trPr>
          <w:trHeight w:val="483"/>
        </w:trPr>
        <w:tc>
          <w:tcPr>
            <w:tcW w:w="952" w:type="dxa"/>
          </w:tcPr>
          <w:p w14:paraId="0135CBF0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01" w:type="dxa"/>
          </w:tcPr>
          <w:p w14:paraId="6B2B8CCC" w14:textId="1951CEA9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33402C06" w14:textId="235BF1A3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00505094" w14:textId="5E98B4C6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2906B3E5" w14:textId="2EF74181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1FC39945" w14:textId="15F68FCC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23FA" w14:paraId="08DF9020" w14:textId="77777777" w:rsidTr="00A97D9E">
        <w:trPr>
          <w:trHeight w:val="501"/>
        </w:trPr>
        <w:tc>
          <w:tcPr>
            <w:tcW w:w="952" w:type="dxa"/>
          </w:tcPr>
          <w:p w14:paraId="47886996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01" w:type="dxa"/>
          </w:tcPr>
          <w:p w14:paraId="0E9E0EE6" w14:textId="26DF2698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2B8FB495" w14:textId="33FA5D6E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683E63B3" w14:textId="4484C159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56AB6BD4" w14:textId="194699BE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0562CB0E" w14:textId="7271F811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23FA" w14:paraId="6FC3DB8D" w14:textId="77777777" w:rsidTr="00A97D9E">
        <w:trPr>
          <w:trHeight w:val="501"/>
        </w:trPr>
        <w:tc>
          <w:tcPr>
            <w:tcW w:w="952" w:type="dxa"/>
          </w:tcPr>
          <w:p w14:paraId="1F75A9DD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01" w:type="dxa"/>
          </w:tcPr>
          <w:p w14:paraId="753EE807" w14:textId="1A6B3310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536D2711" w14:textId="4B586D70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08820E79" w14:textId="3E9092B1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632692EA" w14:textId="5D4F1975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34CE0A41" w14:textId="59D862B1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431" w14:paraId="70184BF1" w14:textId="77777777" w:rsidTr="00A97D9E">
        <w:trPr>
          <w:trHeight w:val="501"/>
        </w:trPr>
        <w:tc>
          <w:tcPr>
            <w:tcW w:w="952" w:type="dxa"/>
          </w:tcPr>
          <w:p w14:paraId="0F9ABB3F" w14:textId="77777777"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01" w:type="dxa"/>
          </w:tcPr>
          <w:p w14:paraId="09ACE0B5" w14:textId="59F7AC8E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2457A3B0" w14:textId="46342837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76A0339D" w14:textId="105C7654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6BEC0FE4" w14:textId="1E9D373A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62EBF3C5" w14:textId="1D92AA55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431" w14:paraId="0334A910" w14:textId="77777777" w:rsidTr="00A97D9E">
        <w:trPr>
          <w:trHeight w:val="501"/>
        </w:trPr>
        <w:tc>
          <w:tcPr>
            <w:tcW w:w="952" w:type="dxa"/>
          </w:tcPr>
          <w:p w14:paraId="56C72689" w14:textId="77777777"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01" w:type="dxa"/>
          </w:tcPr>
          <w:p w14:paraId="2242142C" w14:textId="079D9084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51F7DDBA" w14:textId="2EDA4BE0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3E6C047C" w14:textId="4FA2AD2C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5ED6266F" w14:textId="5CAF642B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6D98A12B" w14:textId="0DA3B6FB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3921757F" w14:textId="77777777" w:rsidTr="00A97D9E">
        <w:trPr>
          <w:trHeight w:val="501"/>
        </w:trPr>
        <w:tc>
          <w:tcPr>
            <w:tcW w:w="952" w:type="dxa"/>
          </w:tcPr>
          <w:p w14:paraId="7D309ED7" w14:textId="47FA791E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01" w:type="dxa"/>
          </w:tcPr>
          <w:p w14:paraId="6A7C1359" w14:textId="7067D708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703F9985" w14:textId="1D521121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0B7690A5" w14:textId="03E5A2B4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55E7007B" w14:textId="08FAEC90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07DACEBF" w14:textId="42BDDE03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460750D9" w14:textId="77777777" w:rsidTr="00A97D9E">
        <w:trPr>
          <w:trHeight w:val="501"/>
        </w:trPr>
        <w:tc>
          <w:tcPr>
            <w:tcW w:w="952" w:type="dxa"/>
          </w:tcPr>
          <w:p w14:paraId="3C8091C4" w14:textId="6744C2CB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01" w:type="dxa"/>
          </w:tcPr>
          <w:p w14:paraId="007C0E52" w14:textId="339572BF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7D7CC77D" w14:textId="5FBEBE3F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7838B60D" w14:textId="79E84C29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5F10C225" w14:textId="5E4AE2B6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424CEECD" w14:textId="5AB14903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238C15EB" w14:textId="77777777" w:rsidTr="00A97D9E">
        <w:trPr>
          <w:trHeight w:val="501"/>
        </w:trPr>
        <w:tc>
          <w:tcPr>
            <w:tcW w:w="952" w:type="dxa"/>
          </w:tcPr>
          <w:p w14:paraId="2513C3FB" w14:textId="5B5AB935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01" w:type="dxa"/>
          </w:tcPr>
          <w:p w14:paraId="42ED0C63" w14:textId="43A6FF1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6BA8CF4D" w14:textId="7633FE12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60BFEA51" w14:textId="19CD5B4B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7C5F8CF4" w14:textId="00500B4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614D676D" w14:textId="075FC688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70C8F843" w14:textId="77777777" w:rsidTr="00A97D9E">
        <w:trPr>
          <w:trHeight w:val="501"/>
        </w:trPr>
        <w:tc>
          <w:tcPr>
            <w:tcW w:w="952" w:type="dxa"/>
          </w:tcPr>
          <w:p w14:paraId="1FCB64FA" w14:textId="71DEACE2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01" w:type="dxa"/>
          </w:tcPr>
          <w:p w14:paraId="112189DD" w14:textId="6CE3786F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532EEDA5" w14:textId="6658849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3A12FBD5" w14:textId="08BA18DD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1F70A9CD" w14:textId="07274621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585C7C73" w14:textId="7894FFD3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26BA24DC" w14:textId="77777777" w:rsidTr="00A97D9E">
        <w:trPr>
          <w:trHeight w:val="501"/>
        </w:trPr>
        <w:tc>
          <w:tcPr>
            <w:tcW w:w="952" w:type="dxa"/>
          </w:tcPr>
          <w:p w14:paraId="4B65721A" w14:textId="37F7214A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01" w:type="dxa"/>
          </w:tcPr>
          <w:p w14:paraId="1EDAFFBC" w14:textId="447B89DC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1E89A45D" w14:textId="237B2F9A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74D9EF06" w14:textId="66902F82" w:rsidR="63FE40D3" w:rsidRDefault="63FE40D3" w:rsidP="63FE40D3">
            <w:pPr>
              <w:spacing w:after="200" w:line="276" w:lineRule="auto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25CFF6BE" w14:textId="4DAFA66B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76BA8075" w14:textId="6D902385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46DB82" w14:textId="77777777"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5997CC1D" w14:textId="77777777"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110FFD37" w14:textId="77777777"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F07A3E" w14:textId="77777777" w:rsidR="006A7B09" w:rsidRDefault="006A7B09" w:rsidP="00E255A6">
      <w:pPr>
        <w:spacing w:after="0" w:line="240" w:lineRule="auto"/>
      </w:pPr>
      <w:r>
        <w:separator/>
      </w:r>
    </w:p>
  </w:endnote>
  <w:endnote w:type="continuationSeparator" w:id="0">
    <w:p w14:paraId="6BFD5C54" w14:textId="77777777" w:rsidR="006A7B09" w:rsidRDefault="006A7B09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60A15" w14:textId="77777777" w:rsidR="00D403D1" w:rsidRDefault="00D403D1" w:rsidP="63FE40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</w:t>
    </w:r>
    <w:proofErr w:type="gramStart"/>
    <w:r>
      <w:t>by :</w:t>
    </w:r>
    <w:proofErr w:type="gramEnd"/>
    <w:r>
      <w:t xml:space="preserve">  Nay Lin Aung ,  QA Manager </w:t>
    </w:r>
    <w:r>
      <w:rPr>
        <w:rFonts w:asciiTheme="majorHAnsi" w:hAnsiTheme="majorHAnsi"/>
      </w:rPr>
      <w:ptab w:relativeTo="margin" w:alignment="right" w:leader="none"/>
    </w:r>
    <w:r w:rsidRPr="63FE40D3">
      <w:rPr>
        <w:rFonts w:asciiTheme="majorHAnsi" w:hAnsiTheme="majorHAnsi"/>
      </w:rPr>
      <w:t xml:space="preserve">Page </w:t>
    </w:r>
    <w:r w:rsidR="00C06FE5" w:rsidRPr="63FE40D3">
      <w:rPr>
        <w:rFonts w:asciiTheme="majorHAnsi" w:hAnsiTheme="majorHAnsi"/>
        <w:noProof/>
      </w:rPr>
      <w:fldChar w:fldCharType="begin"/>
    </w:r>
    <w:r w:rsidR="00F14434">
      <w:instrText xml:space="preserve"> PAGE   \* MERGEFORMAT </w:instrText>
    </w:r>
    <w:r w:rsidR="00C06FE5" w:rsidRPr="63FE40D3">
      <w:fldChar w:fldCharType="separate"/>
    </w:r>
    <w:r w:rsidR="00D10CC6" w:rsidRPr="00D10CC6">
      <w:rPr>
        <w:rFonts w:asciiTheme="majorHAnsi" w:hAnsiTheme="majorHAnsi"/>
        <w:noProof/>
      </w:rPr>
      <w:t>2</w:t>
    </w:r>
    <w:r w:rsidR="00C06FE5" w:rsidRPr="63FE40D3">
      <w:rPr>
        <w:rFonts w:asciiTheme="majorHAnsi" w:hAnsiTheme="majorHAnsi"/>
        <w:noProof/>
      </w:rPr>
      <w:fldChar w:fldCharType="end"/>
    </w:r>
  </w:p>
  <w:p w14:paraId="6B699379" w14:textId="77777777" w:rsidR="00E255A6" w:rsidRDefault="00E25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AA617A" w14:textId="77777777" w:rsidR="006A7B09" w:rsidRDefault="006A7B09" w:rsidP="00E255A6">
      <w:pPr>
        <w:spacing w:after="0" w:line="240" w:lineRule="auto"/>
      </w:pPr>
      <w:r>
        <w:separator/>
      </w:r>
    </w:p>
  </w:footnote>
  <w:footnote w:type="continuationSeparator" w:id="0">
    <w:p w14:paraId="01D93FA2" w14:textId="77777777" w:rsidR="006A7B09" w:rsidRDefault="006A7B09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D6ED5"/>
    <w:rsid w:val="000E571C"/>
    <w:rsid w:val="000F0AA6"/>
    <w:rsid w:val="000F2596"/>
    <w:rsid w:val="000F6DBC"/>
    <w:rsid w:val="000F7315"/>
    <w:rsid w:val="00121D60"/>
    <w:rsid w:val="001423FA"/>
    <w:rsid w:val="00144CCD"/>
    <w:rsid w:val="001617A5"/>
    <w:rsid w:val="0016273E"/>
    <w:rsid w:val="00186AE5"/>
    <w:rsid w:val="0019635B"/>
    <w:rsid w:val="001B1694"/>
    <w:rsid w:val="001C4952"/>
    <w:rsid w:val="001D4366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F45AB"/>
    <w:rsid w:val="00370D67"/>
    <w:rsid w:val="00395B26"/>
    <w:rsid w:val="003B5EC8"/>
    <w:rsid w:val="003D3713"/>
    <w:rsid w:val="003F56F7"/>
    <w:rsid w:val="0044231C"/>
    <w:rsid w:val="00460E18"/>
    <w:rsid w:val="00462C73"/>
    <w:rsid w:val="004A1D8A"/>
    <w:rsid w:val="004B40B1"/>
    <w:rsid w:val="004D5EED"/>
    <w:rsid w:val="004E19A5"/>
    <w:rsid w:val="005438E0"/>
    <w:rsid w:val="00593D75"/>
    <w:rsid w:val="005B4634"/>
    <w:rsid w:val="005E7876"/>
    <w:rsid w:val="00624DCF"/>
    <w:rsid w:val="006412D5"/>
    <w:rsid w:val="0064155E"/>
    <w:rsid w:val="00642595"/>
    <w:rsid w:val="0067252B"/>
    <w:rsid w:val="006828B3"/>
    <w:rsid w:val="00694CEB"/>
    <w:rsid w:val="006A7B09"/>
    <w:rsid w:val="006B1B97"/>
    <w:rsid w:val="006E1FC0"/>
    <w:rsid w:val="0073182F"/>
    <w:rsid w:val="00735E11"/>
    <w:rsid w:val="00745A0F"/>
    <w:rsid w:val="00772B9D"/>
    <w:rsid w:val="00772EF7"/>
    <w:rsid w:val="00776279"/>
    <w:rsid w:val="00783C26"/>
    <w:rsid w:val="007B721E"/>
    <w:rsid w:val="00806798"/>
    <w:rsid w:val="00817D42"/>
    <w:rsid w:val="00820D2A"/>
    <w:rsid w:val="00860E37"/>
    <w:rsid w:val="0088769C"/>
    <w:rsid w:val="008F6AD9"/>
    <w:rsid w:val="009566F7"/>
    <w:rsid w:val="00965F28"/>
    <w:rsid w:val="009B4504"/>
    <w:rsid w:val="009C0F68"/>
    <w:rsid w:val="00A06D8E"/>
    <w:rsid w:val="00A3056A"/>
    <w:rsid w:val="00A53663"/>
    <w:rsid w:val="00A608B9"/>
    <w:rsid w:val="00A65E91"/>
    <w:rsid w:val="00A97928"/>
    <w:rsid w:val="00A97D9E"/>
    <w:rsid w:val="00AA7773"/>
    <w:rsid w:val="00AE0AB8"/>
    <w:rsid w:val="00AE4673"/>
    <w:rsid w:val="00AF3E2E"/>
    <w:rsid w:val="00B648FE"/>
    <w:rsid w:val="00B8550D"/>
    <w:rsid w:val="00BB3B5F"/>
    <w:rsid w:val="00BC00A2"/>
    <w:rsid w:val="00BD375A"/>
    <w:rsid w:val="00BF3D38"/>
    <w:rsid w:val="00C045B9"/>
    <w:rsid w:val="00C06FE5"/>
    <w:rsid w:val="00C76960"/>
    <w:rsid w:val="00CC793C"/>
    <w:rsid w:val="00CF5CEC"/>
    <w:rsid w:val="00D0672E"/>
    <w:rsid w:val="00D10CC6"/>
    <w:rsid w:val="00D23E8C"/>
    <w:rsid w:val="00D403D1"/>
    <w:rsid w:val="00D518A6"/>
    <w:rsid w:val="00DA28A4"/>
    <w:rsid w:val="00DA61AC"/>
    <w:rsid w:val="00DF0ED9"/>
    <w:rsid w:val="00DF6018"/>
    <w:rsid w:val="00E014A5"/>
    <w:rsid w:val="00E17DAA"/>
    <w:rsid w:val="00E255A6"/>
    <w:rsid w:val="00E55F1C"/>
    <w:rsid w:val="00E648A4"/>
    <w:rsid w:val="00E92672"/>
    <w:rsid w:val="00ED4D55"/>
    <w:rsid w:val="00ED6110"/>
    <w:rsid w:val="00ED7EFA"/>
    <w:rsid w:val="00EF3E79"/>
    <w:rsid w:val="00F03431"/>
    <w:rsid w:val="00F0549A"/>
    <w:rsid w:val="00F14434"/>
    <w:rsid w:val="00F14C74"/>
    <w:rsid w:val="00F37F75"/>
    <w:rsid w:val="00F7049B"/>
    <w:rsid w:val="00F721BF"/>
    <w:rsid w:val="00F772DB"/>
    <w:rsid w:val="00F8653E"/>
    <w:rsid w:val="00FD1A46"/>
    <w:rsid w:val="63FE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A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05599-02C6-446B-A654-293852F2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ORM.dotx</Template>
  <TotalTime>12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Bala Narasimhan</cp:lastModifiedBy>
  <cp:revision>93</cp:revision>
  <dcterms:created xsi:type="dcterms:W3CDTF">2017-03-19T09:37:00Z</dcterms:created>
  <dcterms:modified xsi:type="dcterms:W3CDTF">2018-12-17T09:51:00Z</dcterms:modified>
</cp:coreProperties>
</file>