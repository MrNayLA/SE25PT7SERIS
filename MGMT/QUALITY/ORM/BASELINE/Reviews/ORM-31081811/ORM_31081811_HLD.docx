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62C73" w:rsidR="00D0672E" w:rsidP="3D8D61A1" w:rsidRDefault="00772EF7" w14:paraId="6206ADC7" w14:textId="77777777" w14:noSpellErr="1">
      <w:pPr>
        <w:jc w:val="center"/>
        <w:outlineLvl w:val="0"/>
        <w:rPr>
          <w:rFonts w:ascii="Arial" w:hAnsi="Arial" w:cs="Arial"/>
          <w:sz w:val="40"/>
          <w:szCs w:val="40"/>
        </w:rPr>
      </w:pPr>
      <w:r w:rsidRPr="3D8D61A1" w:rsidR="3D8D61A1">
        <w:rPr>
          <w:rFonts w:ascii="Arial" w:hAnsi="Arial" w:cs="Arial"/>
          <w:sz w:val="40"/>
          <w:szCs w:val="40"/>
        </w:rPr>
        <w:t>Object Review Minutes</w:t>
      </w:r>
    </w:p>
    <w:p w:rsidRPr="009C0F68" w:rsidR="00D0672E" w:rsidP="00D0672E" w:rsidRDefault="00D0672E" w14:paraId="35459A56" w14:textId="77777777">
      <w:pPr>
        <w:rPr>
          <w:rFonts w:ascii="Arial" w:hAnsi="Arial" w:cs="Arial"/>
          <w:sz w:val="28"/>
          <w:szCs w:val="28"/>
        </w:rPr>
      </w:pPr>
    </w:p>
    <w:p w:rsidR="00776279" w:rsidP="3D8D61A1" w:rsidRDefault="0000243D" w14:paraId="4A3EB66D" w14:textId="77777777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 xml:space="preserve">Review </w:t>
      </w:r>
      <w:proofErr w:type="spellStart"/>
      <w:r w:rsidRPr="009C0F68">
        <w:rPr>
          <w:rFonts w:ascii="Arial" w:hAnsi="Arial" w:cs="Arial"/>
          <w:sz w:val="28"/>
          <w:szCs w:val="28"/>
        </w:rPr>
        <w:t>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</w:t>
      </w:r>
      <w:proofErr w:type="spellEnd"/>
      <w:r w:rsidR="00776279">
        <w:rPr>
          <w:rFonts w:ascii="Arial" w:hAnsi="Arial" w:cs="Arial"/>
          <w:sz w:val="28"/>
          <w:szCs w:val="28"/>
        </w:rPr>
        <w:t xml:space="preserve"> Lin Aung</w:t>
      </w:r>
    </w:p>
    <w:p w:rsidRPr="009C0F68" w:rsidR="0000243D" w:rsidP="3D8D61A1" w:rsidRDefault="00D0672E" w14:paraId="62E93DA0" w14:textId="00A3AAD4" w14:noSpellErr="1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</w:p>
    <w:p w:rsidRPr="009C0F68" w:rsidR="0000243D" w:rsidP="3D8D61A1" w:rsidRDefault="0000243D" w14:paraId="28EE0EA6" w14:textId="77777777">
      <w:pPr>
        <w:rPr>
          <w:rFonts w:ascii="Arial" w:hAnsi="Arial" w:cs="Arial"/>
          <w:sz w:val="28"/>
          <w:szCs w:val="28"/>
        </w:rPr>
      </w:pPr>
      <w:proofErr w:type="spellStart"/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642B9A">
        <w:rPr>
          <w:rFonts w:ascii="Arial" w:hAnsi="Arial" w:cs="Arial"/>
          <w:sz w:val="28"/>
          <w:szCs w:val="28"/>
        </w:rPr>
        <w:t>HLD</w:t>
      </w:r>
      <w:r w:rsidR="00282BFA">
        <w:rPr>
          <w:rFonts w:ascii="Arial" w:hAnsi="Arial" w:cs="Arial"/>
          <w:sz w:val="28"/>
          <w:szCs w:val="28"/>
        </w:rPr>
        <w:t>.</w:t>
      </w:r>
      <w:r w:rsidRPr="009C0F68" w:rsidR="009C0F68">
        <w:rPr>
          <w:rFonts w:ascii="Arial" w:hAnsi="Arial" w:cs="Arial"/>
          <w:sz w:val="28"/>
          <w:szCs w:val="28"/>
        </w:rPr>
        <w:t>doc</w:t>
      </w:r>
      <w:proofErr w:type="spellEnd"/>
    </w:p>
    <w:p w:rsidR="00D0672E" w:rsidP="00D0672E" w:rsidRDefault="00D0672E" w14:paraId="4FB4C2E1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64A52401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2E631447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2A0DC06F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6C9C3797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400D90D2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63799098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49ACFBEC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0C496B5F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77A8DECB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2478164C" w14:textId="77777777">
      <w:pPr>
        <w:rPr>
          <w:rFonts w:ascii="Arial" w:hAnsi="Arial" w:cs="Arial"/>
          <w:sz w:val="40"/>
          <w:szCs w:val="40"/>
        </w:rPr>
      </w:pPr>
    </w:p>
    <w:p w:rsidR="00D0672E" w:rsidP="00D0672E" w:rsidRDefault="00D0672E" w14:paraId="2DFC2186" w14:textId="77777777">
      <w:pPr>
        <w:rPr>
          <w:rFonts w:ascii="Arial" w:hAnsi="Arial" w:cs="Arial"/>
          <w:sz w:val="40"/>
          <w:szCs w:val="40"/>
        </w:rPr>
      </w:pPr>
    </w:p>
    <w:p w:rsidR="0019635B" w:rsidP="00D0672E" w:rsidRDefault="0019635B" w14:paraId="3C9EE932" w14:textId="77777777">
      <w:pPr>
        <w:rPr>
          <w:rFonts w:ascii="Arial" w:hAnsi="Arial" w:cs="Arial"/>
          <w:sz w:val="40"/>
          <w:szCs w:val="40"/>
        </w:rPr>
      </w:pPr>
    </w:p>
    <w:p w:rsidR="0019635B" w:rsidP="00D0672E" w:rsidRDefault="0019635B" w14:paraId="37650300" w14:textId="77777777">
      <w:pPr>
        <w:rPr>
          <w:rFonts w:ascii="Arial" w:hAnsi="Arial" w:cs="Arial"/>
          <w:sz w:val="40"/>
          <w:szCs w:val="40"/>
        </w:rPr>
      </w:pPr>
    </w:p>
    <w:p w:rsidR="00D0672E" w:rsidP="3D8D61A1" w:rsidRDefault="003F56F7" w14:paraId="3930D6B1" w14:textId="77777777" w14:noSpellErr="1">
      <w:pPr>
        <w:jc w:val="center"/>
        <w:outlineLvl w:val="0"/>
        <w:rPr>
          <w:rFonts w:ascii="Arial" w:hAnsi="Arial" w:cs="Arial"/>
          <w:sz w:val="40"/>
          <w:szCs w:val="40"/>
        </w:rPr>
      </w:pPr>
      <w:r w:rsidRPr="3D8D61A1" w:rsidR="3D8D61A1">
        <w:rPr>
          <w:rFonts w:ascii="Arial" w:hAnsi="Arial" w:cs="Arial"/>
          <w:sz w:val="40"/>
          <w:szCs w:val="40"/>
        </w:rPr>
        <w:t>Object Review Minutes</w:t>
      </w:r>
    </w:p>
    <w:p w:rsidRPr="00D0672E" w:rsidR="00D0672E" w:rsidP="3D8D61A1" w:rsidRDefault="00D0672E" w14:paraId="21A906EA" w14:textId="77777777" w14:noSpellErr="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3D8D61A1" w:rsidR="3D8D61A1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3D8D61A1" w14:paraId="2749D386" w14:textId="77777777">
        <w:tc>
          <w:tcPr>
            <w:tcW w:w="2088" w:type="dxa"/>
            <w:tcMar/>
          </w:tcPr>
          <w:p w:rsidRPr="00A608B9" w:rsidR="0067252B" w:rsidP="3D8D61A1" w:rsidRDefault="0067252B" w14:paraId="6C7B04D7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  <w:tcMar/>
          </w:tcPr>
          <w:p w:rsidRPr="00A608B9" w:rsidR="0067252B" w:rsidP="3D8D61A1" w:rsidRDefault="00817D42" w14:paraId="46759109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Document</w:t>
            </w: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Review</w:t>
            </w:r>
          </w:p>
        </w:tc>
      </w:tr>
      <w:tr w:rsidR="00AE4673" w:rsidTr="3D8D61A1" w14:paraId="495D8800" w14:textId="77777777">
        <w:trPr>
          <w:trHeight w:val="593"/>
        </w:trPr>
        <w:tc>
          <w:tcPr>
            <w:tcW w:w="2088" w:type="dxa"/>
            <w:tcMar/>
          </w:tcPr>
          <w:p w:rsidRPr="00A608B9" w:rsidR="00AE4673" w:rsidP="3D8D61A1" w:rsidRDefault="00AE4673" w14:paraId="56447992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 No:</w:t>
            </w:r>
          </w:p>
        </w:tc>
        <w:tc>
          <w:tcPr>
            <w:tcW w:w="1350" w:type="dxa"/>
            <w:tcMar/>
          </w:tcPr>
          <w:p w:rsidRPr="00D0672E" w:rsidR="00AE4673" w:rsidP="3D8D61A1" w:rsidRDefault="00AE4673" w14:paraId="2EB3DA15" w14:textId="643E9B1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31081811</w:t>
            </w:r>
          </w:p>
        </w:tc>
        <w:tc>
          <w:tcPr>
            <w:tcW w:w="1350" w:type="dxa"/>
            <w:gridSpan w:val="2"/>
            <w:tcMar/>
          </w:tcPr>
          <w:p w:rsidRPr="00D0672E" w:rsidR="00AE4673" w:rsidP="3D8D61A1" w:rsidRDefault="00AE4673" w14:paraId="44C23391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  <w:tcMar/>
          </w:tcPr>
          <w:p w:rsidRPr="00D0672E" w:rsidR="00AE4673" w:rsidP="00D0672E" w:rsidRDefault="00AE4673" w14:paraId="694116A4" w14:textId="21DD29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Mar/>
          </w:tcPr>
          <w:p w:rsidRPr="00D0672E" w:rsidR="00AE4673" w:rsidP="3D8D61A1" w:rsidRDefault="00AE4673" w14:paraId="010E9109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  <w:tcMar/>
          </w:tcPr>
          <w:p w:rsidRPr="00D0672E" w:rsidR="00AE4673" w:rsidP="00D0672E" w:rsidRDefault="00AE4673" w14:paraId="26DEB8A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3D8D61A1" w14:paraId="6DE9257C" w14:textId="77777777">
        <w:trPr>
          <w:trHeight w:val="620"/>
        </w:trPr>
        <w:tc>
          <w:tcPr>
            <w:tcW w:w="2088" w:type="dxa"/>
            <w:tcMar/>
          </w:tcPr>
          <w:p w:rsidRPr="00A608B9" w:rsidR="00D0672E" w:rsidP="3D8D61A1" w:rsidRDefault="00D0672E" w14:paraId="24373DFB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  <w:tcMar/>
          </w:tcPr>
          <w:p w:rsidR="00D0672E" w:rsidP="00D0672E" w:rsidRDefault="00D0672E" w14:paraId="76519D66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P="3D8D61A1" w:rsidRDefault="00772B9D" w14:paraId="34103C61" w14:textId="798432F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0"/>
                <w:szCs w:val="20"/>
              </w:rPr>
              <w:t>SE25PT7SERIS/</w:t>
            </w:r>
            <w:r w:rsidRPr="3D8D61A1" w:rsidR="3D8D61A1">
              <w:rPr>
                <w:rFonts w:ascii="Arial" w:hAnsi="Arial" w:cs="Arial"/>
                <w:sz w:val="20"/>
                <w:szCs w:val="20"/>
              </w:rPr>
              <w:t>TECH/</w:t>
            </w:r>
            <w:r w:rsidRPr="3D8D61A1" w:rsidR="3D8D61A1">
              <w:rPr>
                <w:rFonts w:ascii="Arial" w:hAnsi="Arial" w:cs="Arial"/>
                <w:sz w:val="20"/>
                <w:szCs w:val="20"/>
              </w:rPr>
              <w:t>DESIGN/HLD/WORK IN PROGRESS/HLD.docx</w:t>
            </w:r>
            <w:bookmarkStart w:name="_GoBack" w:id="0"/>
            <w:bookmarkEnd w:id="0"/>
          </w:p>
        </w:tc>
      </w:tr>
      <w:tr w:rsidR="00D0672E" w:rsidTr="3D8D61A1" w14:paraId="3FDC6CC7" w14:textId="77777777">
        <w:trPr>
          <w:trHeight w:val="620"/>
        </w:trPr>
        <w:tc>
          <w:tcPr>
            <w:tcW w:w="2088" w:type="dxa"/>
            <w:tcMar/>
          </w:tcPr>
          <w:p w:rsidRPr="00A608B9" w:rsidR="00D0672E" w:rsidP="3D8D61A1" w:rsidRDefault="00D0672E" w14:paraId="244FF47E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  <w:tcMar/>
          </w:tcPr>
          <w:p w:rsidRPr="00D0672E" w:rsidR="00D0672E" w:rsidP="3D8D61A1" w:rsidRDefault="00642B9A" w14:paraId="2A6355B9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D0672E" w:rsidTr="3D8D61A1" w14:paraId="461E7C2B" w14:textId="77777777">
        <w:trPr>
          <w:trHeight w:val="800"/>
        </w:trPr>
        <w:tc>
          <w:tcPr>
            <w:tcW w:w="2088" w:type="dxa"/>
            <w:tcMar/>
          </w:tcPr>
          <w:p w:rsidRPr="00A608B9" w:rsidR="00D0672E" w:rsidP="3D8D61A1" w:rsidRDefault="00D0672E" w14:paraId="0645EE94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  <w:tcMar/>
          </w:tcPr>
          <w:p w:rsidRPr="00D0672E" w:rsidR="00D0672E" w:rsidP="3D8D61A1" w:rsidRDefault="00772B9D" w14:paraId="43DE66E7" w14:textId="23821A8E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Nay Lin Aung</w:t>
            </w:r>
            <w:r w:rsidRPr="3D8D61A1" w:rsidR="3D8D61A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3D8D61A1" w:rsidR="3D8D61A1">
              <w:rPr>
                <w:rFonts w:ascii="Arial" w:hAnsi="Arial" w:cs="Arial"/>
                <w:sz w:val="24"/>
                <w:szCs w:val="24"/>
              </w:rPr>
              <w:t>Bala</w:t>
            </w:r>
            <w:proofErr w:type="spellEnd"/>
          </w:p>
        </w:tc>
      </w:tr>
      <w:tr w:rsidR="00D0672E" w:rsidTr="3D8D61A1" w14:paraId="70E18E29" w14:textId="77777777">
        <w:trPr>
          <w:trHeight w:val="800"/>
        </w:trPr>
        <w:tc>
          <w:tcPr>
            <w:tcW w:w="2088" w:type="dxa"/>
            <w:tcMar/>
          </w:tcPr>
          <w:p w:rsidRPr="00A608B9" w:rsidR="00D0672E" w:rsidP="3D8D61A1" w:rsidRDefault="00D0672E" w14:paraId="1A8E45B4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  <w:tcMar/>
          </w:tcPr>
          <w:p w:rsidR="00E648A4" w:rsidP="00E648A4" w:rsidRDefault="00E648A4" w14:paraId="5F14DA3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Pr="00D0672E" w:rsidR="00D0672E" w:rsidP="00E648A4" w:rsidRDefault="00D0672E" w14:paraId="3E034E6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  <w:tcMar/>
          </w:tcPr>
          <w:p w:rsidRPr="00D0672E" w:rsidR="00D0672E" w:rsidP="3D8D61A1" w:rsidRDefault="00D0672E" w14:paraId="1FE4E0DA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  <w:tcMar/>
          </w:tcPr>
          <w:p w:rsidR="00D0672E" w:rsidP="00D0672E" w:rsidRDefault="00D0672E" w14:paraId="2A92CD95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P="00D0672E" w:rsidRDefault="006E1FC0" w14:paraId="5CE5A46B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3D8D61A1" w14:paraId="3BEFB3C3" w14:textId="77777777">
        <w:trPr>
          <w:trHeight w:val="800"/>
        </w:trPr>
        <w:tc>
          <w:tcPr>
            <w:tcW w:w="2088" w:type="dxa"/>
            <w:tcMar/>
          </w:tcPr>
          <w:p w:rsidRPr="00A608B9" w:rsidR="00D0672E" w:rsidP="3D8D61A1" w:rsidRDefault="00D0672E" w14:paraId="1817AD50" w14:textId="77777777" w14:noSpellErr="1">
            <w:pPr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  <w:tcMar/>
          </w:tcPr>
          <w:p w:rsidRPr="00D0672E" w:rsidR="00D0672E" w:rsidP="3D8D61A1" w:rsidRDefault="00D0672E" w14:paraId="5F6097A0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  <w:tcMar/>
          </w:tcPr>
          <w:p w:rsidRPr="00D0672E" w:rsidR="00D0672E" w:rsidP="3D8D61A1" w:rsidRDefault="00D0672E" w14:paraId="17A5AC7F" w14:noSpellErr="1" w14:textId="03C20C9A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 xml:space="preserve">F = </w:t>
            </w:r>
            <w:r w:rsidRPr="3D8D61A1" w:rsidR="3D8D61A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80" w:type="dxa"/>
            <w:tcMar/>
          </w:tcPr>
          <w:p w:rsidRPr="00D0672E" w:rsidR="00D0672E" w:rsidP="3D8D61A1" w:rsidRDefault="00D0672E" w14:paraId="49D72FAB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  <w:tcMar/>
          </w:tcPr>
          <w:p w:rsidRPr="00D0672E" w:rsidR="00D0672E" w:rsidP="3D8D61A1" w:rsidRDefault="00D0672E" w14:paraId="5F4CA16A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  <w:tcMar/>
          </w:tcPr>
          <w:p w:rsidRPr="00D0672E" w:rsidR="00D0672E" w:rsidP="3D8D61A1" w:rsidRDefault="00D0672E" w14:paraId="19D947BC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  <w:tcMar/>
          </w:tcPr>
          <w:p w:rsidR="00D0672E" w:rsidP="3D8D61A1" w:rsidRDefault="00D0672E" w14:paraId="3FA1C42C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P="00D0672E" w:rsidRDefault="00D0672E" w14:paraId="75D00944" w14:textId="77777777">
      <w:pPr>
        <w:rPr>
          <w:rFonts w:ascii="Arial" w:hAnsi="Arial" w:cs="Arial"/>
          <w:sz w:val="40"/>
          <w:szCs w:val="40"/>
        </w:rPr>
      </w:pPr>
    </w:p>
    <w:p w:rsidR="00735E11" w:rsidP="00D0672E" w:rsidRDefault="00735E11" w14:paraId="49007634" w14:textId="77777777">
      <w:pPr>
        <w:rPr>
          <w:rFonts w:ascii="Arial" w:hAnsi="Arial" w:cs="Arial"/>
          <w:sz w:val="40"/>
          <w:szCs w:val="40"/>
        </w:rPr>
      </w:pPr>
    </w:p>
    <w:p w:rsidR="00735E11" w:rsidP="00D0672E" w:rsidRDefault="00735E11" w14:paraId="31C39683" w14:textId="77777777">
      <w:pPr>
        <w:rPr>
          <w:rFonts w:ascii="Arial" w:hAnsi="Arial" w:cs="Arial"/>
          <w:sz w:val="40"/>
          <w:szCs w:val="40"/>
        </w:rPr>
      </w:pPr>
    </w:p>
    <w:p w:rsidR="00735E11" w:rsidP="00D0672E" w:rsidRDefault="00735E11" w14:paraId="3771EF77" w14:textId="77777777">
      <w:pPr>
        <w:rPr>
          <w:rFonts w:ascii="Arial" w:hAnsi="Arial" w:cs="Arial"/>
          <w:sz w:val="40"/>
          <w:szCs w:val="40"/>
        </w:rPr>
      </w:pPr>
    </w:p>
    <w:p w:rsidR="000B04D0" w:rsidP="00D0672E" w:rsidRDefault="000B04D0" w14:paraId="28FC73D6" w14:textId="77777777">
      <w:pPr>
        <w:rPr>
          <w:rFonts w:ascii="Arial" w:hAnsi="Arial" w:cs="Arial"/>
          <w:sz w:val="40"/>
          <w:szCs w:val="40"/>
        </w:rPr>
      </w:pPr>
    </w:p>
    <w:p w:rsidRPr="004B40B1" w:rsidR="001D4366" w:rsidP="3D8D61A1" w:rsidRDefault="00F0549A" w14:paraId="77F496C8" w14:textId="77777777" w14:noSpellErr="1">
      <w:pPr>
        <w:outlineLvl w:val="0"/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F = Functional</w:t>
      </w:r>
      <w:r w:rsidRPr="3D8D61A1" w:rsidR="3D8D61A1">
        <w:rPr>
          <w:rFonts w:ascii="Arial" w:hAnsi="Arial" w:cs="Arial"/>
          <w:sz w:val="20"/>
          <w:szCs w:val="20"/>
        </w:rPr>
        <w:t xml:space="preserve"> improvement</w:t>
      </w:r>
    </w:p>
    <w:p w:rsidRPr="004B40B1" w:rsidR="00F0549A" w:rsidP="3D8D61A1" w:rsidRDefault="00F0549A" w14:paraId="7D495FC7" w14:textId="77777777" w14:noSpellErr="1">
      <w:pPr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I = Improvement</w:t>
      </w:r>
      <w:r w:rsidRPr="3D8D61A1" w:rsidR="3D8D61A1">
        <w:rPr>
          <w:rFonts w:ascii="Arial" w:hAnsi="Arial" w:cs="Arial"/>
          <w:sz w:val="20"/>
          <w:szCs w:val="20"/>
        </w:rPr>
        <w:t xml:space="preserve"> of content</w:t>
      </w:r>
    </w:p>
    <w:p w:rsidRPr="004B40B1" w:rsidR="00F0549A" w:rsidP="3D8D61A1" w:rsidRDefault="00F0549A" w14:paraId="02EC4F81" w14:textId="77777777" w14:noSpellErr="1">
      <w:pPr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D = Defect</w:t>
      </w:r>
    </w:p>
    <w:p w:rsidRPr="004B40B1" w:rsidR="00F0549A" w:rsidP="3D8D61A1" w:rsidRDefault="00F0549A" w14:paraId="3EB2C53B" w14:textId="77777777" w14:noSpellErr="1">
      <w:pPr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O =</w:t>
      </w:r>
      <w:r w:rsidRPr="3D8D61A1" w:rsidR="3D8D61A1">
        <w:rPr>
          <w:rFonts w:ascii="Arial" w:hAnsi="Arial" w:cs="Arial"/>
          <w:sz w:val="20"/>
          <w:szCs w:val="20"/>
        </w:rPr>
        <w:t xml:space="preserve"> Open</w:t>
      </w:r>
    </w:p>
    <w:p w:rsidRPr="004B40B1" w:rsidR="00F0549A" w:rsidP="3D8D61A1" w:rsidRDefault="00F0549A" w14:paraId="6B453935" w14:textId="77777777" w14:noSpellErr="1">
      <w:pPr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K =</w:t>
      </w:r>
      <w:r w:rsidRPr="3D8D61A1" w:rsidR="3D8D61A1">
        <w:rPr>
          <w:rFonts w:ascii="Arial" w:hAnsi="Arial" w:cs="Arial"/>
          <w:sz w:val="20"/>
          <w:szCs w:val="20"/>
        </w:rPr>
        <w:t>No change, Just c</w:t>
      </w:r>
      <w:r w:rsidRPr="3D8D61A1" w:rsidR="3D8D61A1">
        <w:rPr>
          <w:rFonts w:ascii="Arial" w:hAnsi="Arial" w:cs="Arial"/>
          <w:sz w:val="20"/>
          <w:szCs w:val="20"/>
        </w:rPr>
        <w:t>omment</w:t>
      </w:r>
    </w:p>
    <w:p w:rsidRPr="00A3056A" w:rsidR="00735E11" w:rsidP="3D8D61A1" w:rsidRDefault="00252DB3" w14:paraId="59B08FC0" w14:textId="77777777" w14:noSpellErr="1">
      <w:pPr>
        <w:rPr>
          <w:rFonts w:ascii="Arial" w:hAnsi="Arial" w:cs="Arial"/>
          <w:sz w:val="20"/>
          <w:szCs w:val="20"/>
        </w:rPr>
      </w:pPr>
      <w:r w:rsidRPr="3D8D61A1" w:rsidR="3D8D61A1">
        <w:rPr>
          <w:rFonts w:ascii="Arial" w:hAnsi="Arial" w:cs="Arial"/>
          <w:sz w:val="20"/>
          <w:szCs w:val="20"/>
        </w:rPr>
        <w:t>DNE = Done</w:t>
      </w:r>
      <w:r w:rsidRPr="3D8D61A1" w:rsidR="3D8D61A1">
        <w:rPr>
          <w:rFonts w:ascii="Arial" w:hAnsi="Arial" w:cs="Arial"/>
          <w:sz w:val="20"/>
          <w:szCs w:val="20"/>
        </w:rPr>
        <w:t>, REJ =Reject &lt; Give reason &gt;</w:t>
      </w:r>
    </w:p>
    <w:p w:rsidR="00735E11" w:rsidP="3D8D61A1" w:rsidRDefault="003F56F7" w14:paraId="6587AF5C" w14:textId="77777777" w14:noSpellErr="1">
      <w:pPr>
        <w:jc w:val="center"/>
        <w:outlineLvl w:val="0"/>
        <w:rPr>
          <w:rFonts w:ascii="Arial" w:hAnsi="Arial" w:cs="Arial"/>
          <w:sz w:val="40"/>
          <w:szCs w:val="40"/>
        </w:rPr>
      </w:pPr>
      <w:r w:rsidRPr="3D8D61A1" w:rsidR="3D8D61A1">
        <w:rPr>
          <w:rFonts w:ascii="Arial" w:hAnsi="Arial" w:cs="Arial"/>
          <w:sz w:val="40"/>
          <w:szCs w:val="40"/>
        </w:rPr>
        <w:t>Object Review Minutes</w:t>
      </w:r>
    </w:p>
    <w:p w:rsidRPr="00735E11" w:rsidR="00735E11" w:rsidP="3D8D61A1" w:rsidRDefault="00735E11" w14:paraId="215F4ADE" w14:textId="77777777" w14:noSpellErr="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3D8D61A1" w:rsidR="3D8D61A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 w:firstRow="1" w:lastRow="0" w:firstColumn="1" w:lastColumn="0" w:noHBand="0" w:noVBand="1"/>
      </w:tblPr>
      <w:tblGrid>
        <w:gridCol w:w="974"/>
        <w:gridCol w:w="1409"/>
        <w:gridCol w:w="1373"/>
        <w:gridCol w:w="2009"/>
        <w:gridCol w:w="1087"/>
        <w:gridCol w:w="2021"/>
      </w:tblGrid>
      <w:tr w:rsidR="001423FA" w:rsidTr="3D8D61A1" w14:paraId="76D7EF9F" w14:textId="77777777">
        <w:trPr>
          <w:trHeight w:val="1035"/>
        </w:trPr>
        <w:tc>
          <w:tcPr>
            <w:tcW w:w="974" w:type="dxa"/>
            <w:tcMar/>
          </w:tcPr>
          <w:p w:rsidRPr="00624DCF" w:rsidR="001423FA" w:rsidP="3D8D61A1" w:rsidRDefault="001423FA" w14:paraId="5FC7F672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No.</w:t>
            </w:r>
          </w:p>
        </w:tc>
        <w:tc>
          <w:tcPr>
            <w:tcW w:w="1409" w:type="dxa"/>
            <w:tcMar/>
          </w:tcPr>
          <w:p w:rsidRPr="00624DCF" w:rsidR="001423FA" w:rsidP="3D8D61A1" w:rsidRDefault="001423FA" w14:paraId="15465E6A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Review</w:t>
            </w: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er</w:t>
            </w:r>
          </w:p>
        </w:tc>
        <w:tc>
          <w:tcPr>
            <w:tcW w:w="1373" w:type="dxa"/>
            <w:tcMar/>
          </w:tcPr>
          <w:p w:rsidRPr="00624DCF" w:rsidR="001423FA" w:rsidP="3D8D61A1" w:rsidRDefault="001423FA" w14:paraId="47A0CAAB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Place</w:t>
            </w:r>
          </w:p>
        </w:tc>
        <w:tc>
          <w:tcPr>
            <w:tcW w:w="2009" w:type="dxa"/>
            <w:tcMar/>
          </w:tcPr>
          <w:p w:rsidRPr="00624DCF" w:rsidR="001423FA" w:rsidP="3D8D61A1" w:rsidRDefault="001423FA" w14:paraId="7E8BEADE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  <w:tcMar/>
          </w:tcPr>
          <w:p w:rsidRPr="00624DCF" w:rsidR="001423FA" w:rsidP="3D8D61A1" w:rsidRDefault="001423FA" w14:paraId="58BE444D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021" w:type="dxa"/>
            <w:tcMar/>
          </w:tcPr>
          <w:p w:rsidRPr="00624DCF" w:rsidR="001423FA" w:rsidP="3D8D61A1" w:rsidRDefault="001423FA" w14:paraId="164F2F58" w14:textId="77777777" w14:noSpellErr="1">
            <w:pPr>
              <w:pStyle w:val="ListParagraph"/>
              <w:ind w:left="0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Authors comment to implementation of issue</w:t>
            </w:r>
          </w:p>
        </w:tc>
      </w:tr>
      <w:tr w:rsidR="001423FA" w:rsidTr="3D8D61A1" w14:paraId="751C64C2" w14:textId="77777777">
        <w:trPr>
          <w:trHeight w:val="501"/>
        </w:trPr>
        <w:tc>
          <w:tcPr>
            <w:tcW w:w="974" w:type="dxa"/>
            <w:tcMar/>
          </w:tcPr>
          <w:p w:rsidRPr="00735E11" w:rsidR="001423FA" w:rsidP="3D8D61A1" w:rsidRDefault="00A50736" w14:paraId="68272833" w14:textId="560A701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1</w:t>
            </w:r>
            <w:r w:rsidRPr="3D8D61A1" w:rsidR="3D8D61A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9" w:type="dxa"/>
            <w:tcMar/>
          </w:tcPr>
          <w:p w:rsidRPr="00735E11" w:rsidR="001423FA" w:rsidP="001423FA" w:rsidRDefault="001423FA" w14:paraId="413E0B63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Mar/>
          </w:tcPr>
          <w:p w:rsidRPr="00735E11" w:rsidR="001423FA" w:rsidP="001423FA" w:rsidRDefault="001423FA" w14:paraId="0447AD29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  <w:tcMar/>
          </w:tcPr>
          <w:p w:rsidRPr="00735E11" w:rsidR="001423FA" w:rsidP="001423FA" w:rsidRDefault="001423FA" w14:paraId="4CCAA95A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  <w:tcMar/>
          </w:tcPr>
          <w:p w:rsidRPr="00735E11" w:rsidR="001423FA" w:rsidP="001423FA" w:rsidRDefault="001423FA" w14:paraId="15CFC906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  <w:tcMar/>
          </w:tcPr>
          <w:p w:rsidRPr="00735E11" w:rsidR="001423FA" w:rsidP="001423FA" w:rsidRDefault="001423FA" w14:paraId="5F5FB129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3D8D61A1" w14:paraId="19150426" w14:textId="77777777">
        <w:trPr>
          <w:trHeight w:val="501"/>
        </w:trPr>
        <w:tc>
          <w:tcPr>
            <w:tcW w:w="974" w:type="dxa"/>
            <w:tcMar/>
          </w:tcPr>
          <w:p w:rsidR="00F03431" w:rsidP="3D8D61A1" w:rsidRDefault="00A50736" w14:paraId="5D5251C6" w14:textId="2D1875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2</w:t>
            </w:r>
            <w:r w:rsidRPr="3D8D61A1" w:rsidR="3D8D61A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9" w:type="dxa"/>
            <w:tcMar/>
          </w:tcPr>
          <w:p w:rsidRPr="00735E11" w:rsidR="00F03431" w:rsidP="001423FA" w:rsidRDefault="00F03431" w14:paraId="3A17F6F7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Mar/>
          </w:tcPr>
          <w:p w:rsidRPr="00735E11" w:rsidR="00F03431" w:rsidP="001423FA" w:rsidRDefault="00F03431" w14:paraId="446A39FF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  <w:tcMar/>
          </w:tcPr>
          <w:p w:rsidRPr="00735E11" w:rsidR="00F03431" w:rsidP="001423FA" w:rsidRDefault="00F03431" w14:paraId="3A3FC46D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  <w:tcMar/>
          </w:tcPr>
          <w:p w:rsidRPr="00735E11" w:rsidR="00F03431" w:rsidP="001423FA" w:rsidRDefault="00F03431" w14:paraId="3B5F6CCE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  <w:tcMar/>
          </w:tcPr>
          <w:p w:rsidRPr="00735E11" w:rsidR="00F03431" w:rsidP="001423FA" w:rsidRDefault="00F03431" w14:paraId="56DDE131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3D8D61A1" w14:paraId="1AE219BD" w14:textId="77777777">
        <w:trPr>
          <w:trHeight w:val="501"/>
        </w:trPr>
        <w:tc>
          <w:tcPr>
            <w:tcW w:w="974" w:type="dxa"/>
            <w:tcMar/>
          </w:tcPr>
          <w:p w:rsidR="00F03431" w:rsidP="3D8D61A1" w:rsidRDefault="00A50736" w14:paraId="564CD622" w14:textId="2E25167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3D8D61A1" w:rsidR="3D8D61A1">
              <w:rPr>
                <w:rFonts w:ascii="Arial" w:hAnsi="Arial" w:cs="Arial"/>
                <w:sz w:val="24"/>
                <w:szCs w:val="24"/>
              </w:rPr>
              <w:t>3</w:t>
            </w:r>
            <w:r w:rsidRPr="3D8D61A1" w:rsidR="3D8D61A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9" w:type="dxa"/>
            <w:tcMar/>
          </w:tcPr>
          <w:p w:rsidRPr="00735E11" w:rsidR="00F03431" w:rsidP="001423FA" w:rsidRDefault="00F03431" w14:paraId="5CBFB642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3" w:type="dxa"/>
            <w:tcMar/>
          </w:tcPr>
          <w:p w:rsidRPr="00735E11" w:rsidR="00F03431" w:rsidP="001423FA" w:rsidRDefault="00F03431" w14:paraId="41BFEEFF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  <w:tcMar/>
          </w:tcPr>
          <w:p w:rsidRPr="00735E11" w:rsidR="00F03431" w:rsidP="001423FA" w:rsidRDefault="00F03431" w14:paraId="7B40917D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  <w:tcMar/>
          </w:tcPr>
          <w:p w:rsidRPr="00735E11" w:rsidR="00F03431" w:rsidP="001423FA" w:rsidRDefault="00F03431" w14:paraId="771A54FA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  <w:tcMar/>
          </w:tcPr>
          <w:p w:rsidRPr="00735E11" w:rsidR="00F03431" w:rsidP="001423FA" w:rsidRDefault="00F03431" w14:paraId="483B02AA" w14:textId="7777777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P="00735E11" w:rsidRDefault="00735E11" w14:paraId="6F02234D" w14:textId="77777777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Pr="00735E11" w:rsidR="00735E11" w:rsidP="00735E11" w:rsidRDefault="00735E11" w14:paraId="4011314A" w14:textId="77777777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Pr="00D0672E" w:rsidR="00735E11" w:rsidP="00D0672E" w:rsidRDefault="00735E11" w14:paraId="6E9CC882" w14:textId="77777777">
      <w:pPr>
        <w:rPr>
          <w:rFonts w:ascii="Arial" w:hAnsi="Arial" w:cs="Arial"/>
          <w:sz w:val="40"/>
          <w:szCs w:val="40"/>
        </w:rPr>
      </w:pPr>
    </w:p>
    <w:sectPr w:rsidRPr="00D0672E" w:rsidR="00735E11" w:rsidSect="00460E18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52" w:rsidP="00E255A6" w:rsidRDefault="003E2352" w14:paraId="1AFB6FC2" w14:textId="77777777">
      <w:pPr>
        <w:spacing w:after="0" w:line="240" w:lineRule="auto"/>
      </w:pPr>
      <w:r>
        <w:separator/>
      </w:r>
    </w:p>
  </w:endnote>
  <w:endnote w:type="continuationSeparator" w:id="0">
    <w:p w:rsidR="003E2352" w:rsidP="00E255A6" w:rsidRDefault="003E2352" w14:paraId="5265A7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3D1" w:rsidP="3D8D61A1" w:rsidRDefault="00D403D1" w14:paraId="44FAAC88" w14:textId="77777777" w14:noSpellErr="1">
    <w:pPr>
      <w:pStyle w:val="Footer"/>
      <w:pBdr>
        <w:top w:val="thinThickSmallGap" w:color="622423" w:themeColor="accent2" w:themeShade="7F" w:sz="24" w:space="1"/>
      </w:pBdr>
      <w:rPr>
        <w:rFonts w:ascii="Cambria" w:hAnsi="Cambria" w:asciiTheme="majorAscii" w:hAnsiTheme="majorAscii"/>
      </w:rPr>
    </w:pPr>
    <w:r>
      <w:rPr/>
      <w:t xml:space="preserve">Designed by :  Nay Lin Aung ,  QA Manager </w:t>
    </w:r>
    <w:r>
      <w:rPr>
        <w:rFonts w:asciiTheme="majorHAnsi" w:hAnsiTheme="majorHAnsi"/>
      </w:rPr>
      <w:ptab w:alignment="right" w:relativeTo="margin" w:leader="none"/>
    </w:r>
    <w:r w:rsidRPr="3D8D61A1">
      <w:rPr>
        <w:rFonts w:ascii="Cambria" w:hAnsi="Cambria" w:asciiTheme="majorAscii" w:hAnsiTheme="majorAscii"/>
      </w:rPr>
      <w:t xml:space="preserve">Page </w:t>
    </w:r>
    <w:r w:rsidRPr="3D8D61A1" w:rsidR="00C06FE5">
      <w:rPr>
        <w:rFonts w:ascii="Cambria" w:hAnsi="Cambria" w:asciiTheme="majorAscii" w:hAnsiTheme="majorAscii"/>
        <w:noProof/>
      </w:rPr>
      <w:fldChar w:fldCharType="begin"/>
    </w:r>
    <w:r w:rsidR="00F14434">
      <w:instrText xml:space="preserve"> PAGE   \* MERGEFORMAT </w:instrText>
    </w:r>
    <w:r w:rsidR="00C06FE5">
      <w:fldChar w:fldCharType="separate"/>
    </w:r>
    <w:r w:rsidRPr="3D8D61A1" w:rsidR="00FA63D8">
      <w:rPr>
        <w:rFonts w:ascii="Cambria" w:hAnsi="Cambria" w:asciiTheme="majorAscii" w:hAnsiTheme="majorAscii"/>
        <w:noProof/>
      </w:rPr>
      <w:t>1</w:t>
    </w:r>
    <w:r w:rsidRPr="3D8D61A1" w:rsidR="00C06FE5">
      <w:rPr>
        <w:rFonts w:ascii="Cambria" w:hAnsi="Cambria" w:asciiTheme="majorAscii" w:hAnsiTheme="majorAscii"/>
        <w:noProof/>
      </w:rPr>
      <w:fldChar w:fldCharType="end"/>
    </w:r>
  </w:p>
  <w:p w:rsidR="00E255A6" w:rsidRDefault="00E255A6" w14:paraId="5FB9AA4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52" w:rsidP="00E255A6" w:rsidRDefault="003E2352" w14:paraId="334201FF" w14:textId="77777777">
      <w:pPr>
        <w:spacing w:after="0" w:line="240" w:lineRule="auto"/>
      </w:pPr>
      <w:r>
        <w:separator/>
      </w:r>
    </w:p>
  </w:footnote>
  <w:footnote w:type="continuationSeparator" w:id="0">
    <w:p w:rsidR="003E2352" w:rsidP="00E255A6" w:rsidRDefault="003E2352" w14:paraId="47E106E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E571C"/>
    <w:rsid w:val="000F0AA6"/>
    <w:rsid w:val="000F2596"/>
    <w:rsid w:val="000F6DBC"/>
    <w:rsid w:val="000F7315"/>
    <w:rsid w:val="00121D60"/>
    <w:rsid w:val="001423FA"/>
    <w:rsid w:val="00144CCD"/>
    <w:rsid w:val="001579E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12490"/>
    <w:rsid w:val="00370D67"/>
    <w:rsid w:val="00395B26"/>
    <w:rsid w:val="003B5EC8"/>
    <w:rsid w:val="003D3713"/>
    <w:rsid w:val="003E2352"/>
    <w:rsid w:val="003E2A29"/>
    <w:rsid w:val="003E6441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2D5"/>
    <w:rsid w:val="0064155E"/>
    <w:rsid w:val="00642595"/>
    <w:rsid w:val="00642B9A"/>
    <w:rsid w:val="0067252B"/>
    <w:rsid w:val="006828B3"/>
    <w:rsid w:val="00694CEB"/>
    <w:rsid w:val="006B1B97"/>
    <w:rsid w:val="006E1FC0"/>
    <w:rsid w:val="006E5FDC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43CB4"/>
    <w:rsid w:val="00965F28"/>
    <w:rsid w:val="009B4504"/>
    <w:rsid w:val="009C0F68"/>
    <w:rsid w:val="00A06D8E"/>
    <w:rsid w:val="00A3056A"/>
    <w:rsid w:val="00A50736"/>
    <w:rsid w:val="00A53663"/>
    <w:rsid w:val="00A608B9"/>
    <w:rsid w:val="00AA7773"/>
    <w:rsid w:val="00AD2239"/>
    <w:rsid w:val="00AE0AB8"/>
    <w:rsid w:val="00AE4673"/>
    <w:rsid w:val="00B648FE"/>
    <w:rsid w:val="00B8550D"/>
    <w:rsid w:val="00BD375A"/>
    <w:rsid w:val="00BF3D38"/>
    <w:rsid w:val="00C045B9"/>
    <w:rsid w:val="00C06FE5"/>
    <w:rsid w:val="00C76960"/>
    <w:rsid w:val="00C878E3"/>
    <w:rsid w:val="00CC793C"/>
    <w:rsid w:val="00CF5CEC"/>
    <w:rsid w:val="00D0672E"/>
    <w:rsid w:val="00D23E8C"/>
    <w:rsid w:val="00D403D1"/>
    <w:rsid w:val="00D518A6"/>
    <w:rsid w:val="00DA28A4"/>
    <w:rsid w:val="00DA61AC"/>
    <w:rsid w:val="00DE013E"/>
    <w:rsid w:val="00E17DAA"/>
    <w:rsid w:val="00E255A6"/>
    <w:rsid w:val="00E55F1C"/>
    <w:rsid w:val="00E648A4"/>
    <w:rsid w:val="00E92672"/>
    <w:rsid w:val="00EA22C2"/>
    <w:rsid w:val="00ED4D55"/>
    <w:rsid w:val="00ED6110"/>
    <w:rsid w:val="00ED7EFA"/>
    <w:rsid w:val="00EE145E"/>
    <w:rsid w:val="00EF3E79"/>
    <w:rsid w:val="00EF7F44"/>
    <w:rsid w:val="00F03431"/>
    <w:rsid w:val="00F0549A"/>
    <w:rsid w:val="00F14434"/>
    <w:rsid w:val="00F14C74"/>
    <w:rsid w:val="00F37F75"/>
    <w:rsid w:val="00F537EB"/>
    <w:rsid w:val="00F7049B"/>
    <w:rsid w:val="00F721BF"/>
    <w:rsid w:val="00F772DB"/>
    <w:rsid w:val="00F8653E"/>
    <w:rsid w:val="00FA63D8"/>
    <w:rsid w:val="00FD1A46"/>
    <w:rsid w:val="3D8D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74B"/>
  <w15:docId w15:val="{3B83BA3F-B60C-B64A-B83C-750BAEF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60E1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46e30d17c1aa88610c11298060d6ab41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6905fc22c61df0911f44d00fd4e49bd4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D606-18A0-42DC-9E36-40F22F212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A422D-A635-4587-9BA6-7DA16DC6E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AFA15-B4A6-4839-9B71-CEEA7BA9A4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8B332-19EF-E94F-8557-3D431B2A89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C:\Users\NayLA\Desktop\SecondYearProject\QA_Plan_and_Document_Templates\ORM.dotx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NayLA</dc:creator>
  <lastModifiedBy>Nay Lin Aung</lastModifiedBy>
  <revision>93</revision>
  <dcterms:created xsi:type="dcterms:W3CDTF">2017-03-19T09:37:00.0000000Z</dcterms:created>
  <dcterms:modified xsi:type="dcterms:W3CDTF">2018-09-01T14:22:32.6478198Z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Order">
    <vt:r8>10300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