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72E" w:rsidRPr="00462C73" w:rsidRDefault="00772EF7" w:rsidP="00772EF7">
      <w:pPr>
        <w:jc w:val="center"/>
        <w:rPr>
          <w:rFonts w:ascii="Arial" w:hAnsi="Arial" w:cs="Arial"/>
          <w:sz w:val="40"/>
          <w:szCs w:val="40"/>
        </w:rPr>
      </w:pPr>
      <w:r w:rsidRPr="00462C73">
        <w:rPr>
          <w:rFonts w:ascii="Arial" w:hAnsi="Arial" w:cs="Arial"/>
          <w:sz w:val="40"/>
          <w:szCs w:val="40"/>
        </w:rPr>
        <w:t>Object Review Minutes</w:t>
      </w:r>
    </w:p>
    <w:p w:rsidR="00D0672E" w:rsidRPr="009C0F68" w:rsidRDefault="00D0672E" w:rsidP="00D0672E">
      <w:pPr>
        <w:rPr>
          <w:rFonts w:ascii="Arial" w:hAnsi="Arial" w:cs="Arial"/>
          <w:sz w:val="28"/>
          <w:szCs w:val="28"/>
        </w:rPr>
      </w:pPr>
    </w:p>
    <w:p w:rsidR="0000243D" w:rsidRPr="009C0F68" w:rsidRDefault="0000243D" w:rsidP="001C4952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Review Moderator</w:t>
      </w:r>
      <w:r w:rsidR="001C4952">
        <w:rPr>
          <w:rFonts w:ascii="Arial" w:hAnsi="Arial" w:cs="Arial"/>
          <w:sz w:val="28"/>
          <w:szCs w:val="28"/>
        </w:rPr>
        <w:tab/>
      </w:r>
      <w:r w:rsidR="002F45AB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EC685A">
        <w:rPr>
          <w:rFonts w:ascii="Arial" w:hAnsi="Arial" w:cs="Arial"/>
          <w:sz w:val="28"/>
          <w:szCs w:val="28"/>
        </w:rPr>
        <w:t>Nay Lin Aung</w:t>
      </w:r>
    </w:p>
    <w:p w:rsidR="0000243D" w:rsidRPr="009C0F68" w:rsidRDefault="00D0672E" w:rsidP="001C4952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Date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1C4952">
        <w:rPr>
          <w:rFonts w:ascii="Arial" w:hAnsi="Arial" w:cs="Arial"/>
          <w:sz w:val="28"/>
          <w:szCs w:val="28"/>
        </w:rPr>
        <w:tab/>
      </w:r>
      <w:r w:rsidR="004D5EED">
        <w:rPr>
          <w:rFonts w:ascii="Arial" w:hAnsi="Arial" w:cs="Arial"/>
          <w:sz w:val="28"/>
          <w:szCs w:val="28"/>
        </w:rPr>
        <w:t>1</w:t>
      </w:r>
      <w:r w:rsidR="00C807A6">
        <w:rPr>
          <w:rFonts w:ascii="Arial" w:hAnsi="Arial" w:cs="Arial"/>
          <w:sz w:val="28"/>
          <w:szCs w:val="28"/>
        </w:rPr>
        <w:t>0</w:t>
      </w:r>
      <w:r w:rsidR="004D5EED">
        <w:rPr>
          <w:rFonts w:ascii="Arial" w:hAnsi="Arial" w:cs="Arial"/>
          <w:sz w:val="28"/>
          <w:szCs w:val="28"/>
        </w:rPr>
        <w:t>/0</w:t>
      </w:r>
      <w:r w:rsidR="00772B9D">
        <w:rPr>
          <w:rFonts w:ascii="Arial" w:hAnsi="Arial" w:cs="Arial"/>
          <w:sz w:val="28"/>
          <w:szCs w:val="28"/>
        </w:rPr>
        <w:t>4</w:t>
      </w:r>
      <w:r w:rsidR="004D5EED">
        <w:rPr>
          <w:rFonts w:ascii="Arial" w:hAnsi="Arial" w:cs="Arial"/>
          <w:sz w:val="28"/>
          <w:szCs w:val="28"/>
        </w:rPr>
        <w:t>/2018</w:t>
      </w:r>
    </w:p>
    <w:p w:rsidR="0000243D" w:rsidRPr="009C0F68" w:rsidRDefault="0000243D" w:rsidP="001C4952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File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FD7478">
        <w:rPr>
          <w:rFonts w:ascii="Arial" w:hAnsi="Arial" w:cs="Arial"/>
          <w:sz w:val="28"/>
          <w:szCs w:val="28"/>
        </w:rPr>
        <w:t>Work Breakdown Structure</w:t>
      </w: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19635B" w:rsidRDefault="0019635B" w:rsidP="00D0672E">
      <w:pPr>
        <w:rPr>
          <w:rFonts w:ascii="Arial" w:hAnsi="Arial" w:cs="Arial"/>
          <w:sz w:val="40"/>
          <w:szCs w:val="40"/>
        </w:rPr>
      </w:pPr>
    </w:p>
    <w:p w:rsidR="0019635B" w:rsidRDefault="0019635B" w:rsidP="00D0672E">
      <w:pPr>
        <w:rPr>
          <w:rFonts w:ascii="Arial" w:hAnsi="Arial" w:cs="Arial"/>
          <w:sz w:val="40"/>
          <w:szCs w:val="40"/>
        </w:rPr>
      </w:pPr>
    </w:p>
    <w:p w:rsidR="00D0672E" w:rsidRDefault="003F56F7" w:rsidP="003F56F7">
      <w:pPr>
        <w:jc w:val="center"/>
        <w:rPr>
          <w:rFonts w:ascii="Arial" w:hAnsi="Arial" w:cs="Arial"/>
          <w:sz w:val="40"/>
          <w:szCs w:val="40"/>
        </w:rPr>
      </w:pPr>
      <w:r w:rsidRPr="00462C73">
        <w:rPr>
          <w:rFonts w:ascii="Arial" w:hAnsi="Arial" w:cs="Arial"/>
          <w:sz w:val="40"/>
          <w:szCs w:val="40"/>
        </w:rPr>
        <w:lastRenderedPageBreak/>
        <w:t>Object Review Minutes</w:t>
      </w:r>
    </w:p>
    <w:p w:rsidR="00D0672E" w:rsidRPr="00D0672E" w:rsidRDefault="00D0672E" w:rsidP="00D0672E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D0672E">
        <w:rPr>
          <w:rFonts w:ascii="Arial" w:hAnsi="Arial" w:cs="Arial"/>
          <w:sz w:val="40"/>
          <w:szCs w:val="40"/>
        </w:rPr>
        <w:t>Overview</w:t>
      </w:r>
    </w:p>
    <w:tbl>
      <w:tblPr>
        <w:tblStyle w:val="TableGrid"/>
        <w:tblW w:w="0" w:type="auto"/>
        <w:tblLayout w:type="fixed"/>
        <w:tblLook w:val="04A0"/>
      </w:tblPr>
      <w:tblGrid>
        <w:gridCol w:w="2088"/>
        <w:gridCol w:w="1350"/>
        <w:gridCol w:w="90"/>
        <w:gridCol w:w="1260"/>
        <w:gridCol w:w="1080"/>
        <w:gridCol w:w="540"/>
        <w:gridCol w:w="630"/>
        <w:gridCol w:w="1080"/>
        <w:gridCol w:w="90"/>
        <w:gridCol w:w="1368"/>
      </w:tblGrid>
      <w:tr w:rsidR="0067252B" w:rsidTr="001E5C17">
        <w:tc>
          <w:tcPr>
            <w:tcW w:w="2088" w:type="dxa"/>
          </w:tcPr>
          <w:p w:rsidR="0067252B" w:rsidRPr="00A608B9" w:rsidRDefault="0067252B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Type:</w:t>
            </w:r>
          </w:p>
        </w:tc>
        <w:tc>
          <w:tcPr>
            <w:tcW w:w="7488" w:type="dxa"/>
            <w:gridSpan w:val="9"/>
          </w:tcPr>
          <w:p w:rsidR="0067252B" w:rsidRPr="00A608B9" w:rsidRDefault="00817D42" w:rsidP="006725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Document</w:t>
            </w:r>
            <w:r w:rsidR="0067252B">
              <w:rPr>
                <w:rFonts w:ascii="Arial" w:hAnsi="Arial" w:cs="Arial"/>
                <w:b/>
                <w:sz w:val="24"/>
                <w:szCs w:val="24"/>
              </w:rPr>
              <w:t xml:space="preserve"> Review</w:t>
            </w:r>
          </w:p>
        </w:tc>
      </w:tr>
      <w:tr w:rsidR="00AE4673" w:rsidTr="00AE4673">
        <w:trPr>
          <w:trHeight w:val="593"/>
        </w:trPr>
        <w:tc>
          <w:tcPr>
            <w:tcW w:w="2088" w:type="dxa"/>
          </w:tcPr>
          <w:p w:rsidR="00AE4673" w:rsidRPr="00A608B9" w:rsidRDefault="00AE4673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No:</w:t>
            </w:r>
          </w:p>
        </w:tc>
        <w:tc>
          <w:tcPr>
            <w:tcW w:w="1350" w:type="dxa"/>
          </w:tcPr>
          <w:p w:rsidR="00AE4673" w:rsidRPr="00D0672E" w:rsidRDefault="00BF39C0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17041806</w:t>
            </w:r>
          </w:p>
        </w:tc>
        <w:tc>
          <w:tcPr>
            <w:tcW w:w="1350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Review Object Size</w:t>
            </w:r>
          </w:p>
        </w:tc>
        <w:tc>
          <w:tcPr>
            <w:tcW w:w="1620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 Size</w:t>
            </w:r>
          </w:p>
        </w:tc>
        <w:tc>
          <w:tcPr>
            <w:tcW w:w="1458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:rsidTr="00D0672E">
        <w:trPr>
          <w:trHeight w:val="62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Object:</w:t>
            </w:r>
          </w:p>
        </w:tc>
        <w:tc>
          <w:tcPr>
            <w:tcW w:w="7488" w:type="dxa"/>
            <w:gridSpan w:val="9"/>
          </w:tcPr>
          <w:p w:rsidR="00D0672E" w:rsidRDefault="00FD7478" w:rsidP="00282BFA">
            <w:pPr>
              <w:rPr>
                <w:rFonts w:ascii="Arial" w:hAnsi="Arial" w:cs="Arial"/>
                <w:sz w:val="24"/>
                <w:szCs w:val="24"/>
              </w:rPr>
            </w:pPr>
            <w:r w:rsidRPr="00FD7478">
              <w:rPr>
                <w:rFonts w:ascii="Arial" w:hAnsi="Arial" w:cs="Arial"/>
                <w:sz w:val="24"/>
                <w:szCs w:val="24"/>
              </w:rPr>
              <w:t>MTECH\SE25PT7SERIS\MGMT\PLAN\WBS\WORK IN PROGRESS</w:t>
            </w:r>
            <w:r>
              <w:rPr>
                <w:rFonts w:ascii="Arial" w:hAnsi="Arial" w:cs="Arial"/>
                <w:sz w:val="24"/>
                <w:szCs w:val="24"/>
              </w:rPr>
              <w:t>\</w:t>
            </w:r>
            <w:r w:rsidRPr="00FD7478">
              <w:rPr>
                <w:rFonts w:ascii="Arial" w:hAnsi="Arial" w:cs="Arial"/>
                <w:sz w:val="24"/>
                <w:szCs w:val="24"/>
              </w:rPr>
              <w:t>RAM_MWBS.xlsx</w:t>
            </w:r>
          </w:p>
        </w:tc>
      </w:tr>
      <w:tr w:rsidR="00D0672E" w:rsidTr="00D0672E">
        <w:trPr>
          <w:trHeight w:val="62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Authors:</w:t>
            </w:r>
          </w:p>
        </w:tc>
        <w:tc>
          <w:tcPr>
            <w:tcW w:w="7488" w:type="dxa"/>
            <w:gridSpan w:val="9"/>
          </w:tcPr>
          <w:p w:rsidR="00D0672E" w:rsidRPr="00D0672E" w:rsidRDefault="00FD7478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Kaung Myat Bo</w:t>
            </w:r>
          </w:p>
        </w:tc>
      </w:tr>
      <w:tr w:rsidR="00D0672E" w:rsidTr="00D0672E">
        <w:trPr>
          <w:trHeight w:val="80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Participants:</w:t>
            </w:r>
          </w:p>
        </w:tc>
        <w:tc>
          <w:tcPr>
            <w:tcW w:w="7488" w:type="dxa"/>
            <w:gridSpan w:val="9"/>
          </w:tcPr>
          <w:p w:rsidR="00D0672E" w:rsidRPr="00D0672E" w:rsidRDefault="00772B9D" w:rsidP="00282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Nay Lin Aung</w:t>
            </w:r>
            <w:r w:rsidR="00642595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Treza</w:t>
            </w:r>
            <w:r w:rsidR="000F2596">
              <w:rPr>
                <w:rFonts w:ascii="Arial" w:hAnsi="Arial" w:cs="Arial"/>
                <w:sz w:val="24"/>
                <w:szCs w:val="24"/>
              </w:rPr>
              <w:t>, Gao</w:t>
            </w:r>
            <w:r w:rsidR="00BF3D38">
              <w:rPr>
                <w:rFonts w:ascii="Arial" w:hAnsi="Arial" w:cs="Arial"/>
                <w:sz w:val="24"/>
                <w:szCs w:val="24"/>
              </w:rPr>
              <w:t>Zhi</w:t>
            </w:r>
            <w:r w:rsidR="000F2596">
              <w:rPr>
                <w:rFonts w:ascii="Arial" w:hAnsi="Arial" w:cs="Arial"/>
                <w:sz w:val="24"/>
                <w:szCs w:val="24"/>
              </w:rPr>
              <w:t>y</w:t>
            </w:r>
            <w:r w:rsidR="00BF3D38">
              <w:rPr>
                <w:rFonts w:ascii="Arial" w:hAnsi="Arial" w:cs="Arial"/>
                <w:sz w:val="24"/>
                <w:szCs w:val="24"/>
              </w:rPr>
              <w:t>u</w:t>
            </w:r>
            <w:r w:rsidR="00282BFA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FD7478">
              <w:rPr>
                <w:rFonts w:ascii="Arial" w:hAnsi="Arial" w:cs="Arial"/>
                <w:sz w:val="24"/>
                <w:szCs w:val="24"/>
              </w:rPr>
              <w:t>Bala</w:t>
            </w:r>
          </w:p>
        </w:tc>
      </w:tr>
      <w:tr w:rsidR="00D0672E" w:rsidTr="004A1D8A">
        <w:trPr>
          <w:trHeight w:val="80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duration: (in h)</w:t>
            </w:r>
          </w:p>
        </w:tc>
        <w:tc>
          <w:tcPr>
            <w:tcW w:w="1440" w:type="dxa"/>
            <w:gridSpan w:val="2"/>
          </w:tcPr>
          <w:p w:rsidR="00E648A4" w:rsidRDefault="00E648A4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0672E" w:rsidRPr="00D0672E" w:rsidRDefault="00D0672E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gridSpan w:val="6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 of Preparation Time :</w:t>
            </w:r>
          </w:p>
        </w:tc>
        <w:tc>
          <w:tcPr>
            <w:tcW w:w="1368" w:type="dxa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:rsidR="006E1FC0" w:rsidRDefault="006E1FC0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:rsidTr="004A1D8A">
        <w:trPr>
          <w:trHeight w:val="80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Number of Comments</w:t>
            </w:r>
          </w:p>
        </w:tc>
        <w:tc>
          <w:tcPr>
            <w:tcW w:w="1440" w:type="dxa"/>
            <w:gridSpan w:val="2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 = 0</w:t>
            </w:r>
          </w:p>
        </w:tc>
        <w:tc>
          <w:tcPr>
            <w:tcW w:w="1260" w:type="dxa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 = 0</w:t>
            </w:r>
          </w:p>
        </w:tc>
        <w:tc>
          <w:tcPr>
            <w:tcW w:w="1080" w:type="dxa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= 0</w:t>
            </w:r>
          </w:p>
        </w:tc>
        <w:tc>
          <w:tcPr>
            <w:tcW w:w="1170" w:type="dxa"/>
            <w:gridSpan w:val="2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 = 0</w:t>
            </w:r>
          </w:p>
        </w:tc>
        <w:tc>
          <w:tcPr>
            <w:tcW w:w="1170" w:type="dxa"/>
            <w:gridSpan w:val="2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= 0</w:t>
            </w:r>
          </w:p>
        </w:tc>
        <w:tc>
          <w:tcPr>
            <w:tcW w:w="1368" w:type="dxa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 = 0</w:t>
            </w:r>
          </w:p>
        </w:tc>
      </w:tr>
    </w:tbl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  <w:bookmarkStart w:id="0" w:name="_GoBack"/>
      <w:bookmarkEnd w:id="0"/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0B04D0" w:rsidRDefault="000B04D0" w:rsidP="00D0672E">
      <w:pPr>
        <w:rPr>
          <w:rFonts w:ascii="Arial" w:hAnsi="Arial" w:cs="Arial"/>
          <w:sz w:val="40"/>
          <w:szCs w:val="40"/>
        </w:rPr>
      </w:pPr>
    </w:p>
    <w:p w:rsidR="001D4366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F = Functional</w:t>
      </w:r>
      <w:r w:rsidR="00E55F1C">
        <w:rPr>
          <w:rFonts w:ascii="Arial" w:hAnsi="Arial" w:cs="Arial"/>
          <w:sz w:val="20"/>
          <w:szCs w:val="20"/>
        </w:rPr>
        <w:t xml:space="preserve"> improvement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I = Improvement</w:t>
      </w:r>
      <w:r w:rsidR="00E55F1C">
        <w:rPr>
          <w:rFonts w:ascii="Arial" w:hAnsi="Arial" w:cs="Arial"/>
          <w:sz w:val="20"/>
          <w:szCs w:val="20"/>
        </w:rPr>
        <w:t xml:space="preserve"> of content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D = Defect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O =</w:t>
      </w:r>
      <w:r w:rsidR="00694CEB">
        <w:rPr>
          <w:rFonts w:ascii="Arial" w:hAnsi="Arial" w:cs="Arial"/>
          <w:sz w:val="20"/>
          <w:szCs w:val="20"/>
        </w:rPr>
        <w:t xml:space="preserve"> Open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K =</w:t>
      </w:r>
      <w:r w:rsidR="00395B26">
        <w:rPr>
          <w:rFonts w:ascii="Arial" w:hAnsi="Arial" w:cs="Arial"/>
          <w:sz w:val="20"/>
          <w:szCs w:val="20"/>
        </w:rPr>
        <w:t>No change, Just c</w:t>
      </w:r>
      <w:r w:rsidR="001B1694" w:rsidRPr="004B40B1">
        <w:rPr>
          <w:rFonts w:ascii="Arial" w:hAnsi="Arial" w:cs="Arial"/>
          <w:sz w:val="20"/>
          <w:szCs w:val="20"/>
        </w:rPr>
        <w:t>omment</w:t>
      </w:r>
    </w:p>
    <w:p w:rsidR="00735E11" w:rsidRPr="00A3056A" w:rsidRDefault="00252DB3" w:rsidP="00D067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DNE = Done</w:t>
      </w:r>
      <w:r w:rsidR="002639C9" w:rsidRPr="00A3056A">
        <w:rPr>
          <w:rFonts w:ascii="Arial" w:hAnsi="Arial" w:cs="Arial"/>
          <w:sz w:val="20"/>
          <w:szCs w:val="20"/>
        </w:rPr>
        <w:t>, REJ =Reject &lt; Give reason &gt;</w:t>
      </w:r>
    </w:p>
    <w:p w:rsidR="00735E11" w:rsidRDefault="003F56F7" w:rsidP="003F56F7">
      <w:pPr>
        <w:jc w:val="center"/>
        <w:rPr>
          <w:rFonts w:ascii="Arial" w:hAnsi="Arial" w:cs="Arial"/>
          <w:sz w:val="40"/>
          <w:szCs w:val="40"/>
        </w:rPr>
      </w:pPr>
      <w:r w:rsidRPr="00462C73">
        <w:rPr>
          <w:rFonts w:ascii="Arial" w:hAnsi="Arial" w:cs="Arial"/>
          <w:sz w:val="40"/>
          <w:szCs w:val="40"/>
        </w:rPr>
        <w:lastRenderedPageBreak/>
        <w:t>Object Review Minutes</w:t>
      </w:r>
    </w:p>
    <w:p w:rsidR="00735E11" w:rsidRPr="00735E11" w:rsidRDefault="00735E11" w:rsidP="00735E11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735E11">
        <w:rPr>
          <w:rFonts w:ascii="Arial" w:hAnsi="Arial" w:cs="Arial"/>
          <w:sz w:val="40"/>
          <w:szCs w:val="40"/>
        </w:rPr>
        <w:t>Comments</w:t>
      </w:r>
    </w:p>
    <w:tbl>
      <w:tblPr>
        <w:tblStyle w:val="TableGrid"/>
        <w:tblpPr w:leftFromText="180" w:rightFromText="180" w:vertAnchor="text" w:horzAnchor="margin" w:tblpXSpec="center" w:tblpY="394"/>
        <w:tblW w:w="0" w:type="auto"/>
        <w:tblLook w:val="04A0"/>
      </w:tblPr>
      <w:tblGrid>
        <w:gridCol w:w="974"/>
        <w:gridCol w:w="1409"/>
        <w:gridCol w:w="1131"/>
        <w:gridCol w:w="2009"/>
        <w:gridCol w:w="1087"/>
        <w:gridCol w:w="2021"/>
      </w:tblGrid>
      <w:tr w:rsidR="001423FA" w:rsidTr="001423FA">
        <w:trPr>
          <w:trHeight w:val="1035"/>
        </w:trPr>
        <w:tc>
          <w:tcPr>
            <w:tcW w:w="974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1409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Review</w:t>
            </w:r>
            <w:r>
              <w:rPr>
                <w:rFonts w:ascii="Arial" w:hAnsi="Arial" w:cs="Arial"/>
                <w:b/>
                <w:sz w:val="24"/>
                <w:szCs w:val="24"/>
              </w:rPr>
              <w:t>er</w:t>
            </w:r>
          </w:p>
        </w:tc>
        <w:tc>
          <w:tcPr>
            <w:tcW w:w="1131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Place</w:t>
            </w:r>
          </w:p>
        </w:tc>
        <w:tc>
          <w:tcPr>
            <w:tcW w:w="2009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Comment/Error description</w:t>
            </w:r>
          </w:p>
        </w:tc>
        <w:tc>
          <w:tcPr>
            <w:tcW w:w="1087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Type</w:t>
            </w:r>
          </w:p>
        </w:tc>
        <w:tc>
          <w:tcPr>
            <w:tcW w:w="2021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Authors comment to implementation of issue</w:t>
            </w:r>
          </w:p>
        </w:tc>
      </w:tr>
      <w:tr w:rsidR="001423FA" w:rsidTr="001423FA">
        <w:trPr>
          <w:trHeight w:val="483"/>
        </w:trPr>
        <w:tc>
          <w:tcPr>
            <w:tcW w:w="974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4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23FA" w:rsidTr="001423FA">
        <w:trPr>
          <w:trHeight w:val="501"/>
        </w:trPr>
        <w:tc>
          <w:tcPr>
            <w:tcW w:w="974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4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23FA" w:rsidTr="001423FA">
        <w:trPr>
          <w:trHeight w:val="501"/>
        </w:trPr>
        <w:tc>
          <w:tcPr>
            <w:tcW w:w="974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14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3431" w:rsidTr="001423FA">
        <w:trPr>
          <w:trHeight w:val="501"/>
        </w:trPr>
        <w:tc>
          <w:tcPr>
            <w:tcW w:w="974" w:type="dxa"/>
          </w:tcPr>
          <w:p w:rsidR="00F0343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1409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1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3431" w:rsidTr="001423FA">
        <w:trPr>
          <w:trHeight w:val="501"/>
        </w:trPr>
        <w:tc>
          <w:tcPr>
            <w:tcW w:w="974" w:type="dxa"/>
          </w:tcPr>
          <w:p w:rsidR="00F0343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1409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1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735E11" w:rsidRP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735E11" w:rsidRPr="00D0672E" w:rsidRDefault="00735E11" w:rsidP="00D0672E">
      <w:pPr>
        <w:rPr>
          <w:rFonts w:ascii="Arial" w:hAnsi="Arial" w:cs="Arial"/>
          <w:sz w:val="40"/>
          <w:szCs w:val="40"/>
        </w:rPr>
      </w:pPr>
    </w:p>
    <w:sectPr w:rsidR="00735E11" w:rsidRPr="00D0672E" w:rsidSect="00460E1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A76" w:rsidRDefault="00E73A76" w:rsidP="00E255A6">
      <w:pPr>
        <w:spacing w:after="0" w:line="240" w:lineRule="auto"/>
      </w:pPr>
      <w:r>
        <w:separator/>
      </w:r>
    </w:p>
  </w:endnote>
  <w:endnote w:type="continuationSeparator" w:id="1">
    <w:p w:rsidR="00E73A76" w:rsidRDefault="00E73A76" w:rsidP="00E25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3D1" w:rsidRDefault="00D403D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t xml:space="preserve">Designed by :  Nay Lin Aung ,  QA Manager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1374EB" w:rsidRPr="001374EB">
      <w:fldChar w:fldCharType="begin"/>
    </w:r>
    <w:r w:rsidR="00F14434">
      <w:instrText xml:space="preserve"> PAGE   \* MERGEFORMAT </w:instrText>
    </w:r>
    <w:r w:rsidR="001374EB" w:rsidRPr="001374EB">
      <w:fldChar w:fldCharType="separate"/>
    </w:r>
    <w:r w:rsidR="00BF39C0" w:rsidRPr="00BF39C0">
      <w:rPr>
        <w:rFonts w:asciiTheme="majorHAnsi" w:hAnsiTheme="majorHAnsi"/>
        <w:noProof/>
      </w:rPr>
      <w:t>2</w:t>
    </w:r>
    <w:r w:rsidR="001374EB">
      <w:rPr>
        <w:rFonts w:asciiTheme="majorHAnsi" w:hAnsiTheme="majorHAnsi"/>
        <w:noProof/>
      </w:rPr>
      <w:fldChar w:fldCharType="end"/>
    </w:r>
  </w:p>
  <w:p w:rsidR="00E255A6" w:rsidRDefault="00E255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A76" w:rsidRDefault="00E73A76" w:rsidP="00E255A6">
      <w:pPr>
        <w:spacing w:after="0" w:line="240" w:lineRule="auto"/>
      </w:pPr>
      <w:r>
        <w:separator/>
      </w:r>
    </w:p>
  </w:footnote>
  <w:footnote w:type="continuationSeparator" w:id="1">
    <w:p w:rsidR="00E73A76" w:rsidRDefault="00E73A76" w:rsidP="00E25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703CBC"/>
    <w:multiLevelType w:val="hybridMultilevel"/>
    <w:tmpl w:val="C310F162"/>
    <w:lvl w:ilvl="0" w:tplc="AAA05C4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0672E"/>
    <w:rsid w:val="0000243D"/>
    <w:rsid w:val="0003459B"/>
    <w:rsid w:val="00062B22"/>
    <w:rsid w:val="00064DA6"/>
    <w:rsid w:val="0008115C"/>
    <w:rsid w:val="000B04D0"/>
    <w:rsid w:val="000B45FF"/>
    <w:rsid w:val="000C52B1"/>
    <w:rsid w:val="000F0AA6"/>
    <w:rsid w:val="000F2596"/>
    <w:rsid w:val="000F6DBC"/>
    <w:rsid w:val="000F7315"/>
    <w:rsid w:val="00121D60"/>
    <w:rsid w:val="001374EB"/>
    <w:rsid w:val="001423FA"/>
    <w:rsid w:val="00144CCD"/>
    <w:rsid w:val="001617A5"/>
    <w:rsid w:val="0016273E"/>
    <w:rsid w:val="00186AE5"/>
    <w:rsid w:val="0019635B"/>
    <w:rsid w:val="001B1694"/>
    <w:rsid w:val="001C4952"/>
    <w:rsid w:val="001D4366"/>
    <w:rsid w:val="00203DFA"/>
    <w:rsid w:val="00214E15"/>
    <w:rsid w:val="0022225A"/>
    <w:rsid w:val="002312C9"/>
    <w:rsid w:val="00251924"/>
    <w:rsid w:val="00252DB3"/>
    <w:rsid w:val="002639C9"/>
    <w:rsid w:val="00282BFA"/>
    <w:rsid w:val="002F45AB"/>
    <w:rsid w:val="00370D67"/>
    <w:rsid w:val="00395B26"/>
    <w:rsid w:val="003B5EC8"/>
    <w:rsid w:val="003F56F7"/>
    <w:rsid w:val="00402C9F"/>
    <w:rsid w:val="0044231C"/>
    <w:rsid w:val="00460E18"/>
    <w:rsid w:val="00462C73"/>
    <w:rsid w:val="004A1D8A"/>
    <w:rsid w:val="004B40B1"/>
    <w:rsid w:val="004D5EED"/>
    <w:rsid w:val="005438E0"/>
    <w:rsid w:val="00593D75"/>
    <w:rsid w:val="005B4634"/>
    <w:rsid w:val="005E7876"/>
    <w:rsid w:val="00624DCF"/>
    <w:rsid w:val="0064155E"/>
    <w:rsid w:val="00642595"/>
    <w:rsid w:val="0067252B"/>
    <w:rsid w:val="00694CEB"/>
    <w:rsid w:val="006B1B97"/>
    <w:rsid w:val="006E1FC0"/>
    <w:rsid w:val="0073182F"/>
    <w:rsid w:val="00735E11"/>
    <w:rsid w:val="00745A0F"/>
    <w:rsid w:val="00772B9D"/>
    <w:rsid w:val="00772EF7"/>
    <w:rsid w:val="00783C26"/>
    <w:rsid w:val="00806798"/>
    <w:rsid w:val="00817D42"/>
    <w:rsid w:val="0088769C"/>
    <w:rsid w:val="008F6AD9"/>
    <w:rsid w:val="00965F28"/>
    <w:rsid w:val="009B4504"/>
    <w:rsid w:val="009C0F68"/>
    <w:rsid w:val="00A06D8E"/>
    <w:rsid w:val="00A3056A"/>
    <w:rsid w:val="00A53663"/>
    <w:rsid w:val="00A608B9"/>
    <w:rsid w:val="00AA7773"/>
    <w:rsid w:val="00AE0AB8"/>
    <w:rsid w:val="00AE4673"/>
    <w:rsid w:val="00B648FE"/>
    <w:rsid w:val="00B8550D"/>
    <w:rsid w:val="00BD375A"/>
    <w:rsid w:val="00BE3B2D"/>
    <w:rsid w:val="00BF39C0"/>
    <w:rsid w:val="00BF3D38"/>
    <w:rsid w:val="00C045B9"/>
    <w:rsid w:val="00C807A6"/>
    <w:rsid w:val="00CC793C"/>
    <w:rsid w:val="00CF5CEC"/>
    <w:rsid w:val="00D0672E"/>
    <w:rsid w:val="00D23E8C"/>
    <w:rsid w:val="00D403D1"/>
    <w:rsid w:val="00DA28A4"/>
    <w:rsid w:val="00E255A6"/>
    <w:rsid w:val="00E55F1C"/>
    <w:rsid w:val="00E648A4"/>
    <w:rsid w:val="00E73A76"/>
    <w:rsid w:val="00E92672"/>
    <w:rsid w:val="00EC685A"/>
    <w:rsid w:val="00ED4D55"/>
    <w:rsid w:val="00ED6110"/>
    <w:rsid w:val="00F03431"/>
    <w:rsid w:val="00F0549A"/>
    <w:rsid w:val="00F10180"/>
    <w:rsid w:val="00F14434"/>
    <w:rsid w:val="00F7049B"/>
    <w:rsid w:val="00F721BF"/>
    <w:rsid w:val="00F772DB"/>
    <w:rsid w:val="00F8653E"/>
    <w:rsid w:val="00FD1A46"/>
    <w:rsid w:val="00FD74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2E"/>
    <w:pPr>
      <w:ind w:left="720"/>
      <w:contextualSpacing/>
    </w:pPr>
  </w:style>
  <w:style w:type="table" w:styleId="TableGrid">
    <w:name w:val="Table Grid"/>
    <w:basedOn w:val="TableNormal"/>
    <w:uiPriority w:val="59"/>
    <w:rsid w:val="00D067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5A6"/>
  </w:style>
  <w:style w:type="paragraph" w:styleId="Footer">
    <w:name w:val="footer"/>
    <w:basedOn w:val="Normal"/>
    <w:link w:val="FooterChar"/>
    <w:uiPriority w:val="99"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A6"/>
  </w:style>
  <w:style w:type="paragraph" w:styleId="BalloonText">
    <w:name w:val="Balloon Text"/>
    <w:basedOn w:val="Normal"/>
    <w:link w:val="BalloonTextChar"/>
    <w:uiPriority w:val="99"/>
    <w:semiHidden/>
    <w:unhideWhenUsed/>
    <w:rsid w:val="00E25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yLA\Desktop\SecondYearProject\QA_Plan_and_Document_Templates\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28090-6ADC-4E1E-A80B-8131C9610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ORM</Template>
  <TotalTime>319</TotalTime>
  <Pages>3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NayLA</dc:creator>
  <cp:lastModifiedBy>NayLA</cp:lastModifiedBy>
  <cp:revision>76</cp:revision>
  <dcterms:created xsi:type="dcterms:W3CDTF">2017-03-19T09:37:00Z</dcterms:created>
  <dcterms:modified xsi:type="dcterms:W3CDTF">2018-04-17T15:23:00Z</dcterms:modified>
</cp:coreProperties>
</file>