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EC685A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9B57B9">
        <w:rPr>
          <w:rFonts w:ascii="Arial" w:hAnsi="Arial" w:cs="Arial"/>
          <w:sz w:val="28"/>
          <w:szCs w:val="28"/>
        </w:rPr>
        <w:t>22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9B57B9">
        <w:rPr>
          <w:rFonts w:ascii="Arial" w:hAnsi="Arial" w:cs="Arial"/>
          <w:sz w:val="28"/>
          <w:szCs w:val="28"/>
        </w:rPr>
        <w:t>High Level Design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244B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22041807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244B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9B57B9" w:rsidRDefault="00D0672E" w:rsidP="00D0672E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B57B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Pr="009B57B9" w:rsidRDefault="009B57B9" w:rsidP="00282BFA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9B57B9">
              <w:rPr>
                <w:rStyle w:val="js-path-segment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MTECH/</w:t>
            </w:r>
            <w:hyperlink r:id="rId8" w:history="1">
              <w:r w:rsidRPr="009B57B9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SE25PT7SERIS</w:t>
              </w:r>
            </w:hyperlink>
            <w:r w:rsidRPr="009B57B9">
              <w:rPr>
                <w:rStyle w:val="separator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hyperlink r:id="rId9" w:history="1">
              <w:r w:rsidRPr="009B57B9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TECH</w:t>
              </w:r>
            </w:hyperlink>
            <w:r w:rsidRPr="009B57B9">
              <w:rPr>
                <w:rStyle w:val="separator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hyperlink r:id="rId10" w:history="1">
              <w:r w:rsidRPr="009B57B9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DESIGN</w:t>
              </w:r>
            </w:hyperlink>
            <w:r w:rsidRPr="009B57B9">
              <w:rPr>
                <w:rStyle w:val="separator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hyperlink r:id="rId11" w:history="1">
              <w:r w:rsidRPr="009B57B9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HLD</w:t>
              </w:r>
            </w:hyperlink>
            <w:r w:rsidRPr="009B57B9">
              <w:rPr>
                <w:rStyle w:val="separator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hyperlink r:id="rId12" w:history="1">
              <w:r w:rsidRPr="009B57B9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WORK IN PROGRESS</w:t>
              </w:r>
            </w:hyperlink>
            <w:r w:rsidRPr="009B57B9">
              <w:rPr>
                <w:rStyle w:val="separator"/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9B57B9">
              <w:rPr>
                <w:rStyle w:val="Strong"/>
                <w:rFonts w:ascii="Arial" w:hAnsi="Arial" w:cs="Arial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HLD.docx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9B57B9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Treza Bawm Win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>, KaungMyat Bo</w:t>
            </w:r>
            <w:r w:rsidR="00AE2159">
              <w:rPr>
                <w:rFonts w:ascii="Arial" w:hAnsi="Arial" w:cs="Arial"/>
                <w:sz w:val="24"/>
                <w:szCs w:val="24"/>
              </w:rPr>
              <w:t>, 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FD521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31" w:type="dxa"/>
          </w:tcPr>
          <w:p w:rsidR="001423FA" w:rsidRPr="00735E11" w:rsidRDefault="00FD521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2.3.7</w:t>
            </w:r>
          </w:p>
        </w:tc>
        <w:tc>
          <w:tcPr>
            <w:tcW w:w="2009" w:type="dxa"/>
          </w:tcPr>
          <w:p w:rsidR="001423FA" w:rsidRPr="00735E11" w:rsidRDefault="00FD521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can say Spring boot instead of Spring framework</w:t>
            </w:r>
          </w:p>
        </w:tc>
        <w:tc>
          <w:tcPr>
            <w:tcW w:w="1087" w:type="dxa"/>
          </w:tcPr>
          <w:p w:rsidR="001423FA" w:rsidRPr="00735E11" w:rsidRDefault="00331DD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FD521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  <w:tc>
          <w:tcPr>
            <w:tcW w:w="1131" w:type="dxa"/>
          </w:tcPr>
          <w:p w:rsidR="001423FA" w:rsidRPr="00735E11" w:rsidRDefault="00FD521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2.3.7</w:t>
            </w:r>
          </w:p>
        </w:tc>
        <w:tc>
          <w:tcPr>
            <w:tcW w:w="2009" w:type="dxa"/>
          </w:tcPr>
          <w:p w:rsidR="001423FA" w:rsidRPr="00735E11" w:rsidRDefault="00FD521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don’t have to specify which web application server we are going to use since we are planning to Spring boot.</w:t>
            </w:r>
          </w:p>
        </w:tc>
        <w:tc>
          <w:tcPr>
            <w:tcW w:w="1087" w:type="dxa"/>
          </w:tcPr>
          <w:p w:rsidR="001423FA" w:rsidRPr="00735E11" w:rsidRDefault="00331DD8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bookmarkStart w:id="0" w:name="_GoBack"/>
            <w:bookmarkEnd w:id="0"/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C5A" w:rsidRDefault="00B46C5A" w:rsidP="00E255A6">
      <w:pPr>
        <w:spacing w:after="0" w:line="240" w:lineRule="auto"/>
      </w:pPr>
      <w:r>
        <w:separator/>
      </w:r>
    </w:p>
  </w:endnote>
  <w:endnote w:type="continuationSeparator" w:id="1">
    <w:p w:rsidR="00B46C5A" w:rsidRDefault="00B46C5A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altName w:val="Padauk Book"/>
    <w:charset w:val="00"/>
    <w:family w:val="swiss"/>
    <w:pitch w:val="variable"/>
    <w:sig w:usb0="0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851F6" w:rsidRPr="001851F6">
      <w:fldChar w:fldCharType="begin"/>
    </w:r>
    <w:r w:rsidR="00F14434">
      <w:instrText xml:space="preserve"> PAGE   \* MERGEFORMAT </w:instrText>
    </w:r>
    <w:r w:rsidR="001851F6" w:rsidRPr="001851F6">
      <w:fldChar w:fldCharType="separate"/>
    </w:r>
    <w:r w:rsidR="00244B2E" w:rsidRPr="00244B2E">
      <w:rPr>
        <w:rFonts w:asciiTheme="majorHAnsi" w:hAnsiTheme="majorHAnsi"/>
        <w:noProof/>
      </w:rPr>
      <w:t>2</w:t>
    </w:r>
    <w:r w:rsidR="001851F6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C5A" w:rsidRDefault="00B46C5A" w:rsidP="00E255A6">
      <w:pPr>
        <w:spacing w:after="0" w:line="240" w:lineRule="auto"/>
      </w:pPr>
      <w:r>
        <w:separator/>
      </w:r>
    </w:p>
  </w:footnote>
  <w:footnote w:type="continuationSeparator" w:id="1">
    <w:p w:rsidR="00B46C5A" w:rsidRDefault="00B46C5A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B45FF"/>
    <w:rsid w:val="000C52B1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51F6"/>
    <w:rsid w:val="00186AE5"/>
    <w:rsid w:val="0019635B"/>
    <w:rsid w:val="001B1694"/>
    <w:rsid w:val="001C4952"/>
    <w:rsid w:val="001D1806"/>
    <w:rsid w:val="001D4366"/>
    <w:rsid w:val="00203DFA"/>
    <w:rsid w:val="00214E15"/>
    <w:rsid w:val="0022225A"/>
    <w:rsid w:val="002312C9"/>
    <w:rsid w:val="00244B2E"/>
    <w:rsid w:val="00251924"/>
    <w:rsid w:val="00252DB3"/>
    <w:rsid w:val="002639C9"/>
    <w:rsid w:val="00282BFA"/>
    <w:rsid w:val="002F45AB"/>
    <w:rsid w:val="00331DD8"/>
    <w:rsid w:val="00370D67"/>
    <w:rsid w:val="0037128B"/>
    <w:rsid w:val="00395B26"/>
    <w:rsid w:val="003B5EC8"/>
    <w:rsid w:val="003F56F7"/>
    <w:rsid w:val="00402C9F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2962"/>
    <w:rsid w:val="005E7876"/>
    <w:rsid w:val="00624DCF"/>
    <w:rsid w:val="0064155E"/>
    <w:rsid w:val="00642595"/>
    <w:rsid w:val="0067252B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8F6AD9"/>
    <w:rsid w:val="00965F28"/>
    <w:rsid w:val="009B4504"/>
    <w:rsid w:val="009B57B9"/>
    <w:rsid w:val="009C0F68"/>
    <w:rsid w:val="00A06D8E"/>
    <w:rsid w:val="00A3056A"/>
    <w:rsid w:val="00A53663"/>
    <w:rsid w:val="00A608B9"/>
    <w:rsid w:val="00AA7773"/>
    <w:rsid w:val="00AE0AB8"/>
    <w:rsid w:val="00AE2159"/>
    <w:rsid w:val="00AE4673"/>
    <w:rsid w:val="00B46C5A"/>
    <w:rsid w:val="00B648FE"/>
    <w:rsid w:val="00B8550D"/>
    <w:rsid w:val="00BD375A"/>
    <w:rsid w:val="00BF3D38"/>
    <w:rsid w:val="00C045B9"/>
    <w:rsid w:val="00C807A6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92672"/>
    <w:rsid w:val="00EC685A"/>
    <w:rsid w:val="00ED4D55"/>
    <w:rsid w:val="00ED6110"/>
    <w:rsid w:val="00F03431"/>
    <w:rsid w:val="00F0549A"/>
    <w:rsid w:val="00F10180"/>
    <w:rsid w:val="00F14434"/>
    <w:rsid w:val="00F7049B"/>
    <w:rsid w:val="00F721BF"/>
    <w:rsid w:val="00F772DB"/>
    <w:rsid w:val="00F8653E"/>
    <w:rsid w:val="00FD1A46"/>
    <w:rsid w:val="00FD5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  <w:style w:type="character" w:customStyle="1" w:styleId="js-path-segment">
    <w:name w:val="js-path-segment"/>
    <w:basedOn w:val="DefaultParagraphFont"/>
    <w:rsid w:val="009B57B9"/>
  </w:style>
  <w:style w:type="character" w:styleId="Hyperlink">
    <w:name w:val="Hyperlink"/>
    <w:basedOn w:val="DefaultParagraphFont"/>
    <w:uiPriority w:val="99"/>
    <w:semiHidden/>
    <w:unhideWhenUsed/>
    <w:rsid w:val="009B57B9"/>
    <w:rPr>
      <w:color w:val="0000FF"/>
      <w:u w:val="single"/>
    </w:rPr>
  </w:style>
  <w:style w:type="character" w:customStyle="1" w:styleId="separator">
    <w:name w:val="separator"/>
    <w:basedOn w:val="DefaultParagraphFont"/>
    <w:rsid w:val="009B57B9"/>
  </w:style>
  <w:style w:type="character" w:styleId="Strong">
    <w:name w:val="Strong"/>
    <w:basedOn w:val="DefaultParagraphFont"/>
    <w:uiPriority w:val="22"/>
    <w:qFormat/>
    <w:rsid w:val="009B57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ayLA/SE25PT7SERIS/tree/872bb03973d77638ff7e7567422cb0f4fc1da94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NayLA/SE25PT7SERIS/tree/872bb03973d77638ff7e7567422cb0f4fc1da94f/TECH/DESIGN/HLD/WORK%20IN%20PROGR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NayLA/SE25PT7SERIS/tree/872bb03973d77638ff7e7567422cb0f4fc1da94f/TECH/DESIGN/HL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NayLA/SE25PT7SERIS/tree/872bb03973d77638ff7e7567422cb0f4fc1da94f/TECH/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NayLA/SE25PT7SERIS/tree/872bb03973d77638ff7e7567422cb0f4fc1da94f/TECH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6A6BB-1A28-5F4E-AB1E-71B3B2F8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320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78</cp:revision>
  <dcterms:created xsi:type="dcterms:W3CDTF">2017-03-19T09:37:00Z</dcterms:created>
  <dcterms:modified xsi:type="dcterms:W3CDTF">2018-04-22T15:05:00Z</dcterms:modified>
</cp:coreProperties>
</file>