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1F294B">
        <w:rPr>
          <w:rFonts w:ascii="Arial" w:hAnsi="Arial" w:cs="Arial"/>
          <w:sz w:val="28"/>
          <w:szCs w:val="28"/>
        </w:rPr>
        <w:t>15</w:t>
      </w:r>
      <w:r w:rsidR="004D5EED">
        <w:rPr>
          <w:rFonts w:ascii="Arial" w:hAnsi="Arial" w:cs="Arial"/>
          <w:sz w:val="28"/>
          <w:szCs w:val="28"/>
        </w:rPr>
        <w:t>/</w:t>
      </w:r>
      <w:r w:rsidR="001F294B">
        <w:rPr>
          <w:rFonts w:ascii="Arial" w:hAnsi="Arial" w:cs="Arial"/>
          <w:sz w:val="28"/>
          <w:szCs w:val="28"/>
        </w:rPr>
        <w:t>09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1F294B">
        <w:rPr>
          <w:rFonts w:ascii="Arial" w:hAnsi="Arial" w:cs="Arial"/>
          <w:sz w:val="28"/>
          <w:szCs w:val="28"/>
        </w:rPr>
        <w:t>STP.docx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63FE40D3">
        <w:tc>
          <w:tcPr>
            <w:tcW w:w="2088" w:type="dxa"/>
          </w:tcPr>
          <w:p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:rsidTr="63FE40D3">
        <w:trPr>
          <w:trHeight w:val="593"/>
        </w:trPr>
        <w:tc>
          <w:tcPr>
            <w:tcW w:w="2088" w:type="dxa"/>
          </w:tcPr>
          <w:p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E42FCE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00E42FCE">
              <w:rPr>
                <w:rFonts w:ascii="Arial" w:hAnsi="Arial" w:cs="Arial"/>
                <w:sz w:val="24"/>
                <w:szCs w:val="24"/>
              </w:rPr>
              <w:t>17121815</w:t>
            </w:r>
          </w:p>
        </w:tc>
        <w:tc>
          <w:tcPr>
            <w:tcW w:w="1350" w:type="dxa"/>
            <w:gridSpan w:val="2"/>
          </w:tcPr>
          <w:p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E57DC7" w:rsidP="00D10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 pages</w:t>
            </w:r>
          </w:p>
        </w:tc>
        <w:tc>
          <w:tcPr>
            <w:tcW w:w="1710" w:type="dxa"/>
            <w:gridSpan w:val="2"/>
          </w:tcPr>
          <w:p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7A37FF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 version</w:t>
            </w:r>
          </w:p>
        </w:tc>
      </w:tr>
      <w:tr w:rsidR="00D0672E" w:rsidTr="63FE40D3">
        <w:trPr>
          <w:trHeight w:val="62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F0ED9" w:rsidRDefault="00647E22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0"/>
              </w:rPr>
              <w:t>SE25PT7SERIS/SERIS/MGMT/QUALITY/STP/</w:t>
            </w:r>
            <w:r w:rsidR="00604317" w:rsidRPr="00604317">
              <w:rPr>
                <w:rFonts w:ascii="Arial" w:hAnsi="Arial" w:cs="Arial"/>
                <w:sz w:val="18"/>
                <w:szCs w:val="20"/>
              </w:rPr>
              <w:t>WORK IN PROGRESS</w:t>
            </w:r>
            <w:r w:rsidR="0060516C">
              <w:rPr>
                <w:rFonts w:ascii="Arial" w:hAnsi="Arial" w:cs="Arial"/>
                <w:sz w:val="18"/>
                <w:szCs w:val="20"/>
              </w:rPr>
              <w:t>/STP.docx</w:t>
            </w:r>
          </w:p>
        </w:tc>
      </w:tr>
      <w:tr w:rsidR="00D0672E" w:rsidTr="63FE40D3">
        <w:trPr>
          <w:trHeight w:val="62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AD7B16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 Lin Aung</w:t>
            </w:r>
          </w:p>
        </w:tc>
      </w:tr>
      <w:tr w:rsidR="00D0672E" w:rsidTr="63FE40D3">
        <w:trPr>
          <w:trHeight w:val="80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AD7B16" w:rsidP="00DF0ED9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Bala</w:t>
            </w:r>
            <w:r>
              <w:rPr>
                <w:rFonts w:ascii="Arial" w:hAnsi="Arial" w:cs="Arial"/>
                <w:sz w:val="24"/>
                <w:szCs w:val="24"/>
              </w:rPr>
              <w:t>subramanian Narasimhan</w:t>
            </w:r>
            <w:r w:rsidR="63FE40D3" w:rsidRPr="63FE40D3">
              <w:rPr>
                <w:rFonts w:ascii="Arial" w:hAnsi="Arial" w:cs="Arial"/>
                <w:sz w:val="24"/>
                <w:szCs w:val="24"/>
              </w:rPr>
              <w:t>, GaoZhiyu, KaungMyat Bo</w:t>
            </w:r>
          </w:p>
        </w:tc>
      </w:tr>
      <w:tr w:rsidR="00D0672E" w:rsidTr="63FE40D3">
        <w:trPr>
          <w:trHeight w:val="80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63FE40D3">
        <w:trPr>
          <w:trHeight w:val="80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EF0A64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6</w:t>
            </w:r>
            <w:bookmarkStart w:id="0" w:name="_GoBack"/>
            <w:bookmarkEnd w:id="0"/>
          </w:p>
        </w:tc>
        <w:tc>
          <w:tcPr>
            <w:tcW w:w="1260" w:type="dxa"/>
          </w:tcPr>
          <w:p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</w:p>
        </w:tc>
        <w:tc>
          <w:tcPr>
            <w:tcW w:w="1080" w:type="dxa"/>
          </w:tcPr>
          <w:p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  <w:r w:rsidR="00EF0A6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0" w:type="dxa"/>
            <w:gridSpan w:val="2"/>
          </w:tcPr>
          <w:p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= </w:t>
            </w:r>
          </w:p>
        </w:tc>
        <w:tc>
          <w:tcPr>
            <w:tcW w:w="1170" w:type="dxa"/>
            <w:gridSpan w:val="2"/>
          </w:tcPr>
          <w:p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/>
      </w:tblPr>
      <w:tblGrid>
        <w:gridCol w:w="952"/>
        <w:gridCol w:w="1401"/>
        <w:gridCol w:w="1114"/>
        <w:gridCol w:w="3279"/>
        <w:gridCol w:w="777"/>
        <w:gridCol w:w="1990"/>
      </w:tblGrid>
      <w:tr w:rsidR="001423FA" w:rsidTr="00A97D9E">
        <w:trPr>
          <w:trHeight w:val="1035"/>
        </w:trPr>
        <w:tc>
          <w:tcPr>
            <w:tcW w:w="952" w:type="dxa"/>
          </w:tcPr>
          <w:p w:rsidR="001423FA" w:rsidRPr="009C416D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16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:rsidR="001423FA" w:rsidRPr="009C416D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16D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:rsidR="001423FA" w:rsidRPr="009C416D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16D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:rsidR="001423FA" w:rsidRPr="009C416D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16D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:rsidR="001423FA" w:rsidRPr="009C416D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16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:rsidR="001423FA" w:rsidRPr="009C416D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16D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:rsidTr="00A97D9E">
        <w:trPr>
          <w:trHeight w:val="483"/>
        </w:trPr>
        <w:tc>
          <w:tcPr>
            <w:tcW w:w="952" w:type="dxa"/>
          </w:tcPr>
          <w:p w:rsidR="001423FA" w:rsidRPr="009C416D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01" w:type="dxa"/>
          </w:tcPr>
          <w:p w:rsidR="001423FA" w:rsidRPr="009C416D" w:rsidRDefault="00E1654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Bala</w:t>
            </w:r>
          </w:p>
        </w:tc>
        <w:tc>
          <w:tcPr>
            <w:tcW w:w="1114" w:type="dxa"/>
          </w:tcPr>
          <w:p w:rsidR="001423FA" w:rsidRPr="009C416D" w:rsidRDefault="00E1654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79" w:type="dxa"/>
          </w:tcPr>
          <w:p w:rsidR="001423FA" w:rsidRPr="009C416D" w:rsidRDefault="00E1654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Spelling (Stakholders) –  Stak</w:t>
            </w:r>
            <w:r w:rsidRPr="009C416D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9C416D">
              <w:rPr>
                <w:rFonts w:ascii="Arial" w:hAnsi="Arial" w:cs="Arial"/>
                <w:sz w:val="20"/>
                <w:szCs w:val="20"/>
              </w:rPr>
              <w:t>holders</w:t>
            </w:r>
          </w:p>
        </w:tc>
        <w:tc>
          <w:tcPr>
            <w:tcW w:w="777" w:type="dxa"/>
          </w:tcPr>
          <w:p w:rsidR="001423FA" w:rsidRPr="009C416D" w:rsidRDefault="00E1654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:rsidR="001423FA" w:rsidRPr="009C416D" w:rsidRDefault="00E42FCE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DNE</w:t>
            </w:r>
          </w:p>
        </w:tc>
      </w:tr>
      <w:tr w:rsidR="001423FA" w:rsidTr="00A97D9E">
        <w:trPr>
          <w:trHeight w:val="501"/>
        </w:trPr>
        <w:tc>
          <w:tcPr>
            <w:tcW w:w="952" w:type="dxa"/>
          </w:tcPr>
          <w:p w:rsidR="001423FA" w:rsidRPr="009C416D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01" w:type="dxa"/>
          </w:tcPr>
          <w:p w:rsidR="001423FA" w:rsidRPr="009C416D" w:rsidRDefault="009C416D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Bala</w:t>
            </w:r>
          </w:p>
        </w:tc>
        <w:tc>
          <w:tcPr>
            <w:tcW w:w="1114" w:type="dxa"/>
          </w:tcPr>
          <w:p w:rsidR="001423FA" w:rsidRPr="009C416D" w:rsidRDefault="00E1654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4 – 3.3</w:t>
            </w:r>
          </w:p>
        </w:tc>
        <w:tc>
          <w:tcPr>
            <w:tcW w:w="3279" w:type="dxa"/>
          </w:tcPr>
          <w:p w:rsidR="001423FA" w:rsidRPr="009C416D" w:rsidRDefault="00E16545" w:rsidP="00E1654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Spelling (require</w:t>
            </w:r>
            <w:r w:rsidRPr="009C416D">
              <w:rPr>
                <w:rFonts w:ascii="Arial" w:hAnsi="Arial" w:cs="Arial"/>
                <w:strike/>
                <w:sz w:val="20"/>
                <w:szCs w:val="20"/>
              </w:rPr>
              <w:t>n</w:t>
            </w:r>
            <w:r w:rsidRPr="009C416D">
              <w:rPr>
                <w:rFonts w:ascii="Arial" w:hAnsi="Arial" w:cs="Arial"/>
                <w:sz w:val="20"/>
                <w:szCs w:val="20"/>
              </w:rPr>
              <w:t xml:space="preserve">ments) – requirements </w:t>
            </w:r>
          </w:p>
        </w:tc>
        <w:tc>
          <w:tcPr>
            <w:tcW w:w="777" w:type="dxa"/>
          </w:tcPr>
          <w:p w:rsidR="001423FA" w:rsidRPr="009C416D" w:rsidRDefault="00E1654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:rsidR="001423FA" w:rsidRPr="009C416D" w:rsidRDefault="00E42FCE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DNE</w:t>
            </w:r>
          </w:p>
        </w:tc>
      </w:tr>
      <w:tr w:rsidR="001423FA" w:rsidTr="00A97D9E">
        <w:trPr>
          <w:trHeight w:val="501"/>
        </w:trPr>
        <w:tc>
          <w:tcPr>
            <w:tcW w:w="952" w:type="dxa"/>
          </w:tcPr>
          <w:p w:rsidR="001423FA" w:rsidRPr="009C416D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01" w:type="dxa"/>
          </w:tcPr>
          <w:p w:rsidR="001423FA" w:rsidRPr="009C416D" w:rsidRDefault="009C416D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Bala</w:t>
            </w:r>
          </w:p>
        </w:tc>
        <w:tc>
          <w:tcPr>
            <w:tcW w:w="1114" w:type="dxa"/>
          </w:tcPr>
          <w:p w:rsidR="001423FA" w:rsidRPr="009C416D" w:rsidRDefault="009C416D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6 – 4.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79" w:type="dxa"/>
          </w:tcPr>
          <w:p w:rsidR="001423FA" w:rsidRPr="009C416D" w:rsidRDefault="009F3B7F" w:rsidP="009C416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Spacing</w:t>
            </w:r>
            <w:r w:rsidR="009C416D">
              <w:rPr>
                <w:rFonts w:ascii="Arial" w:hAnsi="Arial" w:cs="Arial"/>
                <w:sz w:val="20"/>
                <w:szCs w:val="20"/>
              </w:rPr>
              <w:t xml:space="preserve"> (witha) – with a</w:t>
            </w:r>
          </w:p>
        </w:tc>
        <w:tc>
          <w:tcPr>
            <w:tcW w:w="777" w:type="dxa"/>
          </w:tcPr>
          <w:p w:rsidR="001423FA" w:rsidRPr="009C416D" w:rsidRDefault="00621869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:rsidR="001423FA" w:rsidRPr="009C416D" w:rsidRDefault="00E42FCE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DNE</w:t>
            </w:r>
          </w:p>
        </w:tc>
      </w:tr>
      <w:tr w:rsidR="005B08DC" w:rsidTr="00A97D9E">
        <w:trPr>
          <w:trHeight w:val="501"/>
        </w:trPr>
        <w:tc>
          <w:tcPr>
            <w:tcW w:w="952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01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Bala</w:t>
            </w:r>
          </w:p>
        </w:tc>
        <w:tc>
          <w:tcPr>
            <w:tcW w:w="1114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9C416D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6.1 &amp; 6.2</w:t>
            </w:r>
          </w:p>
        </w:tc>
        <w:tc>
          <w:tcPr>
            <w:tcW w:w="3279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Spelling (</w:t>
            </w:r>
            <w:r w:rsidR="00621869">
              <w:rPr>
                <w:rFonts w:ascii="Arial" w:hAnsi="Arial" w:cs="Arial"/>
                <w:sz w:val="20"/>
                <w:szCs w:val="20"/>
              </w:rPr>
              <w:t>dexcribed</w:t>
            </w:r>
            <w:r w:rsidRPr="009C416D">
              <w:rPr>
                <w:rFonts w:ascii="Arial" w:hAnsi="Arial" w:cs="Arial"/>
                <w:sz w:val="20"/>
                <w:szCs w:val="20"/>
              </w:rPr>
              <w:t xml:space="preserve">) – </w:t>
            </w:r>
            <w:r w:rsidR="00621869" w:rsidRPr="00621869">
              <w:rPr>
                <w:rFonts w:ascii="Arial" w:hAnsi="Arial" w:cs="Arial"/>
                <w:sz w:val="20"/>
                <w:szCs w:val="20"/>
              </w:rPr>
              <w:t>described</w:t>
            </w:r>
          </w:p>
        </w:tc>
        <w:tc>
          <w:tcPr>
            <w:tcW w:w="777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:rsidR="005B08DC" w:rsidRPr="009C416D" w:rsidRDefault="00E42FCE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DNE</w:t>
            </w:r>
          </w:p>
        </w:tc>
      </w:tr>
      <w:tr w:rsidR="005B08DC" w:rsidTr="00A97D9E">
        <w:trPr>
          <w:trHeight w:val="501"/>
        </w:trPr>
        <w:tc>
          <w:tcPr>
            <w:tcW w:w="952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01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Bala</w:t>
            </w:r>
          </w:p>
        </w:tc>
        <w:tc>
          <w:tcPr>
            <w:tcW w:w="1114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9C416D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79" w:type="dxa"/>
          </w:tcPr>
          <w:p w:rsidR="005B08DC" w:rsidRPr="009C416D" w:rsidRDefault="005B08DC" w:rsidP="0062186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Spelling (</w:t>
            </w:r>
            <w:r w:rsidR="00621869" w:rsidRPr="00621869">
              <w:rPr>
                <w:rFonts w:ascii="Arial" w:hAnsi="Arial" w:cs="Arial"/>
                <w:sz w:val="20"/>
                <w:szCs w:val="20"/>
              </w:rPr>
              <w:t>relavant</w:t>
            </w:r>
            <w:r w:rsidRPr="009C416D">
              <w:rPr>
                <w:rFonts w:ascii="Arial" w:hAnsi="Arial" w:cs="Arial"/>
                <w:sz w:val="20"/>
                <w:szCs w:val="20"/>
              </w:rPr>
              <w:t xml:space="preserve">) – </w:t>
            </w:r>
            <w:r w:rsidR="00621869" w:rsidRPr="00621869">
              <w:rPr>
                <w:rFonts w:ascii="Arial" w:hAnsi="Arial" w:cs="Arial"/>
                <w:sz w:val="20"/>
                <w:szCs w:val="20"/>
              </w:rPr>
              <w:t>relevant</w:t>
            </w:r>
          </w:p>
        </w:tc>
        <w:tc>
          <w:tcPr>
            <w:tcW w:w="777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:rsidR="005B08DC" w:rsidRPr="009C416D" w:rsidRDefault="00E42FCE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DNE</w:t>
            </w:r>
          </w:p>
        </w:tc>
      </w:tr>
      <w:tr w:rsidR="005B08DC" w:rsidTr="00A97D9E">
        <w:trPr>
          <w:trHeight w:val="501"/>
        </w:trPr>
        <w:tc>
          <w:tcPr>
            <w:tcW w:w="952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01" w:type="dxa"/>
          </w:tcPr>
          <w:p w:rsidR="005B08DC" w:rsidRPr="009C416D" w:rsidRDefault="009F3B7F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</w:t>
            </w:r>
          </w:p>
        </w:tc>
        <w:tc>
          <w:tcPr>
            <w:tcW w:w="1114" w:type="dxa"/>
          </w:tcPr>
          <w:p w:rsidR="005B08DC" w:rsidRPr="009C416D" w:rsidRDefault="009F3B7F" w:rsidP="009F3B7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– ToC</w:t>
            </w:r>
          </w:p>
        </w:tc>
        <w:tc>
          <w:tcPr>
            <w:tcW w:w="3279" w:type="dxa"/>
          </w:tcPr>
          <w:p w:rsidR="005B08DC" w:rsidRPr="009C416D" w:rsidRDefault="009F3B7F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 (Table of Contents) , suggest to replace it with an auto ToC; thay way changes in the document headers/sections can be refreshed at a click of the button</w:t>
            </w:r>
          </w:p>
        </w:tc>
        <w:tc>
          <w:tcPr>
            <w:tcW w:w="777" w:type="dxa"/>
          </w:tcPr>
          <w:p w:rsidR="005B08DC" w:rsidRPr="009C416D" w:rsidRDefault="009F3B7F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:rsidR="005B08DC" w:rsidRPr="009C416D" w:rsidRDefault="00E42FCE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DNE</w:t>
            </w:r>
          </w:p>
        </w:tc>
      </w:tr>
      <w:tr w:rsidR="005B08DC" w:rsidTr="00A97D9E">
        <w:trPr>
          <w:trHeight w:val="501"/>
        </w:trPr>
        <w:tc>
          <w:tcPr>
            <w:tcW w:w="952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01" w:type="dxa"/>
          </w:tcPr>
          <w:p w:rsidR="005B08DC" w:rsidRPr="009C416D" w:rsidRDefault="00E87675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Kaung Myat</w:t>
            </w:r>
            <w:r w:rsidR="00CC1964">
              <w:rPr>
                <w:rFonts w:ascii="Arial" w:hAnsi="Arial" w:cs="Arial"/>
                <w:sz w:val="20"/>
                <w:szCs w:val="20"/>
              </w:rPr>
              <w:t xml:space="preserve"> Bo</w:t>
            </w:r>
          </w:p>
        </w:tc>
        <w:tc>
          <w:tcPr>
            <w:tcW w:w="1114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5B08DC" w:rsidRPr="009C416D" w:rsidRDefault="00E87675" w:rsidP="005B08DC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>No comments , same as above.</w:t>
            </w:r>
          </w:p>
        </w:tc>
        <w:tc>
          <w:tcPr>
            <w:tcW w:w="777" w:type="dxa"/>
          </w:tcPr>
          <w:p w:rsidR="005B08DC" w:rsidRPr="00E87675" w:rsidRDefault="00E87675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K</w:t>
            </w:r>
          </w:p>
        </w:tc>
        <w:tc>
          <w:tcPr>
            <w:tcW w:w="1990" w:type="dxa"/>
          </w:tcPr>
          <w:p w:rsidR="005B08DC" w:rsidRPr="009C416D" w:rsidRDefault="00E87675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DNE</w:t>
            </w:r>
          </w:p>
        </w:tc>
      </w:tr>
      <w:tr w:rsidR="005B08DC" w:rsidTr="00A97D9E">
        <w:trPr>
          <w:trHeight w:val="501"/>
        </w:trPr>
        <w:tc>
          <w:tcPr>
            <w:tcW w:w="952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01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5B08DC" w:rsidRPr="009C416D" w:rsidRDefault="005B08DC" w:rsidP="005B08DC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08DC" w:rsidTr="00A97D9E">
        <w:trPr>
          <w:trHeight w:val="501"/>
        </w:trPr>
        <w:tc>
          <w:tcPr>
            <w:tcW w:w="952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01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5B08DC" w:rsidRPr="009C416D" w:rsidRDefault="005B08DC" w:rsidP="005B08DC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08DC" w:rsidTr="00A97D9E">
        <w:trPr>
          <w:trHeight w:val="501"/>
        </w:trPr>
        <w:tc>
          <w:tcPr>
            <w:tcW w:w="952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C41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01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5B08DC" w:rsidRPr="009C416D" w:rsidRDefault="005B08DC" w:rsidP="005B08DC">
            <w:pPr>
              <w:spacing w:after="200" w:line="276" w:lineRule="auto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5B08DC" w:rsidRPr="009C416D" w:rsidRDefault="005B08DC" w:rsidP="005B08D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580" w:rsidRDefault="00903580" w:rsidP="00E255A6">
      <w:pPr>
        <w:spacing w:after="0" w:line="240" w:lineRule="auto"/>
      </w:pPr>
      <w:r>
        <w:separator/>
      </w:r>
    </w:p>
  </w:endnote>
  <w:endnote w:type="continuationSeparator" w:id="1">
    <w:p w:rsidR="00903580" w:rsidRDefault="00903580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DE38B3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DE38B3" w:rsidRPr="00DE38B3">
      <w:fldChar w:fldCharType="separate"/>
    </w:r>
    <w:r w:rsidR="00CC1964" w:rsidRPr="00CC1964">
      <w:rPr>
        <w:rFonts w:asciiTheme="majorHAnsi" w:hAnsiTheme="majorHAnsi"/>
        <w:noProof/>
      </w:rPr>
      <w:t>3</w:t>
    </w:r>
    <w:r w:rsidR="00DE38B3" w:rsidRPr="63FE40D3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580" w:rsidRDefault="00903580" w:rsidP="00E255A6">
      <w:pPr>
        <w:spacing w:after="0" w:line="240" w:lineRule="auto"/>
      </w:pPr>
      <w:r>
        <w:separator/>
      </w:r>
    </w:p>
  </w:footnote>
  <w:footnote w:type="continuationSeparator" w:id="1">
    <w:p w:rsidR="00903580" w:rsidRDefault="00903580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D6ED5"/>
    <w:rsid w:val="000E571C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2DB8"/>
    <w:rsid w:val="001D4366"/>
    <w:rsid w:val="001F294B"/>
    <w:rsid w:val="00203DFA"/>
    <w:rsid w:val="00214E15"/>
    <w:rsid w:val="0022225A"/>
    <w:rsid w:val="002246E2"/>
    <w:rsid w:val="002312C9"/>
    <w:rsid w:val="00240EF2"/>
    <w:rsid w:val="00251924"/>
    <w:rsid w:val="00252DB3"/>
    <w:rsid w:val="002639C9"/>
    <w:rsid w:val="00282BFA"/>
    <w:rsid w:val="002959D0"/>
    <w:rsid w:val="002F45AB"/>
    <w:rsid w:val="00370D67"/>
    <w:rsid w:val="00395B26"/>
    <w:rsid w:val="003B5EC8"/>
    <w:rsid w:val="003D3713"/>
    <w:rsid w:val="003F56F7"/>
    <w:rsid w:val="0044231C"/>
    <w:rsid w:val="00460E18"/>
    <w:rsid w:val="00462C73"/>
    <w:rsid w:val="004A1D8A"/>
    <w:rsid w:val="004B40B1"/>
    <w:rsid w:val="004D5EED"/>
    <w:rsid w:val="004E19A5"/>
    <w:rsid w:val="005438E0"/>
    <w:rsid w:val="00593D75"/>
    <w:rsid w:val="005B08DC"/>
    <w:rsid w:val="005B4634"/>
    <w:rsid w:val="005E7876"/>
    <w:rsid w:val="005F6004"/>
    <w:rsid w:val="00604317"/>
    <w:rsid w:val="0060516C"/>
    <w:rsid w:val="0062141D"/>
    <w:rsid w:val="00621869"/>
    <w:rsid w:val="00624DCF"/>
    <w:rsid w:val="006412D5"/>
    <w:rsid w:val="0064155E"/>
    <w:rsid w:val="00642595"/>
    <w:rsid w:val="00647E22"/>
    <w:rsid w:val="0067252B"/>
    <w:rsid w:val="006828B3"/>
    <w:rsid w:val="00694CEB"/>
    <w:rsid w:val="006A7B09"/>
    <w:rsid w:val="006B1B97"/>
    <w:rsid w:val="006E1FC0"/>
    <w:rsid w:val="0073182F"/>
    <w:rsid w:val="00735E11"/>
    <w:rsid w:val="00745A0F"/>
    <w:rsid w:val="00766002"/>
    <w:rsid w:val="00772B9D"/>
    <w:rsid w:val="00772EF7"/>
    <w:rsid w:val="00776279"/>
    <w:rsid w:val="00783C26"/>
    <w:rsid w:val="007A37FF"/>
    <w:rsid w:val="007B721E"/>
    <w:rsid w:val="00806798"/>
    <w:rsid w:val="00817D42"/>
    <w:rsid w:val="00820D2A"/>
    <w:rsid w:val="008329DA"/>
    <w:rsid w:val="00860E37"/>
    <w:rsid w:val="008631BC"/>
    <w:rsid w:val="0088769C"/>
    <w:rsid w:val="008F6AD9"/>
    <w:rsid w:val="00903580"/>
    <w:rsid w:val="009566F7"/>
    <w:rsid w:val="00965F28"/>
    <w:rsid w:val="00975968"/>
    <w:rsid w:val="009A7832"/>
    <w:rsid w:val="009B4504"/>
    <w:rsid w:val="009C0F68"/>
    <w:rsid w:val="009C416D"/>
    <w:rsid w:val="009F3B7F"/>
    <w:rsid w:val="00A06D8E"/>
    <w:rsid w:val="00A3056A"/>
    <w:rsid w:val="00A53663"/>
    <w:rsid w:val="00A608B9"/>
    <w:rsid w:val="00A65E91"/>
    <w:rsid w:val="00A97928"/>
    <w:rsid w:val="00A97D9E"/>
    <w:rsid w:val="00AA7773"/>
    <w:rsid w:val="00AD7B16"/>
    <w:rsid w:val="00AE0AB8"/>
    <w:rsid w:val="00AE4673"/>
    <w:rsid w:val="00AF3E2E"/>
    <w:rsid w:val="00B01B62"/>
    <w:rsid w:val="00B648FE"/>
    <w:rsid w:val="00B8550D"/>
    <w:rsid w:val="00BB3B5F"/>
    <w:rsid w:val="00BC00A2"/>
    <w:rsid w:val="00BD375A"/>
    <w:rsid w:val="00BF3D38"/>
    <w:rsid w:val="00C045B9"/>
    <w:rsid w:val="00C06FE5"/>
    <w:rsid w:val="00C76960"/>
    <w:rsid w:val="00CC1964"/>
    <w:rsid w:val="00CC793C"/>
    <w:rsid w:val="00CF5CEC"/>
    <w:rsid w:val="00D0672E"/>
    <w:rsid w:val="00D10CC6"/>
    <w:rsid w:val="00D23E8C"/>
    <w:rsid w:val="00D403D1"/>
    <w:rsid w:val="00D518A6"/>
    <w:rsid w:val="00D81DEA"/>
    <w:rsid w:val="00DA28A4"/>
    <w:rsid w:val="00DA61AC"/>
    <w:rsid w:val="00DE38B3"/>
    <w:rsid w:val="00DF0ED9"/>
    <w:rsid w:val="00DF6018"/>
    <w:rsid w:val="00E014A5"/>
    <w:rsid w:val="00E16545"/>
    <w:rsid w:val="00E17DAA"/>
    <w:rsid w:val="00E255A6"/>
    <w:rsid w:val="00E42FCE"/>
    <w:rsid w:val="00E55F1C"/>
    <w:rsid w:val="00E57DC7"/>
    <w:rsid w:val="00E648A4"/>
    <w:rsid w:val="00E87675"/>
    <w:rsid w:val="00E92672"/>
    <w:rsid w:val="00ED4D55"/>
    <w:rsid w:val="00ED6110"/>
    <w:rsid w:val="00ED7EFA"/>
    <w:rsid w:val="00EF0A64"/>
    <w:rsid w:val="00EF3E79"/>
    <w:rsid w:val="00F03431"/>
    <w:rsid w:val="00F0549A"/>
    <w:rsid w:val="00F14434"/>
    <w:rsid w:val="00F14C74"/>
    <w:rsid w:val="00F37F75"/>
    <w:rsid w:val="00F7049B"/>
    <w:rsid w:val="00F721BF"/>
    <w:rsid w:val="00F772DB"/>
    <w:rsid w:val="00F8653E"/>
    <w:rsid w:val="00FD1A46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65F94-F4FF-46E6-AC3A-4A40BF77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34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113</cp:revision>
  <dcterms:created xsi:type="dcterms:W3CDTF">2017-03-19T09:37:00Z</dcterms:created>
  <dcterms:modified xsi:type="dcterms:W3CDTF">2019-01-05T01:53:00Z</dcterms:modified>
</cp:coreProperties>
</file>