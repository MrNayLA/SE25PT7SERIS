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Nay Lin Aung, QA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18/03/2018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QualityPlan</w:t>
      </w:r>
      <w:r w:rsidR="009C0F68" w:rsidRPr="009C0F68">
        <w:rPr>
          <w:rFonts w:ascii="Arial" w:hAnsi="Arial" w:cs="Arial"/>
          <w:sz w:val="28"/>
          <w:szCs w:val="28"/>
        </w:rPr>
        <w:t>.doc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18031801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Pr="004A1D8A" w:rsidRDefault="004A1D8A" w:rsidP="00D0672E">
            <w:pPr>
              <w:rPr>
                <w:rFonts w:ascii="Arial" w:hAnsi="Arial" w:cs="Arial"/>
                <w:sz w:val="20"/>
                <w:szCs w:val="20"/>
              </w:rPr>
            </w:pPr>
            <w:r w:rsidRPr="004A1D8A">
              <w:rPr>
                <w:rFonts w:ascii="Arial" w:hAnsi="Arial" w:cs="Arial"/>
                <w:sz w:val="20"/>
                <w:szCs w:val="20"/>
              </w:rPr>
              <w:t>SE25PT7SERI</w:t>
            </w:r>
            <w:r>
              <w:rPr>
                <w:rFonts w:ascii="Arial" w:hAnsi="Arial" w:cs="Arial"/>
                <w:sz w:val="20"/>
                <w:szCs w:val="20"/>
              </w:rPr>
              <w:t xml:space="preserve">S\SERIS\MGMT\QUALITY\QP\WORK IN </w:t>
            </w:r>
            <w:r w:rsidRPr="004A1D8A">
              <w:rPr>
                <w:rFonts w:ascii="Arial" w:hAnsi="Arial" w:cs="Arial"/>
                <w:sz w:val="20"/>
                <w:szCs w:val="20"/>
              </w:rPr>
              <w:t>PROGRESS</w:t>
            </w:r>
            <w:r>
              <w:rPr>
                <w:rFonts w:ascii="Arial" w:hAnsi="Arial" w:cs="Arial"/>
                <w:sz w:val="20"/>
                <w:szCs w:val="20"/>
              </w:rPr>
              <w:t>\</w:t>
            </w:r>
            <w:r w:rsidRPr="004A1D8A">
              <w:rPr>
                <w:rFonts w:ascii="Arial" w:hAnsi="Arial" w:cs="Arial"/>
                <w:sz w:val="20"/>
                <w:szCs w:val="20"/>
              </w:rPr>
              <w:t>QualityPlan.doc</w:t>
            </w:r>
          </w:p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0F25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642595">
              <w:rPr>
                <w:rFonts w:ascii="Arial" w:hAnsi="Arial" w:cs="Arial"/>
                <w:sz w:val="24"/>
                <w:szCs w:val="24"/>
              </w:rPr>
              <w:t>M,</w:t>
            </w:r>
            <w:r>
              <w:rPr>
                <w:rFonts w:ascii="Arial" w:hAnsi="Arial" w:cs="Arial"/>
                <w:sz w:val="24"/>
                <w:szCs w:val="24"/>
              </w:rPr>
              <w:t xml:space="preserve"> Treza, Agnes, Bala,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1B1694" w:rsidRPr="004B40B1">
        <w:rPr>
          <w:rFonts w:ascii="Arial" w:hAnsi="Arial" w:cs="Arial"/>
          <w:sz w:val="20"/>
          <w:szCs w:val="20"/>
        </w:rPr>
        <w:t xml:space="preserve"> 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ayout w:type="fixed"/>
        <w:tblLook w:val="04A0"/>
      </w:tblPr>
      <w:tblGrid>
        <w:gridCol w:w="571"/>
        <w:gridCol w:w="1427"/>
        <w:gridCol w:w="1260"/>
        <w:gridCol w:w="3746"/>
        <w:gridCol w:w="844"/>
        <w:gridCol w:w="1728"/>
      </w:tblGrid>
      <w:tr w:rsidR="001423FA" w:rsidTr="00852811">
        <w:trPr>
          <w:trHeight w:val="1035"/>
        </w:trPr>
        <w:tc>
          <w:tcPr>
            <w:tcW w:w="57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2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260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3746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84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1728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852811" w:rsidTr="00852811">
        <w:trPr>
          <w:trHeight w:val="501"/>
        </w:trPr>
        <w:tc>
          <w:tcPr>
            <w:tcW w:w="571" w:type="dxa"/>
          </w:tcPr>
          <w:p w:rsidR="008528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852811" w:rsidRPr="00735E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852811" w:rsidRPr="00735E11" w:rsidRDefault="0085281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Page-6</w:t>
            </w:r>
          </w:p>
        </w:tc>
        <w:tc>
          <w:tcPr>
            <w:tcW w:w="3746" w:type="dxa"/>
          </w:tcPr>
          <w:p w:rsidR="00852811" w:rsidRPr="00735E11" w:rsidRDefault="00852811" w:rsidP="00CD393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Remove </w:t>
            </w:r>
            <w:r w:rsidR="009355CD">
              <w:rPr>
                <w:rFonts w:ascii="Arial" w:hAnsi="Arial" w:cs="Arial"/>
                <w:sz w:val="24"/>
                <w:szCs w:val="24"/>
              </w:rPr>
              <w:t xml:space="preserve">referred </w:t>
            </w:r>
            <w:r>
              <w:rPr>
                <w:rFonts w:ascii="Arial" w:hAnsi="Arial" w:cs="Arial"/>
                <w:sz w:val="24"/>
                <w:szCs w:val="24"/>
              </w:rPr>
              <w:t xml:space="preserve">directory link </w:t>
            </w:r>
            <w:r w:rsidR="00CD3931">
              <w:rPr>
                <w:rFonts w:ascii="Arial" w:hAnsi="Arial" w:cs="Arial"/>
                <w:sz w:val="24"/>
                <w:szCs w:val="24"/>
              </w:rPr>
              <w:t xml:space="preserve">since </w:t>
            </w:r>
            <w:r w:rsidR="009355CD">
              <w:rPr>
                <w:rFonts w:ascii="Arial" w:hAnsi="Arial" w:cs="Arial"/>
                <w:sz w:val="24"/>
                <w:szCs w:val="24"/>
              </w:rPr>
              <w:t>the link is not included in Project Plan document.</w:t>
            </w:r>
          </w:p>
        </w:tc>
        <w:tc>
          <w:tcPr>
            <w:tcW w:w="844" w:type="dxa"/>
          </w:tcPr>
          <w:p w:rsidR="00852811" w:rsidRPr="00735E11" w:rsidRDefault="009355C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852811" w:rsidRDefault="009355C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CD3931" w:rsidRDefault="00CD39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D3931" w:rsidRPr="00735E11" w:rsidRDefault="00CD39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Removed as per comment.</w:t>
            </w:r>
          </w:p>
        </w:tc>
      </w:tr>
      <w:tr w:rsidR="001423FA" w:rsidTr="00852811">
        <w:trPr>
          <w:trHeight w:val="501"/>
        </w:trPr>
        <w:tc>
          <w:tcPr>
            <w:tcW w:w="57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27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1423FA" w:rsidRPr="00735E11" w:rsidRDefault="00C67686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3.2, a</w:t>
            </w:r>
            <w:r w:rsidR="006F1597">
              <w:rPr>
                <w:rFonts w:ascii="Arial" w:hAnsi="Arial" w:cs="Arial"/>
                <w:sz w:val="24"/>
                <w:szCs w:val="24"/>
              </w:rPr>
              <w:t>dd directory link for Audit Minutes</w:t>
            </w:r>
            <w:r w:rsidR="00450634">
              <w:rPr>
                <w:rFonts w:ascii="Arial" w:hAnsi="Arial" w:cs="Arial"/>
                <w:sz w:val="24"/>
                <w:szCs w:val="24"/>
              </w:rPr>
              <w:t xml:space="preserve"> under  file category of “Project Communication”.</w:t>
            </w:r>
          </w:p>
        </w:tc>
        <w:tc>
          <w:tcPr>
            <w:tcW w:w="844" w:type="dxa"/>
          </w:tcPr>
          <w:p w:rsidR="001423FA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1423FA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6F1597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F1597" w:rsidRPr="00735E11" w:rsidRDefault="006F159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as per comment.</w:t>
            </w:r>
          </w:p>
        </w:tc>
      </w:tr>
      <w:tr w:rsidR="001423FA" w:rsidTr="00852811">
        <w:trPr>
          <w:trHeight w:val="501"/>
        </w:trPr>
        <w:tc>
          <w:tcPr>
            <w:tcW w:w="57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27" w:type="dxa"/>
          </w:tcPr>
          <w:p w:rsidR="001423FA" w:rsidRPr="00735E11" w:rsidRDefault="00697DF2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423FA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1423FA" w:rsidRPr="00735E11" w:rsidRDefault="00354EE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3.3, a</w:t>
            </w:r>
            <w:r w:rsidR="00EE4E57">
              <w:rPr>
                <w:rFonts w:ascii="Arial" w:hAnsi="Arial" w:cs="Arial"/>
                <w:sz w:val="24"/>
                <w:szCs w:val="24"/>
              </w:rPr>
              <w:t>dd  directory link for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interface spec und</w:t>
            </w:r>
            <w:r w:rsidR="00EE4E57">
              <w:rPr>
                <w:rFonts w:ascii="Arial" w:hAnsi="Arial" w:cs="Arial"/>
                <w:sz w:val="24"/>
                <w:szCs w:val="24"/>
              </w:rPr>
              <w:t>er file category of “Work Files”.</w:t>
            </w:r>
          </w:p>
        </w:tc>
        <w:tc>
          <w:tcPr>
            <w:tcW w:w="844" w:type="dxa"/>
          </w:tcPr>
          <w:p w:rsidR="001423FA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1423FA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  <w:p w:rsidR="00EE4E57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E4E57" w:rsidRPr="00735E11" w:rsidRDefault="00EE4E57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as per comment.</w:t>
            </w:r>
          </w:p>
        </w:tc>
      </w:tr>
      <w:tr w:rsidR="00F03431" w:rsidTr="00852811">
        <w:trPr>
          <w:trHeight w:val="501"/>
        </w:trPr>
        <w:tc>
          <w:tcPr>
            <w:tcW w:w="571" w:type="dxa"/>
          </w:tcPr>
          <w:p w:rsidR="00F0343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F034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7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Page-8</w:t>
            </w:r>
          </w:p>
        </w:tc>
        <w:tc>
          <w:tcPr>
            <w:tcW w:w="3746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354EE3">
              <w:rPr>
                <w:rFonts w:ascii="Arial" w:hAnsi="Arial" w:cs="Arial"/>
                <w:sz w:val="24"/>
                <w:szCs w:val="24"/>
              </w:rPr>
              <w:t>Table 3.3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354E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edit directory link for Logs file under file category of “Software Configuration Management”.</w:t>
            </w:r>
          </w:p>
        </w:tc>
        <w:tc>
          <w:tcPr>
            <w:tcW w:w="844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8" w:type="dxa"/>
          </w:tcPr>
          <w:p w:rsidR="00F03431" w:rsidRPr="00735E11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687093" w:rsidTr="00852811">
        <w:trPr>
          <w:trHeight w:val="501"/>
        </w:trPr>
        <w:tc>
          <w:tcPr>
            <w:tcW w:w="571" w:type="dxa"/>
          </w:tcPr>
          <w:p w:rsidR="00687093" w:rsidRDefault="0068709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27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Table 5.1, correct file directory link for HLD. </w:t>
            </w:r>
          </w:p>
        </w:tc>
        <w:tc>
          <w:tcPr>
            <w:tcW w:w="844" w:type="dxa"/>
          </w:tcPr>
          <w:p w:rsidR="00687093" w:rsidRPr="00735E11" w:rsidRDefault="0066445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687093" w:rsidRPr="00735E11" w:rsidRDefault="002A020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427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5.1, correct file directory link for  UG (user manual).</w:t>
            </w:r>
          </w:p>
        </w:tc>
        <w:tc>
          <w:tcPr>
            <w:tcW w:w="844" w:type="dxa"/>
          </w:tcPr>
          <w:p w:rsidR="001554EB" w:rsidRPr="00735E11" w:rsidRDefault="0066445D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1554EB" w:rsidRPr="00735E11" w:rsidRDefault="00C10FF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427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NayLA</w:t>
            </w:r>
          </w:p>
        </w:tc>
        <w:tc>
          <w:tcPr>
            <w:tcW w:w="1260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Page-9</w:t>
            </w:r>
          </w:p>
        </w:tc>
        <w:tc>
          <w:tcPr>
            <w:tcW w:w="3746" w:type="dxa"/>
          </w:tcPr>
          <w:p w:rsidR="001554EB" w:rsidRPr="00735E11" w:rsidRDefault="00591525" w:rsidP="005915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Table 5.1, correct file directory link for log files</w:t>
            </w:r>
            <w:r w:rsidR="00650B62">
              <w:rPr>
                <w:rFonts w:ascii="Arial" w:hAnsi="Arial" w:cs="Arial"/>
                <w:sz w:val="24"/>
                <w:szCs w:val="24"/>
              </w:rPr>
              <w:t xml:space="preserve"> and all relavent places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44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:rsidR="001554EB" w:rsidRPr="00735E11" w:rsidRDefault="0059152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DNE.</w:t>
            </w: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6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4EB" w:rsidTr="00852811">
        <w:trPr>
          <w:trHeight w:val="501"/>
        </w:trPr>
        <w:tc>
          <w:tcPr>
            <w:tcW w:w="571" w:type="dxa"/>
          </w:tcPr>
          <w:p w:rsidR="001554EB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6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1554EB" w:rsidRPr="00735E11" w:rsidRDefault="001554EB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78F" w:rsidRDefault="0034178F" w:rsidP="00E255A6">
      <w:pPr>
        <w:spacing w:after="0" w:line="240" w:lineRule="auto"/>
      </w:pPr>
      <w:r>
        <w:separator/>
      </w:r>
    </w:p>
  </w:endnote>
  <w:endnote w:type="continuationSeparator" w:id="1">
    <w:p w:rsidR="0034178F" w:rsidRDefault="0034178F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50B62" w:rsidRPr="00650B62">
        <w:rPr>
          <w:rFonts w:asciiTheme="majorHAnsi" w:hAnsiTheme="majorHAnsi"/>
          <w:noProof/>
        </w:rPr>
        <w:t>3</w:t>
      </w:r>
    </w:fldSimple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78F" w:rsidRDefault="0034178F" w:rsidP="00E255A6">
      <w:pPr>
        <w:spacing w:after="0" w:line="240" w:lineRule="auto"/>
      </w:pPr>
      <w:r>
        <w:separator/>
      </w:r>
    </w:p>
  </w:footnote>
  <w:footnote w:type="continuationSeparator" w:id="1">
    <w:p w:rsidR="0034178F" w:rsidRDefault="0034178F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F2596"/>
    <w:rsid w:val="000F6DBC"/>
    <w:rsid w:val="000F7315"/>
    <w:rsid w:val="00121D60"/>
    <w:rsid w:val="001423FA"/>
    <w:rsid w:val="00144CCD"/>
    <w:rsid w:val="001554EB"/>
    <w:rsid w:val="001617A5"/>
    <w:rsid w:val="00186AE5"/>
    <w:rsid w:val="0019635B"/>
    <w:rsid w:val="001B1694"/>
    <w:rsid w:val="001C4952"/>
    <w:rsid w:val="001D4366"/>
    <w:rsid w:val="00203DFA"/>
    <w:rsid w:val="00214E15"/>
    <w:rsid w:val="002312C9"/>
    <w:rsid w:val="00251924"/>
    <w:rsid w:val="00252DB3"/>
    <w:rsid w:val="002639C9"/>
    <w:rsid w:val="002A0208"/>
    <w:rsid w:val="002F45AB"/>
    <w:rsid w:val="0034178F"/>
    <w:rsid w:val="00354EE3"/>
    <w:rsid w:val="00370D67"/>
    <w:rsid w:val="00395B26"/>
    <w:rsid w:val="003F56F7"/>
    <w:rsid w:val="0044231C"/>
    <w:rsid w:val="00450634"/>
    <w:rsid w:val="00460E18"/>
    <w:rsid w:val="00462C73"/>
    <w:rsid w:val="004A1D8A"/>
    <w:rsid w:val="004B40B1"/>
    <w:rsid w:val="004D5EED"/>
    <w:rsid w:val="005438E0"/>
    <w:rsid w:val="00591525"/>
    <w:rsid w:val="005B4634"/>
    <w:rsid w:val="005E7876"/>
    <w:rsid w:val="005F11F3"/>
    <w:rsid w:val="00624DCF"/>
    <w:rsid w:val="0064155E"/>
    <w:rsid w:val="00642595"/>
    <w:rsid w:val="00650B62"/>
    <w:rsid w:val="0066445D"/>
    <w:rsid w:val="0067252B"/>
    <w:rsid w:val="00687093"/>
    <w:rsid w:val="00694CEB"/>
    <w:rsid w:val="00697DF2"/>
    <w:rsid w:val="006B1B97"/>
    <w:rsid w:val="006E1FC0"/>
    <w:rsid w:val="006F1597"/>
    <w:rsid w:val="0073182F"/>
    <w:rsid w:val="00735E11"/>
    <w:rsid w:val="00745A0F"/>
    <w:rsid w:val="00772EF7"/>
    <w:rsid w:val="00783C26"/>
    <w:rsid w:val="00817D42"/>
    <w:rsid w:val="00852811"/>
    <w:rsid w:val="0088769C"/>
    <w:rsid w:val="009355CD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AF5DCF"/>
    <w:rsid w:val="00B648FE"/>
    <w:rsid w:val="00B8550D"/>
    <w:rsid w:val="00BD375A"/>
    <w:rsid w:val="00BF3D38"/>
    <w:rsid w:val="00C10FF8"/>
    <w:rsid w:val="00C67686"/>
    <w:rsid w:val="00CC793C"/>
    <w:rsid w:val="00CD3931"/>
    <w:rsid w:val="00CF5CEC"/>
    <w:rsid w:val="00D0672E"/>
    <w:rsid w:val="00D403D1"/>
    <w:rsid w:val="00DA28A4"/>
    <w:rsid w:val="00E255A6"/>
    <w:rsid w:val="00E55F1C"/>
    <w:rsid w:val="00E648A4"/>
    <w:rsid w:val="00E92672"/>
    <w:rsid w:val="00ED4D55"/>
    <w:rsid w:val="00ED6110"/>
    <w:rsid w:val="00EE4E57"/>
    <w:rsid w:val="00F03431"/>
    <w:rsid w:val="00F0549A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E78AC-F2A1-450E-BFB4-288666B9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322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83</cp:revision>
  <dcterms:created xsi:type="dcterms:W3CDTF">2017-03-19T09:37:00Z</dcterms:created>
  <dcterms:modified xsi:type="dcterms:W3CDTF">2018-04-24T15:20:00Z</dcterms:modified>
</cp:coreProperties>
</file>