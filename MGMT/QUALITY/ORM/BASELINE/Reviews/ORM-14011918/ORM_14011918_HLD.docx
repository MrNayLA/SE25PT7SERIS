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14:paraId="436E06B0" w14:textId="3BCFD7B1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77777777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RAM_TURS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248CA89C" w:rsidR="00AE4673" w:rsidRPr="00D0672E" w:rsidRDefault="00AE4673" w:rsidP="63FE40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793DA048" w:rsidR="00AE4673" w:rsidRPr="00D0672E" w:rsidRDefault="63FE40D3" w:rsidP="00BB3B5F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1</w:t>
            </w:r>
            <w:r w:rsidR="00FB7DEF">
              <w:rPr>
                <w:rFonts w:ascii="Arial" w:hAnsi="Arial" w:cs="Arial"/>
                <w:sz w:val="24"/>
                <w:szCs w:val="24"/>
              </w:rPr>
              <w:t>5</w:t>
            </w:r>
            <w:r w:rsidRPr="63FE40D3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4A7CC00D" w:rsidR="00AE4673" w:rsidRPr="00D0672E" w:rsidRDefault="00FB7DEF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1.6</w:t>
            </w: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256DA" w14:textId="4A196194" w:rsidR="00DF0ED9" w:rsidRDefault="001522CC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001522CC">
              <w:rPr>
                <w:rFonts w:ascii="Arial" w:hAnsi="Arial" w:cs="Arial"/>
                <w:sz w:val="18"/>
                <w:szCs w:val="20"/>
              </w:rPr>
              <w:t>\TECH\DESIGN\HLD\WORK IN PROGRESS\HLD.docx</w:t>
            </w: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02321B3A" w:rsidR="00D0672E" w:rsidRPr="00D0672E" w:rsidRDefault="001522CC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Kaung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1E351A61"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Aung,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1522CC">
              <w:rPr>
                <w:rFonts w:ascii="Arial" w:hAnsi="Arial" w:cs="Arial"/>
                <w:sz w:val="24"/>
                <w:szCs w:val="24"/>
              </w:rPr>
              <w:t>Bala</w:t>
            </w:r>
            <w:proofErr w:type="spellEnd"/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77777777"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0964E3C3" w:rsidR="00D0672E" w:rsidRPr="00D0672E" w:rsidRDefault="001522CC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Sum = </w:t>
            </w:r>
          </w:p>
        </w:tc>
        <w:tc>
          <w:tcPr>
            <w:tcW w:w="1260" w:type="dxa"/>
          </w:tcPr>
          <w:p w14:paraId="719FDEDD" w14:textId="4C16565C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14:paraId="088E8824" w14:textId="52202569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14:paraId="3E64491F" w14:textId="41A62A8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14:paraId="1B69FBCE" w14:textId="02C5544B" w:rsidR="00D0672E" w:rsidRPr="00D0672E" w:rsidRDefault="001522CC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= </w:t>
            </w:r>
          </w:p>
        </w:tc>
        <w:tc>
          <w:tcPr>
            <w:tcW w:w="1368" w:type="dxa"/>
          </w:tcPr>
          <w:p w14:paraId="44BA8D2C" w14:textId="4326D725"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14:paraId="6B2B8CCC" w14:textId="37325EFA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33402C06" w14:textId="6D2B74F2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0505094" w14:textId="7E8270B9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2906B3E5" w14:textId="1A1CDBA4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1FC39945" w14:textId="15F68FCC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46DB82" w14:textId="77777777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92945" w14:textId="77777777" w:rsidR="00CA3E04" w:rsidRDefault="00CA3E04" w:rsidP="00E255A6">
      <w:pPr>
        <w:spacing w:after="0" w:line="240" w:lineRule="auto"/>
      </w:pPr>
      <w:r>
        <w:separator/>
      </w:r>
    </w:p>
  </w:endnote>
  <w:endnote w:type="continuationSeparator" w:id="0">
    <w:p w14:paraId="57EF994C" w14:textId="77777777" w:rsidR="00CA3E04" w:rsidRDefault="00CA3E04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0F3A77" w:rsidRPr="000F3A77">
      <w:rPr>
        <w:rFonts w:asciiTheme="majorHAnsi" w:hAnsiTheme="majorHAnsi"/>
        <w:noProof/>
      </w:rPr>
      <w:t>2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BF6FF" w14:textId="77777777" w:rsidR="00CA3E04" w:rsidRDefault="00CA3E04" w:rsidP="00E255A6">
      <w:pPr>
        <w:spacing w:after="0" w:line="240" w:lineRule="auto"/>
      </w:pPr>
      <w:r>
        <w:separator/>
      </w:r>
    </w:p>
  </w:footnote>
  <w:footnote w:type="continuationSeparator" w:id="0">
    <w:p w14:paraId="6D953464" w14:textId="77777777" w:rsidR="00CA3E04" w:rsidRDefault="00CA3E04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3A77"/>
    <w:rsid w:val="000F6DBC"/>
    <w:rsid w:val="000F7315"/>
    <w:rsid w:val="00121D60"/>
    <w:rsid w:val="001423FA"/>
    <w:rsid w:val="00144CCD"/>
    <w:rsid w:val="001522CC"/>
    <w:rsid w:val="001617A5"/>
    <w:rsid w:val="0016273E"/>
    <w:rsid w:val="00186AE5"/>
    <w:rsid w:val="0019635B"/>
    <w:rsid w:val="001B1694"/>
    <w:rsid w:val="001C4952"/>
    <w:rsid w:val="001D417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8662E"/>
    <w:rsid w:val="004A1D8A"/>
    <w:rsid w:val="004B2C0E"/>
    <w:rsid w:val="004B40B1"/>
    <w:rsid w:val="004D5EED"/>
    <w:rsid w:val="004E19A5"/>
    <w:rsid w:val="005438E0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94CEB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667D6"/>
    <w:rsid w:val="00A97928"/>
    <w:rsid w:val="00A97D9E"/>
    <w:rsid w:val="00AA7773"/>
    <w:rsid w:val="00AE0AB8"/>
    <w:rsid w:val="00AE4673"/>
    <w:rsid w:val="00AF3E2E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A3E04"/>
    <w:rsid w:val="00CB5456"/>
    <w:rsid w:val="00CC793C"/>
    <w:rsid w:val="00CF5CEC"/>
    <w:rsid w:val="00D0672E"/>
    <w:rsid w:val="00D06B31"/>
    <w:rsid w:val="00D23E8C"/>
    <w:rsid w:val="00D403D1"/>
    <w:rsid w:val="00D518A6"/>
    <w:rsid w:val="00DA28A4"/>
    <w:rsid w:val="00DA61AC"/>
    <w:rsid w:val="00DF0ED9"/>
    <w:rsid w:val="00DF6018"/>
    <w:rsid w:val="00E014A5"/>
    <w:rsid w:val="00E17DAA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94CA2"/>
    <w:rsid w:val="00FB7DEF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  <w15:docId w15:val="{5476D9AA-85D8-4717-8968-654AA474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5094-8F30-4E51-ADA9-5E4F58BD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27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Kaung</cp:lastModifiedBy>
  <cp:revision>97</cp:revision>
  <dcterms:created xsi:type="dcterms:W3CDTF">2017-03-19T09:37:00Z</dcterms:created>
  <dcterms:modified xsi:type="dcterms:W3CDTF">2019-01-13T19:43:00Z</dcterms:modified>
</cp:coreProperties>
</file>