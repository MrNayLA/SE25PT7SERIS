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AAE3" w14:textId="77777777" w:rsidR="00D0672E" w:rsidRPr="00462C73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Object Review Minutes</w:t>
      </w:r>
    </w:p>
    <w:p w14:paraId="672A6659" w14:textId="77777777"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14:paraId="2C0661F6" w14:textId="0A1F7A77" w:rsidR="00776279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14:paraId="436E06B0" w14:textId="3BCFD7B1" w:rsidR="0000243D" w:rsidRPr="009C0F68" w:rsidRDefault="00D0672E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</w:t>
      </w:r>
      <w:r w:rsidR="00DF0ED9">
        <w:rPr>
          <w:rFonts w:ascii="Arial" w:hAnsi="Arial" w:cs="Arial"/>
          <w:sz w:val="28"/>
          <w:szCs w:val="28"/>
        </w:rPr>
        <w:t>12</w:t>
      </w:r>
      <w:r w:rsidR="004D5EED">
        <w:rPr>
          <w:rFonts w:ascii="Arial" w:hAnsi="Arial" w:cs="Arial"/>
          <w:sz w:val="28"/>
          <w:szCs w:val="28"/>
        </w:rPr>
        <w:t>/2018</w:t>
      </w:r>
    </w:p>
    <w:p w14:paraId="10B6AFEB" w14:textId="32422FD0" w:rsidR="0000243D" w:rsidRPr="009C0F68" w:rsidRDefault="0000243D" w:rsidP="63FE40D3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D518A6">
        <w:rPr>
          <w:rFonts w:ascii="Arial" w:hAnsi="Arial" w:cs="Arial"/>
          <w:sz w:val="28"/>
          <w:szCs w:val="28"/>
        </w:rPr>
        <w:t>R</w:t>
      </w:r>
      <w:r w:rsidR="00CD1247">
        <w:rPr>
          <w:rFonts w:ascii="Arial" w:hAnsi="Arial" w:cs="Arial"/>
          <w:sz w:val="28"/>
          <w:szCs w:val="28"/>
        </w:rPr>
        <w:t>isk Management Plan.docx</w:t>
      </w:r>
    </w:p>
    <w:p w14:paraId="0A37501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DAB6C7B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2EB378F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A05A809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5A39BBE3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1C8F396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72A3D3E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D0B940D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0E27B00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60061E4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4EAFD9C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B94D5A5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3DEEC669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656B9AB" w14:textId="77777777" w:rsidR="0019635B" w:rsidRDefault="0019635B" w:rsidP="00D0672E">
      <w:pPr>
        <w:rPr>
          <w:rFonts w:ascii="Arial" w:hAnsi="Arial" w:cs="Arial"/>
          <w:sz w:val="40"/>
          <w:szCs w:val="40"/>
        </w:rPr>
      </w:pPr>
    </w:p>
    <w:p w14:paraId="348305CD" w14:textId="77777777" w:rsidR="00D0672E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6C0E1DE5" w14:textId="77777777" w:rsidR="00D0672E" w:rsidRPr="00D0672E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14:paraId="3D0F0C3D" w14:textId="77777777" w:rsidTr="63FE40D3">
        <w:tc>
          <w:tcPr>
            <w:tcW w:w="2088" w:type="dxa"/>
          </w:tcPr>
          <w:p w14:paraId="4F78BBAC" w14:textId="77777777" w:rsidR="0067252B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14:paraId="54F9D536" w14:textId="77777777" w:rsidR="0067252B" w:rsidRPr="00A608B9" w:rsidRDefault="63FE40D3" w:rsidP="63FE40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Document Review</w:t>
            </w:r>
          </w:p>
        </w:tc>
      </w:tr>
      <w:tr w:rsidR="00AE4673" w14:paraId="15D2E696" w14:textId="77777777" w:rsidTr="63FE40D3">
        <w:trPr>
          <w:trHeight w:val="593"/>
        </w:trPr>
        <w:tc>
          <w:tcPr>
            <w:tcW w:w="2088" w:type="dxa"/>
          </w:tcPr>
          <w:p w14:paraId="14D1ED9B" w14:textId="77777777" w:rsidR="00AE4673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14:paraId="6C56A129" w14:textId="6CD6FB92" w:rsidR="00AE4673" w:rsidRPr="00D0672E" w:rsidRDefault="006A2D7E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006A2D7E">
              <w:rPr>
                <w:rFonts w:ascii="Arial" w:hAnsi="Arial" w:cs="Arial"/>
                <w:sz w:val="24"/>
                <w:szCs w:val="24"/>
              </w:rPr>
              <w:t>ORM-17121812</w:t>
            </w:r>
          </w:p>
        </w:tc>
        <w:tc>
          <w:tcPr>
            <w:tcW w:w="1350" w:type="dxa"/>
            <w:gridSpan w:val="2"/>
          </w:tcPr>
          <w:p w14:paraId="2E340ACF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14:paraId="678B7567" w14:textId="26FC2269" w:rsidR="00AE4673" w:rsidRPr="00D0672E" w:rsidRDefault="00552569" w:rsidP="00552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pages</w:t>
            </w:r>
          </w:p>
        </w:tc>
        <w:tc>
          <w:tcPr>
            <w:tcW w:w="1710" w:type="dxa"/>
            <w:gridSpan w:val="2"/>
          </w:tcPr>
          <w:p w14:paraId="3B19E26C" w14:textId="77777777" w:rsidR="00AE4673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14:paraId="45FB0818" w14:textId="51D4DD4A" w:rsidR="00AE4673" w:rsidRPr="00D0672E" w:rsidRDefault="00D10CC6" w:rsidP="00D0672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2.0</w:t>
            </w:r>
          </w:p>
        </w:tc>
      </w:tr>
      <w:tr w:rsidR="00D0672E" w14:paraId="21C85837" w14:textId="77777777" w:rsidTr="63FE40D3">
        <w:trPr>
          <w:trHeight w:val="620"/>
        </w:trPr>
        <w:tc>
          <w:tcPr>
            <w:tcW w:w="2088" w:type="dxa"/>
          </w:tcPr>
          <w:p w14:paraId="21A9F4BC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14:paraId="049F31CB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016E7D" w14:textId="69D73C83" w:rsidR="00D0672E" w:rsidRPr="00DF0ED9" w:rsidRDefault="00D10CC6" w:rsidP="63FE40D3">
            <w:pPr>
              <w:rPr>
                <w:rFonts w:ascii="Arial" w:hAnsi="Arial" w:cs="Arial"/>
                <w:sz w:val="18"/>
                <w:szCs w:val="20"/>
              </w:rPr>
            </w:pPr>
            <w:r w:rsidRPr="00D10CC6">
              <w:rPr>
                <w:rFonts w:ascii="Arial" w:hAnsi="Arial" w:cs="Arial"/>
                <w:sz w:val="18"/>
                <w:szCs w:val="20"/>
              </w:rPr>
              <w:t>SE25PT7SERIS/MGMT/PLAN/PP/WORK IN PROGRESS/</w:t>
            </w:r>
            <w:r w:rsidR="00552569">
              <w:rPr>
                <w:rFonts w:ascii="Arial" w:hAnsi="Arial" w:cs="Arial"/>
                <w:sz w:val="18"/>
                <w:szCs w:val="20"/>
              </w:rPr>
              <w:t>Risk Management Plan.docx</w:t>
            </w:r>
          </w:p>
          <w:p w14:paraId="23E256DA" w14:textId="2245D3C0" w:rsidR="00DF0ED9" w:rsidRDefault="00DF0ED9" w:rsidP="63FE40D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1B90CE97" w14:textId="77777777" w:rsidTr="63FE40D3">
        <w:trPr>
          <w:trHeight w:val="620"/>
        </w:trPr>
        <w:tc>
          <w:tcPr>
            <w:tcW w:w="2088" w:type="dxa"/>
          </w:tcPr>
          <w:p w14:paraId="38EF1C91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14:paraId="7A7F38E6" w14:textId="660E0225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Bala</w:t>
            </w:r>
            <w:r w:rsidR="00DF0ED9">
              <w:rPr>
                <w:rFonts w:ascii="Arial" w:hAnsi="Arial" w:cs="Arial"/>
                <w:sz w:val="24"/>
                <w:szCs w:val="24"/>
              </w:rPr>
              <w:t>subramanian Narasimhan</w:t>
            </w:r>
          </w:p>
        </w:tc>
      </w:tr>
      <w:tr w:rsidR="00D0672E" w14:paraId="42F9BBAD" w14:textId="77777777" w:rsidTr="63FE40D3">
        <w:trPr>
          <w:trHeight w:val="800"/>
        </w:trPr>
        <w:tc>
          <w:tcPr>
            <w:tcW w:w="2088" w:type="dxa"/>
          </w:tcPr>
          <w:p w14:paraId="0B7EA13A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14:paraId="5CD2295C" w14:textId="4933379F" w:rsidR="00D0672E" w:rsidRPr="00D0672E" w:rsidRDefault="63FE40D3" w:rsidP="00DF0ED9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 xml:space="preserve">Nay Lin Aung,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GaoZhiyu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63FE40D3">
              <w:rPr>
                <w:rFonts w:ascii="Arial" w:hAnsi="Arial" w:cs="Arial"/>
                <w:sz w:val="24"/>
                <w:szCs w:val="24"/>
              </w:rPr>
              <w:t>KaungMyat</w:t>
            </w:r>
            <w:proofErr w:type="spellEnd"/>
            <w:r w:rsidRPr="63FE40D3">
              <w:rPr>
                <w:rFonts w:ascii="Arial" w:hAnsi="Arial" w:cs="Arial"/>
                <w:sz w:val="24"/>
                <w:szCs w:val="24"/>
              </w:rPr>
              <w:t xml:space="preserve"> Bo</w:t>
            </w:r>
          </w:p>
        </w:tc>
      </w:tr>
      <w:tr w:rsidR="00D0672E" w14:paraId="2D0126EF" w14:textId="77777777" w:rsidTr="63FE40D3">
        <w:trPr>
          <w:trHeight w:val="800"/>
        </w:trPr>
        <w:tc>
          <w:tcPr>
            <w:tcW w:w="2088" w:type="dxa"/>
          </w:tcPr>
          <w:p w14:paraId="6BD4F703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14:paraId="53128261" w14:textId="77777777"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6C05" w14:textId="77777777"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14:paraId="4D0C638C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14:paraId="4101652C" w14:textId="77777777"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99056E" w14:textId="77777777"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14:paraId="5F4B7368" w14:textId="77777777" w:rsidTr="63FE40D3">
        <w:trPr>
          <w:trHeight w:val="800"/>
        </w:trPr>
        <w:tc>
          <w:tcPr>
            <w:tcW w:w="2088" w:type="dxa"/>
          </w:tcPr>
          <w:p w14:paraId="5CAE9028" w14:textId="77777777" w:rsidR="00D0672E" w:rsidRPr="00A608B9" w:rsidRDefault="63FE40D3" w:rsidP="63FE40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14:paraId="33AB3772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14:paraId="719FDEDD" w14:textId="4C16565C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</w:p>
        </w:tc>
        <w:tc>
          <w:tcPr>
            <w:tcW w:w="1080" w:type="dxa"/>
          </w:tcPr>
          <w:p w14:paraId="088E8824" w14:textId="4C2322D7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14:paraId="3E64491F" w14:textId="41A62A80" w:rsidR="00D0672E" w:rsidRP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 = </w:t>
            </w:r>
          </w:p>
        </w:tc>
        <w:tc>
          <w:tcPr>
            <w:tcW w:w="1170" w:type="dxa"/>
            <w:gridSpan w:val="2"/>
          </w:tcPr>
          <w:p w14:paraId="1B69FBCE" w14:textId="77777777" w:rsidR="00D0672E" w:rsidRPr="00D0672E" w:rsidRDefault="63FE40D3" w:rsidP="63FE40D3">
            <w:pPr>
              <w:rPr>
                <w:rFonts w:ascii="Arial" w:hAnsi="Arial" w:cs="Arial"/>
                <w:sz w:val="24"/>
                <w:szCs w:val="24"/>
              </w:rPr>
            </w:pPr>
            <w:r w:rsidRPr="63FE40D3"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14:paraId="44BA8D2C" w14:textId="4326D725" w:rsidR="00D0672E" w:rsidRDefault="00BB3B5F" w:rsidP="63FE40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</w:p>
        </w:tc>
      </w:tr>
    </w:tbl>
    <w:p w14:paraId="1299C43A" w14:textId="77777777" w:rsidR="00D0672E" w:rsidRDefault="00D0672E" w:rsidP="00D0672E">
      <w:pPr>
        <w:rPr>
          <w:rFonts w:ascii="Arial" w:hAnsi="Arial" w:cs="Arial"/>
          <w:sz w:val="40"/>
          <w:szCs w:val="40"/>
        </w:rPr>
      </w:pPr>
    </w:p>
    <w:p w14:paraId="4DDBEF00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461D779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3CF2D8B6" w14:textId="77777777" w:rsidR="00735E11" w:rsidRDefault="00735E11" w:rsidP="00D0672E">
      <w:pPr>
        <w:rPr>
          <w:rFonts w:ascii="Arial" w:hAnsi="Arial" w:cs="Arial"/>
          <w:sz w:val="40"/>
          <w:szCs w:val="40"/>
        </w:rPr>
      </w:pPr>
    </w:p>
    <w:p w14:paraId="0FB78278" w14:textId="77777777" w:rsidR="000B04D0" w:rsidRDefault="000B04D0" w:rsidP="00D0672E">
      <w:pPr>
        <w:rPr>
          <w:rFonts w:ascii="Arial" w:hAnsi="Arial" w:cs="Arial"/>
          <w:sz w:val="40"/>
          <w:szCs w:val="40"/>
        </w:rPr>
      </w:pPr>
    </w:p>
    <w:p w14:paraId="4CDC6AA9" w14:textId="77777777" w:rsidR="001D4366" w:rsidRPr="004B40B1" w:rsidRDefault="63FE40D3" w:rsidP="63FE40D3">
      <w:pPr>
        <w:outlineLvl w:val="0"/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F = Functional improvement</w:t>
      </w:r>
    </w:p>
    <w:p w14:paraId="59148BC7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I = Improvement of content</w:t>
      </w:r>
    </w:p>
    <w:p w14:paraId="14D4C2F6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 = Defect</w:t>
      </w:r>
    </w:p>
    <w:p w14:paraId="095BD068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O = Open</w:t>
      </w:r>
    </w:p>
    <w:p w14:paraId="56445773" w14:textId="77777777" w:rsidR="00F0549A" w:rsidRPr="004B40B1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K =No change, Just comment</w:t>
      </w:r>
    </w:p>
    <w:p w14:paraId="35A2249F" w14:textId="77777777" w:rsidR="00735E11" w:rsidRPr="00A3056A" w:rsidRDefault="63FE40D3" w:rsidP="63FE40D3">
      <w:pPr>
        <w:rPr>
          <w:rFonts w:ascii="Arial" w:hAnsi="Arial" w:cs="Arial"/>
          <w:sz w:val="20"/>
          <w:szCs w:val="20"/>
        </w:rPr>
      </w:pPr>
      <w:r w:rsidRPr="63FE40D3">
        <w:rPr>
          <w:rFonts w:ascii="Arial" w:hAnsi="Arial" w:cs="Arial"/>
          <w:sz w:val="20"/>
          <w:szCs w:val="20"/>
        </w:rPr>
        <w:t>DNE = Done, REJ =Reject &lt; Give reason &gt;</w:t>
      </w:r>
    </w:p>
    <w:p w14:paraId="7DCC6A56" w14:textId="77777777" w:rsidR="00735E11" w:rsidRDefault="63FE40D3" w:rsidP="63FE40D3">
      <w:pPr>
        <w:jc w:val="center"/>
        <w:outlineLvl w:val="0"/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lastRenderedPageBreak/>
        <w:t>Object Review Minutes</w:t>
      </w:r>
    </w:p>
    <w:p w14:paraId="3CB4E697" w14:textId="77777777" w:rsidR="00735E11" w:rsidRPr="00735E11" w:rsidRDefault="63FE40D3" w:rsidP="63FE40D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63FE40D3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9513" w:type="dxa"/>
        <w:tblLook w:val="04A0" w:firstRow="1" w:lastRow="0" w:firstColumn="1" w:lastColumn="0" w:noHBand="0" w:noVBand="1"/>
      </w:tblPr>
      <w:tblGrid>
        <w:gridCol w:w="952"/>
        <w:gridCol w:w="1401"/>
        <w:gridCol w:w="1114"/>
        <w:gridCol w:w="3279"/>
        <w:gridCol w:w="777"/>
        <w:gridCol w:w="1990"/>
      </w:tblGrid>
      <w:tr w:rsidR="001423FA" w14:paraId="01FFA98B" w14:textId="77777777" w:rsidTr="00A97D9E">
        <w:trPr>
          <w:trHeight w:val="1035"/>
        </w:trPr>
        <w:tc>
          <w:tcPr>
            <w:tcW w:w="952" w:type="dxa"/>
          </w:tcPr>
          <w:p w14:paraId="32AFB29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01" w:type="dxa"/>
          </w:tcPr>
          <w:p w14:paraId="4480B6AE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1114" w:type="dxa"/>
          </w:tcPr>
          <w:p w14:paraId="02148DB9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3279" w:type="dxa"/>
          </w:tcPr>
          <w:p w14:paraId="3930609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Comment/Error description</w:t>
            </w:r>
          </w:p>
        </w:tc>
        <w:tc>
          <w:tcPr>
            <w:tcW w:w="777" w:type="dxa"/>
          </w:tcPr>
          <w:p w14:paraId="3AB3EEAD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90" w:type="dxa"/>
          </w:tcPr>
          <w:p w14:paraId="2BE223A3" w14:textId="77777777" w:rsidR="001423FA" w:rsidRPr="00624DCF" w:rsidRDefault="63FE40D3" w:rsidP="63FE40D3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63FE40D3">
              <w:rPr>
                <w:rFonts w:ascii="Arial" w:hAnsi="Arial" w:cs="Arial"/>
                <w:b/>
                <w:bCs/>
                <w:sz w:val="24"/>
                <w:szCs w:val="24"/>
              </w:rPr>
              <w:t>Authors comment to implementation of issue</w:t>
            </w:r>
          </w:p>
        </w:tc>
      </w:tr>
      <w:tr w:rsidR="001423FA" w14:paraId="42877119" w14:textId="77777777" w:rsidTr="00A97D9E">
        <w:trPr>
          <w:trHeight w:val="483"/>
        </w:trPr>
        <w:tc>
          <w:tcPr>
            <w:tcW w:w="952" w:type="dxa"/>
          </w:tcPr>
          <w:p w14:paraId="0135CBF0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01" w:type="dxa"/>
          </w:tcPr>
          <w:p w14:paraId="6B2B8CCC" w14:textId="57CBD822" w:rsidR="001423FA" w:rsidRPr="00735E11" w:rsidRDefault="00332130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Bala</w:t>
            </w:r>
          </w:p>
        </w:tc>
        <w:tc>
          <w:tcPr>
            <w:tcW w:w="1114" w:type="dxa"/>
          </w:tcPr>
          <w:p w14:paraId="33402C06" w14:textId="422F70B6" w:rsidR="001423FA" w:rsidRPr="00735E11" w:rsidRDefault="00332130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3279" w:type="dxa"/>
          </w:tcPr>
          <w:p w14:paraId="00505094" w14:textId="3103C039" w:rsidR="001423FA" w:rsidRPr="00735E11" w:rsidRDefault="00332130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 reviewed and accepted the document for filing</w:t>
            </w:r>
          </w:p>
        </w:tc>
        <w:tc>
          <w:tcPr>
            <w:tcW w:w="777" w:type="dxa"/>
          </w:tcPr>
          <w:p w14:paraId="2906B3E5" w14:textId="77F216D5" w:rsidR="001423FA" w:rsidRPr="00735E11" w:rsidRDefault="00332130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DNE</w:t>
            </w:r>
          </w:p>
        </w:tc>
        <w:tc>
          <w:tcPr>
            <w:tcW w:w="1990" w:type="dxa"/>
          </w:tcPr>
          <w:p w14:paraId="1FC39945" w14:textId="740CE8E0" w:rsidR="001423FA" w:rsidRPr="00735E11" w:rsidRDefault="00332130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Document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2.0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baselined</w:t>
            </w:r>
          </w:p>
        </w:tc>
      </w:tr>
      <w:tr w:rsidR="001423FA" w14:paraId="08DF9020" w14:textId="77777777" w:rsidTr="00A97D9E">
        <w:trPr>
          <w:trHeight w:val="501"/>
        </w:trPr>
        <w:tc>
          <w:tcPr>
            <w:tcW w:w="952" w:type="dxa"/>
          </w:tcPr>
          <w:p w14:paraId="47886996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1401" w:type="dxa"/>
          </w:tcPr>
          <w:p w14:paraId="0E9E0EE6" w14:textId="26DF2698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B8FB495" w14:textId="33FA5D6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83E63B3" w14:textId="4484C159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6AB6BD4" w14:textId="194699BE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562CB0E" w14:textId="7271F81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3FA" w14:paraId="6FC3DB8D" w14:textId="77777777" w:rsidTr="00A97D9E">
        <w:trPr>
          <w:trHeight w:val="501"/>
        </w:trPr>
        <w:tc>
          <w:tcPr>
            <w:tcW w:w="952" w:type="dxa"/>
          </w:tcPr>
          <w:p w14:paraId="1F75A9DD" w14:textId="77777777" w:rsidR="001423FA" w:rsidRPr="00735E1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1401" w:type="dxa"/>
          </w:tcPr>
          <w:p w14:paraId="753EE807" w14:textId="1A6B331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6D2711" w14:textId="4B586D70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8820E79" w14:textId="3E909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32692EA" w14:textId="5D4F1975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34CE0A41" w14:textId="59D862B1" w:rsidR="001423FA" w:rsidRPr="00735E11" w:rsidRDefault="001423FA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70184BF1" w14:textId="77777777" w:rsidTr="00A97D9E">
        <w:trPr>
          <w:trHeight w:val="501"/>
        </w:trPr>
        <w:tc>
          <w:tcPr>
            <w:tcW w:w="952" w:type="dxa"/>
          </w:tcPr>
          <w:p w14:paraId="0F9ABB3F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1401" w:type="dxa"/>
          </w:tcPr>
          <w:p w14:paraId="09ACE0B5" w14:textId="59F7AC8E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2457A3B0" w14:textId="46342837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6A0339D" w14:textId="105C765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6BEC0FE4" w14:textId="1E9D373A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2EBF3C5" w14:textId="1D92AA55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3431" w14:paraId="0334A910" w14:textId="77777777" w:rsidTr="00A97D9E">
        <w:trPr>
          <w:trHeight w:val="501"/>
        </w:trPr>
        <w:tc>
          <w:tcPr>
            <w:tcW w:w="952" w:type="dxa"/>
          </w:tcPr>
          <w:p w14:paraId="56C72689" w14:textId="77777777" w:rsidR="00F03431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1401" w:type="dxa"/>
          </w:tcPr>
          <w:p w14:paraId="2242142C" w14:textId="079D9084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1F7DDBA" w14:textId="2EDA4BE0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E6C047C" w14:textId="4FA2AD2C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ED6266F" w14:textId="5CAF642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D98A12B" w14:textId="0DA3B6FB" w:rsidR="00F03431" w:rsidRPr="00735E11" w:rsidRDefault="00F03431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3921757F" w14:textId="77777777" w:rsidTr="00A97D9E">
        <w:trPr>
          <w:trHeight w:val="501"/>
        </w:trPr>
        <w:tc>
          <w:tcPr>
            <w:tcW w:w="952" w:type="dxa"/>
          </w:tcPr>
          <w:p w14:paraId="7D309ED7" w14:textId="47FA791E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1401" w:type="dxa"/>
          </w:tcPr>
          <w:p w14:paraId="6A7C1359" w14:textId="7067D708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03F9985" w14:textId="1D5211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0B7690A5" w14:textId="03E5A2B4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7" w:type="dxa"/>
          </w:tcPr>
          <w:p w14:paraId="55E7007B" w14:textId="08FAEC90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7DACEBF" w14:textId="42BDDE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460750D9" w14:textId="77777777" w:rsidTr="00A97D9E">
        <w:trPr>
          <w:trHeight w:val="501"/>
        </w:trPr>
        <w:tc>
          <w:tcPr>
            <w:tcW w:w="952" w:type="dxa"/>
          </w:tcPr>
          <w:p w14:paraId="3C8091C4" w14:textId="6744C2C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1401" w:type="dxa"/>
          </w:tcPr>
          <w:p w14:paraId="007C0E52" w14:textId="339572B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7D7CC77D" w14:textId="5FBEBE3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838B60D" w14:textId="79E84C29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5F10C225" w14:textId="5E4AE2B6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424CEECD" w14:textId="5AB1490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38C15EB" w14:textId="77777777" w:rsidTr="00A97D9E">
        <w:trPr>
          <w:trHeight w:val="501"/>
        </w:trPr>
        <w:tc>
          <w:tcPr>
            <w:tcW w:w="952" w:type="dxa"/>
          </w:tcPr>
          <w:p w14:paraId="2513C3FB" w14:textId="5B5AB935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1401" w:type="dxa"/>
          </w:tcPr>
          <w:p w14:paraId="42ED0C63" w14:textId="43A6FF1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6BA8CF4D" w14:textId="7633FE1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60BFEA51" w14:textId="19CD5B4B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7C5F8CF4" w14:textId="00500B4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14D676D" w14:textId="075FC688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70C8F843" w14:textId="77777777" w:rsidTr="00A97D9E">
        <w:trPr>
          <w:trHeight w:val="501"/>
        </w:trPr>
        <w:tc>
          <w:tcPr>
            <w:tcW w:w="952" w:type="dxa"/>
          </w:tcPr>
          <w:p w14:paraId="1FCB64FA" w14:textId="71DEACE2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1401" w:type="dxa"/>
          </w:tcPr>
          <w:p w14:paraId="112189DD" w14:textId="6CE3786F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532EEDA5" w14:textId="66588497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3A12FBD5" w14:textId="08BA18DD" w:rsidR="63FE40D3" w:rsidRDefault="63FE40D3" w:rsidP="63FE40D3">
            <w:pPr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1F70A9CD" w14:textId="07274621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585C7C73" w14:textId="7894FFD3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63FE40D3" w14:paraId="26BA24DC" w14:textId="77777777" w:rsidTr="00A97D9E">
        <w:trPr>
          <w:trHeight w:val="501"/>
        </w:trPr>
        <w:tc>
          <w:tcPr>
            <w:tcW w:w="952" w:type="dxa"/>
          </w:tcPr>
          <w:p w14:paraId="4B65721A" w14:textId="37F7214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63FE40D3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1401" w:type="dxa"/>
          </w:tcPr>
          <w:p w14:paraId="1EDAFFBC" w14:textId="447B89DC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4" w:type="dxa"/>
          </w:tcPr>
          <w:p w14:paraId="1E89A45D" w14:textId="237B2F9A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9" w:type="dxa"/>
          </w:tcPr>
          <w:p w14:paraId="74D9EF06" w14:textId="66902F82" w:rsidR="63FE40D3" w:rsidRDefault="63FE40D3" w:rsidP="63FE40D3">
            <w:pPr>
              <w:spacing w:after="200" w:line="276" w:lineRule="auto"/>
              <w:rPr>
                <w:rFonts w:ascii="Arial" w:eastAsia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777" w:type="dxa"/>
          </w:tcPr>
          <w:p w14:paraId="25CFF6BE" w14:textId="4DAFA66B" w:rsidR="63FE40D3" w:rsidRDefault="63FE40D3" w:rsidP="63FE40D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14:paraId="76BA8075" w14:textId="6D902385" w:rsidR="63FE40D3" w:rsidRDefault="63FE40D3" w:rsidP="00A97D9E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946DB82" w14:textId="77777777"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5997CC1D" w14:textId="77777777"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14:paraId="110FFD37" w14:textId="77777777"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F9530" w14:textId="77777777" w:rsidR="00DE72C3" w:rsidRDefault="00DE72C3" w:rsidP="00E255A6">
      <w:pPr>
        <w:spacing w:after="0" w:line="240" w:lineRule="auto"/>
      </w:pPr>
      <w:r>
        <w:separator/>
      </w:r>
    </w:p>
  </w:endnote>
  <w:endnote w:type="continuationSeparator" w:id="0">
    <w:p w14:paraId="2BA12193" w14:textId="77777777" w:rsidR="00DE72C3" w:rsidRDefault="00DE72C3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0A15" w14:textId="77777777" w:rsidR="00D403D1" w:rsidRDefault="00D403D1" w:rsidP="63FE40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 w:rsidRPr="63FE40D3">
      <w:rPr>
        <w:rFonts w:asciiTheme="majorHAnsi" w:hAnsiTheme="majorHAnsi"/>
      </w:rPr>
      <w:t xml:space="preserve">Page </w:t>
    </w:r>
    <w:r w:rsidR="00C06FE5" w:rsidRPr="63FE40D3">
      <w:rPr>
        <w:rFonts w:asciiTheme="majorHAnsi" w:hAnsiTheme="majorHAnsi"/>
        <w:noProof/>
      </w:rPr>
      <w:fldChar w:fldCharType="begin"/>
    </w:r>
    <w:r w:rsidR="00F14434">
      <w:instrText xml:space="preserve"> PAGE   \* MERGEFORMAT </w:instrText>
    </w:r>
    <w:r w:rsidR="00C06FE5" w:rsidRPr="63FE40D3">
      <w:fldChar w:fldCharType="separate"/>
    </w:r>
    <w:r w:rsidR="00332130" w:rsidRPr="00332130">
      <w:rPr>
        <w:rFonts w:asciiTheme="majorHAnsi" w:hAnsiTheme="majorHAnsi"/>
        <w:noProof/>
      </w:rPr>
      <w:t>3</w:t>
    </w:r>
    <w:r w:rsidR="00C06FE5" w:rsidRPr="63FE40D3">
      <w:rPr>
        <w:rFonts w:asciiTheme="majorHAnsi" w:hAnsiTheme="majorHAnsi"/>
        <w:noProof/>
      </w:rPr>
      <w:fldChar w:fldCharType="end"/>
    </w:r>
  </w:p>
  <w:p w14:paraId="6B699379" w14:textId="77777777"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CE54C5" w14:textId="77777777" w:rsidR="00DE72C3" w:rsidRDefault="00DE72C3" w:rsidP="00E255A6">
      <w:pPr>
        <w:spacing w:after="0" w:line="240" w:lineRule="auto"/>
      </w:pPr>
      <w:r>
        <w:separator/>
      </w:r>
    </w:p>
  </w:footnote>
  <w:footnote w:type="continuationSeparator" w:id="0">
    <w:p w14:paraId="34DDC497" w14:textId="77777777" w:rsidR="00DE72C3" w:rsidRDefault="00DE72C3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D6ED5"/>
    <w:rsid w:val="000E571C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32130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4E19A5"/>
    <w:rsid w:val="005438E0"/>
    <w:rsid w:val="00552569"/>
    <w:rsid w:val="00593D75"/>
    <w:rsid w:val="005B4634"/>
    <w:rsid w:val="005E7876"/>
    <w:rsid w:val="00624DCF"/>
    <w:rsid w:val="006412D5"/>
    <w:rsid w:val="0064155E"/>
    <w:rsid w:val="00642595"/>
    <w:rsid w:val="0067252B"/>
    <w:rsid w:val="006828B3"/>
    <w:rsid w:val="00694CEB"/>
    <w:rsid w:val="006A2D7E"/>
    <w:rsid w:val="006A7B09"/>
    <w:rsid w:val="006B1B97"/>
    <w:rsid w:val="006E1FC0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60E37"/>
    <w:rsid w:val="0088769C"/>
    <w:rsid w:val="008F6AD9"/>
    <w:rsid w:val="009566F7"/>
    <w:rsid w:val="00965F28"/>
    <w:rsid w:val="009B4504"/>
    <w:rsid w:val="009C0F68"/>
    <w:rsid w:val="00A06D8E"/>
    <w:rsid w:val="00A3056A"/>
    <w:rsid w:val="00A53663"/>
    <w:rsid w:val="00A608B9"/>
    <w:rsid w:val="00A65E91"/>
    <w:rsid w:val="00A97928"/>
    <w:rsid w:val="00A97D9E"/>
    <w:rsid w:val="00AA7773"/>
    <w:rsid w:val="00AE0AB8"/>
    <w:rsid w:val="00AE4673"/>
    <w:rsid w:val="00AF3E2E"/>
    <w:rsid w:val="00B648FE"/>
    <w:rsid w:val="00B8550D"/>
    <w:rsid w:val="00BB3B5F"/>
    <w:rsid w:val="00BC00A2"/>
    <w:rsid w:val="00BD375A"/>
    <w:rsid w:val="00BF3D38"/>
    <w:rsid w:val="00C045B9"/>
    <w:rsid w:val="00C06FE5"/>
    <w:rsid w:val="00C76960"/>
    <w:rsid w:val="00CC793C"/>
    <w:rsid w:val="00CD1247"/>
    <w:rsid w:val="00CF5CEC"/>
    <w:rsid w:val="00D0672E"/>
    <w:rsid w:val="00D10CC6"/>
    <w:rsid w:val="00D23E8C"/>
    <w:rsid w:val="00D403D1"/>
    <w:rsid w:val="00D518A6"/>
    <w:rsid w:val="00DA28A4"/>
    <w:rsid w:val="00DA61AC"/>
    <w:rsid w:val="00DE72C3"/>
    <w:rsid w:val="00DF0ED9"/>
    <w:rsid w:val="00DF6018"/>
    <w:rsid w:val="00E014A5"/>
    <w:rsid w:val="00E17DAA"/>
    <w:rsid w:val="00E255A6"/>
    <w:rsid w:val="00E55F1C"/>
    <w:rsid w:val="00E648A4"/>
    <w:rsid w:val="00E92672"/>
    <w:rsid w:val="00E9427A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7049B"/>
    <w:rsid w:val="00F721BF"/>
    <w:rsid w:val="00F75D73"/>
    <w:rsid w:val="00F772DB"/>
    <w:rsid w:val="00F8653E"/>
    <w:rsid w:val="00FD1A46"/>
    <w:rsid w:val="63FE4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AB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E77C-D996-48F0-8F25-8FF35C6C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15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97</cp:revision>
  <dcterms:created xsi:type="dcterms:W3CDTF">2017-03-19T09:37:00Z</dcterms:created>
  <dcterms:modified xsi:type="dcterms:W3CDTF">2018-12-19T03:24:00Z</dcterms:modified>
</cp:coreProperties>
</file>