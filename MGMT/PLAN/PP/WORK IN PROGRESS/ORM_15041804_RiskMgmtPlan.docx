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EC685A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</w:t>
      </w:r>
      <w:r w:rsidR="00C807A6">
        <w:rPr>
          <w:rFonts w:ascii="Arial" w:hAnsi="Arial" w:cs="Arial"/>
          <w:sz w:val="28"/>
          <w:szCs w:val="28"/>
        </w:rPr>
        <w:t>0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282BFA">
        <w:rPr>
          <w:rFonts w:ascii="Arial" w:hAnsi="Arial" w:cs="Arial"/>
          <w:sz w:val="28"/>
          <w:szCs w:val="28"/>
        </w:rPr>
        <w:t>Risk Management Plan.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EC685A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15041804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C807A6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bookmarkStart w:id="0" w:name="_GoBack"/>
            <w:bookmarkEnd w:id="0"/>
            <w:r w:rsidR="00AE4673"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 w:rsidRPr="00772B9D">
              <w:rPr>
                <w:rFonts w:ascii="Arial" w:hAnsi="Arial" w:cs="Arial"/>
                <w:sz w:val="20"/>
                <w:szCs w:val="20"/>
              </w:rPr>
              <w:t>SE25PT7SERIS/MGMT/PLAN/PP/WORK IN PROGRESS/</w:t>
            </w:r>
            <w:r w:rsidR="00282BFA">
              <w:rPr>
                <w:rFonts w:ascii="Arial" w:hAnsi="Arial" w:cs="Arial"/>
                <w:sz w:val="20"/>
                <w:szCs w:val="20"/>
              </w:rPr>
              <w:t>Risk Management Plan</w:t>
            </w:r>
            <w:r>
              <w:rPr>
                <w:rFonts w:ascii="Arial" w:hAnsi="Arial" w:cs="Arial"/>
                <w:sz w:val="20"/>
                <w:szCs w:val="20"/>
              </w:rPr>
              <w:t>.docx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282BFA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r w:rsidR="000F2596">
              <w:rPr>
                <w:rFonts w:ascii="Arial" w:hAnsi="Arial" w:cs="Arial"/>
                <w:sz w:val="24"/>
                <w:szCs w:val="24"/>
              </w:rPr>
              <w:t>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  <w:r w:rsidR="00282BFA">
              <w:rPr>
                <w:rFonts w:ascii="Arial" w:hAnsi="Arial" w:cs="Arial"/>
                <w:sz w:val="24"/>
                <w:szCs w:val="24"/>
              </w:rPr>
              <w:t>, KaungMyat Bo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131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180" w:rsidRDefault="00F10180" w:rsidP="00E255A6">
      <w:pPr>
        <w:spacing w:after="0" w:line="240" w:lineRule="auto"/>
      </w:pPr>
      <w:r>
        <w:separator/>
      </w:r>
    </w:p>
  </w:endnote>
  <w:endnote w:type="continuationSeparator" w:id="1">
    <w:p w:rsidR="00F10180" w:rsidRDefault="00F10180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02C9F" w:rsidRPr="00402C9F">
      <w:fldChar w:fldCharType="begin"/>
    </w:r>
    <w:r w:rsidR="00F14434">
      <w:instrText xml:space="preserve"> PAGE   \* MERGEFORMAT </w:instrText>
    </w:r>
    <w:r w:rsidR="00402C9F" w:rsidRPr="00402C9F">
      <w:fldChar w:fldCharType="separate"/>
    </w:r>
    <w:r w:rsidR="00EC685A" w:rsidRPr="00EC685A">
      <w:rPr>
        <w:rFonts w:asciiTheme="majorHAnsi" w:hAnsiTheme="majorHAnsi"/>
        <w:noProof/>
      </w:rPr>
      <w:t>1</w:t>
    </w:r>
    <w:r w:rsidR="00402C9F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180" w:rsidRDefault="00F10180" w:rsidP="00E255A6">
      <w:pPr>
        <w:spacing w:after="0" w:line="240" w:lineRule="auto"/>
      </w:pPr>
      <w:r>
        <w:separator/>
      </w:r>
    </w:p>
  </w:footnote>
  <w:footnote w:type="continuationSeparator" w:id="1">
    <w:p w:rsidR="00F10180" w:rsidRDefault="00F10180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B45FF"/>
    <w:rsid w:val="000C52B1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51924"/>
    <w:rsid w:val="00252DB3"/>
    <w:rsid w:val="002639C9"/>
    <w:rsid w:val="00282BFA"/>
    <w:rsid w:val="002F45AB"/>
    <w:rsid w:val="00370D67"/>
    <w:rsid w:val="00395B26"/>
    <w:rsid w:val="003B5EC8"/>
    <w:rsid w:val="003F56F7"/>
    <w:rsid w:val="00402C9F"/>
    <w:rsid w:val="0044231C"/>
    <w:rsid w:val="00460E18"/>
    <w:rsid w:val="00462C73"/>
    <w:rsid w:val="004A1D8A"/>
    <w:rsid w:val="004B40B1"/>
    <w:rsid w:val="004D5EED"/>
    <w:rsid w:val="005438E0"/>
    <w:rsid w:val="00593D75"/>
    <w:rsid w:val="005B4634"/>
    <w:rsid w:val="005E7876"/>
    <w:rsid w:val="00624DCF"/>
    <w:rsid w:val="0064155E"/>
    <w:rsid w:val="00642595"/>
    <w:rsid w:val="0067252B"/>
    <w:rsid w:val="00694CEB"/>
    <w:rsid w:val="006B1B97"/>
    <w:rsid w:val="006E1FC0"/>
    <w:rsid w:val="0073182F"/>
    <w:rsid w:val="00735E11"/>
    <w:rsid w:val="00745A0F"/>
    <w:rsid w:val="00772B9D"/>
    <w:rsid w:val="00772EF7"/>
    <w:rsid w:val="00783C26"/>
    <w:rsid w:val="00806798"/>
    <w:rsid w:val="00817D42"/>
    <w:rsid w:val="0088769C"/>
    <w:rsid w:val="008F6AD9"/>
    <w:rsid w:val="00965F28"/>
    <w:rsid w:val="009B4504"/>
    <w:rsid w:val="009C0F68"/>
    <w:rsid w:val="00A06D8E"/>
    <w:rsid w:val="00A3056A"/>
    <w:rsid w:val="00A53663"/>
    <w:rsid w:val="00A608B9"/>
    <w:rsid w:val="00AA7773"/>
    <w:rsid w:val="00AE0AB8"/>
    <w:rsid w:val="00AE4673"/>
    <w:rsid w:val="00B648FE"/>
    <w:rsid w:val="00B8550D"/>
    <w:rsid w:val="00BD375A"/>
    <w:rsid w:val="00BF3D38"/>
    <w:rsid w:val="00C045B9"/>
    <w:rsid w:val="00C807A6"/>
    <w:rsid w:val="00CC793C"/>
    <w:rsid w:val="00CF5CEC"/>
    <w:rsid w:val="00D0672E"/>
    <w:rsid w:val="00D23E8C"/>
    <w:rsid w:val="00D403D1"/>
    <w:rsid w:val="00DA28A4"/>
    <w:rsid w:val="00E255A6"/>
    <w:rsid w:val="00E55F1C"/>
    <w:rsid w:val="00E648A4"/>
    <w:rsid w:val="00E92672"/>
    <w:rsid w:val="00EC685A"/>
    <w:rsid w:val="00ED4D55"/>
    <w:rsid w:val="00ED6110"/>
    <w:rsid w:val="00F03431"/>
    <w:rsid w:val="00F0549A"/>
    <w:rsid w:val="00F10180"/>
    <w:rsid w:val="00F14434"/>
    <w:rsid w:val="00F7049B"/>
    <w:rsid w:val="00F721BF"/>
    <w:rsid w:val="00F772DB"/>
    <w:rsid w:val="00F8653E"/>
    <w:rsid w:val="00FD1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3C331-8F11-4308-BF01-5DC24109E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310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73</cp:revision>
  <dcterms:created xsi:type="dcterms:W3CDTF">2017-03-19T09:37:00Z</dcterms:created>
  <dcterms:modified xsi:type="dcterms:W3CDTF">2018-04-15T11:22:00Z</dcterms:modified>
</cp:coreProperties>
</file>