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532DEE94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</w:t>
      </w:r>
      <w:r w:rsidR="004473E0">
        <w:rPr>
          <w:rFonts w:ascii="Arial" w:hAnsi="Arial" w:cs="Arial"/>
          <w:sz w:val="28"/>
          <w:szCs w:val="28"/>
        </w:rPr>
        <w:t>AM_MPP</w:t>
      </w:r>
      <w:r w:rsidR="00CD1247">
        <w:rPr>
          <w:rFonts w:ascii="Arial" w:hAnsi="Arial" w:cs="Arial"/>
          <w:sz w:val="28"/>
          <w:szCs w:val="28"/>
        </w:rPr>
        <w:t>.docx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00269D25" w:rsidR="00AE4673" w:rsidRPr="00D0672E" w:rsidRDefault="00D35BEF" w:rsidP="00D35BEF">
            <w:pPr>
              <w:rPr>
                <w:rFonts w:ascii="Arial" w:hAnsi="Arial" w:cs="Arial"/>
                <w:sz w:val="24"/>
                <w:szCs w:val="24"/>
              </w:rPr>
            </w:pPr>
            <w:r w:rsidRPr="00D35BEF">
              <w:rPr>
                <w:rFonts w:ascii="Arial" w:hAnsi="Arial" w:cs="Arial"/>
                <w:sz w:val="24"/>
                <w:szCs w:val="24"/>
              </w:rPr>
              <w:t>ORM-17121816</w:t>
            </w: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3F15F559" w:rsidR="00AE4673" w:rsidRPr="00D0672E" w:rsidRDefault="00552569" w:rsidP="00447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473E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51D4DD4A" w:rsidR="00AE4673" w:rsidRPr="00D0672E" w:rsidRDefault="00D10CC6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2.0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76E94FBB" w:rsidR="00D0672E" w:rsidRPr="00DF0ED9" w:rsidRDefault="00D10CC6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10CC6">
              <w:rPr>
                <w:rFonts w:ascii="Arial" w:hAnsi="Arial" w:cs="Arial"/>
                <w:sz w:val="18"/>
                <w:szCs w:val="20"/>
              </w:rPr>
              <w:t>SE25PT7SERIS/MGMT/PLAN/PP/WORK IN PROGRESS/</w:t>
            </w:r>
            <w:r w:rsidR="004473E0">
              <w:rPr>
                <w:rFonts w:ascii="Arial" w:hAnsi="Arial" w:cs="Arial"/>
                <w:sz w:val="18"/>
                <w:szCs w:val="20"/>
              </w:rPr>
              <w:t>RAM_MPP.docx</w:t>
            </w:r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18E39AD0" w:rsidR="00D0672E" w:rsidRPr="00D0672E" w:rsidRDefault="00B25E71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2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6F4DFF74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AA69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7CD6DC4C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33402C06" w14:textId="55ECC997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 – 2.3</w:t>
            </w:r>
          </w:p>
        </w:tc>
        <w:tc>
          <w:tcPr>
            <w:tcW w:w="3279" w:type="dxa"/>
          </w:tcPr>
          <w:p w14:paraId="74797988" w14:textId="23C17749" w:rsidR="008C5E15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prototype we also did use the following:</w:t>
            </w:r>
          </w:p>
          <w:p w14:paraId="00505094" w14:textId="5009E477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AWS: SQS, Kinesis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NoSQL: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Elasticsearch</w:t>
            </w:r>
            <w:proofErr w:type="spellEnd"/>
          </w:p>
        </w:tc>
        <w:tc>
          <w:tcPr>
            <w:tcW w:w="777" w:type="dxa"/>
          </w:tcPr>
          <w:p w14:paraId="2906B3E5" w14:textId="268E84DF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1FC39945" w14:textId="68BE29AD" w:rsidR="001423FA" w:rsidRPr="00735E11" w:rsidRDefault="00B25E7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DNE. Amended the document</w:t>
            </w: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3D27ED0F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0B973FCE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11 – 4.2</w:t>
            </w:r>
          </w:p>
        </w:tc>
        <w:tc>
          <w:tcPr>
            <w:tcW w:w="3279" w:type="dxa"/>
          </w:tcPr>
          <w:p w14:paraId="683E63B3" w14:textId="4785120B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we need to revise that one?</w:t>
            </w:r>
          </w:p>
        </w:tc>
        <w:tc>
          <w:tcPr>
            <w:tcW w:w="777" w:type="dxa"/>
          </w:tcPr>
          <w:p w14:paraId="56AB6BD4" w14:textId="57121479" w:rsidR="001423FA" w:rsidRPr="00735E11" w:rsidRDefault="008C5E1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0562CB0E" w14:textId="3ED42086" w:rsidR="001423FA" w:rsidRPr="00735E11" w:rsidRDefault="00B25E71" w:rsidP="00D079E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RJE. Noted</w:t>
            </w:r>
            <w:r w:rsidR="00D079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0DBF5125" w:rsidR="001423FA" w:rsidRPr="00735E11" w:rsidRDefault="00D079E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14:paraId="536D2711" w14:textId="439B522D" w:rsidR="001423FA" w:rsidRPr="00735E11" w:rsidRDefault="004B45ED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3279" w:type="dxa"/>
          </w:tcPr>
          <w:p w14:paraId="08820E79" w14:textId="7F98B548" w:rsidR="001423FA" w:rsidRPr="00735E11" w:rsidRDefault="00D079E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Effort Estimate</w:t>
            </w:r>
          </w:p>
        </w:tc>
        <w:tc>
          <w:tcPr>
            <w:tcW w:w="777" w:type="dxa"/>
          </w:tcPr>
          <w:p w14:paraId="632692EA" w14:textId="38AC621D" w:rsidR="001423FA" w:rsidRPr="00735E11" w:rsidRDefault="004B45ED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  <w:tc>
          <w:tcPr>
            <w:tcW w:w="1990" w:type="dxa"/>
          </w:tcPr>
          <w:p w14:paraId="34CE0A41" w14:textId="483CBD3D" w:rsidR="001423FA" w:rsidRPr="00735E11" w:rsidRDefault="00D079E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RJE</w:t>
            </w:r>
            <w:r w:rsidR="004B45ED">
              <w:rPr>
                <w:rFonts w:ascii="Arial" w:hAnsi="Arial" w:cs="Arial"/>
                <w:sz w:val="20"/>
                <w:szCs w:val="20"/>
              </w:rPr>
              <w:t>(2)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 Noted, and can be revised when the UCMS document is finalized.  However the earlier estimate is important as well, as considerable effort up, until Incr-1 has been spent based on that estimate.</w:t>
            </w: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46342837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6A0339D" w14:textId="105C765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EC0FE4" w14:textId="1E9D373A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2EBF3C5" w14:textId="1D92AA55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2EDA4BE0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E6C047C" w14:textId="4FA2AD2C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ED6266F" w14:textId="5CAF642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D98A12B" w14:textId="0DA3B6F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08FAEC9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7DACEBF" w14:textId="42BDDE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FBEBE3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838B60D" w14:textId="79E84C2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5F10C225" w14:textId="5E4AE2B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424CEECD" w14:textId="5AB149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7633FE1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0BFEA51" w14:textId="19CD5B4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7C5F8CF4" w14:textId="00500B4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14D676D" w14:textId="075FC688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6CE3786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2EEDA5" w14:textId="6658849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A12FBD5" w14:textId="08BA18DD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94FFD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4D323" w14:textId="77777777" w:rsidR="004A2F50" w:rsidRDefault="004A2F50" w:rsidP="00E255A6">
      <w:pPr>
        <w:spacing w:after="0" w:line="240" w:lineRule="auto"/>
      </w:pPr>
      <w:r>
        <w:separator/>
      </w:r>
    </w:p>
  </w:endnote>
  <w:endnote w:type="continuationSeparator" w:id="0">
    <w:p w14:paraId="6CFF2F95" w14:textId="77777777" w:rsidR="004A2F50" w:rsidRDefault="004A2F50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4B45ED" w:rsidRPr="004B45ED">
      <w:rPr>
        <w:rFonts w:asciiTheme="majorHAnsi" w:hAnsiTheme="majorHAnsi"/>
        <w:noProof/>
      </w:rPr>
      <w:t>3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01ED0" w14:textId="77777777" w:rsidR="004A2F50" w:rsidRDefault="004A2F50" w:rsidP="00E255A6">
      <w:pPr>
        <w:spacing w:after="0" w:line="240" w:lineRule="auto"/>
      </w:pPr>
      <w:r>
        <w:separator/>
      </w:r>
    </w:p>
  </w:footnote>
  <w:footnote w:type="continuationSeparator" w:id="0">
    <w:p w14:paraId="31D7C785" w14:textId="77777777" w:rsidR="004A2F50" w:rsidRDefault="004A2F50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3758D"/>
    <w:rsid w:val="00062B22"/>
    <w:rsid w:val="00064DA6"/>
    <w:rsid w:val="00075759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473E0"/>
    <w:rsid w:val="00460E18"/>
    <w:rsid w:val="00462C73"/>
    <w:rsid w:val="004A1D8A"/>
    <w:rsid w:val="004A2F50"/>
    <w:rsid w:val="004B40B1"/>
    <w:rsid w:val="004B45ED"/>
    <w:rsid w:val="004C7E4B"/>
    <w:rsid w:val="004D5EED"/>
    <w:rsid w:val="004E19A5"/>
    <w:rsid w:val="00505B7A"/>
    <w:rsid w:val="005438E0"/>
    <w:rsid w:val="00552569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60E37"/>
    <w:rsid w:val="0088769C"/>
    <w:rsid w:val="008C5E15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693C"/>
    <w:rsid w:val="00AA7773"/>
    <w:rsid w:val="00AE0AB8"/>
    <w:rsid w:val="00AE4673"/>
    <w:rsid w:val="00AF3E2E"/>
    <w:rsid w:val="00B25E71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D1247"/>
    <w:rsid w:val="00CF5CEC"/>
    <w:rsid w:val="00D0672E"/>
    <w:rsid w:val="00D079E6"/>
    <w:rsid w:val="00D10CC6"/>
    <w:rsid w:val="00D23E8C"/>
    <w:rsid w:val="00D35BEF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70DDF"/>
    <w:rsid w:val="00E92672"/>
    <w:rsid w:val="00E9427A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6BA4-18CB-4129-AC07-AB2F239A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24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102</cp:revision>
  <dcterms:created xsi:type="dcterms:W3CDTF">2017-03-19T09:37:00Z</dcterms:created>
  <dcterms:modified xsi:type="dcterms:W3CDTF">2018-12-23T05:45:00Z</dcterms:modified>
</cp:coreProperties>
</file>